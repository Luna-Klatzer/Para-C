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49D6" w14:textId="2F966E3A" w:rsidR="00E81978" w:rsidRPr="008409FC" w:rsidRDefault="00602678" w:rsidP="00192A68">
      <w:pPr>
        <w:pStyle w:val="Title"/>
        <w:tabs>
          <w:tab w:val="left" w:pos="5529"/>
        </w:tabs>
        <w:spacing w:before="800" w:after="360"/>
        <w:jc w:val="left"/>
        <w:rPr>
          <w:b/>
          <w:bCs/>
        </w:rPr>
      </w:pPr>
      <w:sdt>
        <w:sdtPr>
          <w:rPr>
            <w:b/>
            <w:bCs/>
            <w:lang w:bidi="de-DE"/>
          </w:rPr>
          <w:alias w:val="Titel:"/>
          <w:tag w:val="Titel:"/>
          <w:id w:val="726351117"/>
          <w:placeholder>
            <w:docPart w:val="0292E2AB007040A5854DA6BA72B041C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8111EA" w:rsidRPr="008409FC">
            <w:rPr>
              <w:b/>
              <w:bCs/>
              <w:lang w:bidi="de-DE"/>
            </w:rPr>
            <w:t xml:space="preserve">Para-C: </w:t>
          </w:r>
          <w:bookmarkStart w:id="0" w:name="_Hlk71144059"/>
          <w:r w:rsidR="00192A68" w:rsidRPr="008409FC">
            <w:rPr>
              <w:b/>
              <w:bCs/>
              <w:lang w:bidi="de-DE"/>
            </w:rPr>
            <w:t xml:space="preserve">C-based </w:t>
          </w:r>
          <w:r w:rsidR="007D6A8F" w:rsidRPr="008409FC">
            <w:rPr>
              <w:b/>
              <w:bCs/>
              <w:lang w:bidi="de-DE"/>
            </w:rPr>
            <w:t>Coding</w:t>
          </w:r>
          <w:r w:rsidR="00C2323A" w:rsidRPr="008409FC">
            <w:rPr>
              <w:b/>
              <w:bCs/>
              <w:lang w:bidi="de-DE"/>
            </w:rPr>
            <w:t xml:space="preserve"> designed </w:t>
          </w:r>
          <w:r w:rsidR="007A104C" w:rsidRPr="008409FC">
            <w:rPr>
              <w:b/>
              <w:bCs/>
              <w:lang w:bidi="de-DE"/>
            </w:rPr>
            <w:t>to be</w:t>
          </w:r>
          <w:r w:rsidR="00C2323A" w:rsidRPr="008409FC">
            <w:rPr>
              <w:b/>
              <w:bCs/>
              <w:lang w:bidi="de-DE"/>
            </w:rPr>
            <w:t xml:space="preserve"> </w:t>
          </w:r>
          <w:r w:rsidR="008B081B" w:rsidRPr="008409FC">
            <w:rPr>
              <w:b/>
              <w:bCs/>
              <w:lang w:bidi="de-DE"/>
            </w:rPr>
            <w:t>simple and f</w:t>
          </w:r>
          <w:r w:rsidR="007A104C" w:rsidRPr="008409FC">
            <w:rPr>
              <w:b/>
              <w:bCs/>
              <w:lang w:bidi="de-DE"/>
            </w:rPr>
            <w:t>ast</w:t>
          </w:r>
        </w:sdtContent>
      </w:sdt>
      <w:bookmarkEnd w:id="0"/>
    </w:p>
    <w:p w14:paraId="0FBD9E90" w14:textId="7DDEEDEC" w:rsidR="008B081B" w:rsidRPr="00061B22" w:rsidRDefault="00E3768F" w:rsidP="000B6B36">
      <w:pPr>
        <w:pStyle w:val="Titel2"/>
        <w:spacing w:after="840" w:line="240" w:lineRule="auto"/>
        <w:contextualSpacing/>
        <w:jc w:val="left"/>
        <w:rPr>
          <w:rStyle w:val="Emphasis"/>
          <w:lang w:val="de-AT"/>
        </w:rPr>
      </w:pPr>
      <w:r w:rsidRPr="00061B22">
        <w:rPr>
          <w:rStyle w:val="Emphasis"/>
          <w:rFonts w:ascii="Arial" w:hAnsi="Arial" w:cs="Arial"/>
          <w:lang w:val="de-AT"/>
        </w:rPr>
        <w:t>LUNA KLATZER, HTBLA Leonding</w:t>
      </w:r>
    </w:p>
    <w:p w14:paraId="25B27081" w14:textId="316ACE68" w:rsidR="000678C1" w:rsidRDefault="00E3768F" w:rsidP="002C2A0E">
      <w:pPr>
        <w:pStyle w:val="Titel2"/>
        <w:spacing w:after="1200" w:line="240" w:lineRule="auto"/>
        <w:contextualSpacing/>
        <w:jc w:val="left"/>
        <w:rPr>
          <w:rStyle w:val="Emphasis"/>
          <w:rFonts w:ascii="Arial" w:hAnsi="Arial" w:cs="Arial"/>
          <w:lang w:val="de-AT"/>
        </w:rPr>
      </w:pPr>
      <w:r w:rsidRPr="00061B22">
        <w:rPr>
          <w:rStyle w:val="Emphasis"/>
          <w:rFonts w:ascii="Arial" w:hAnsi="Arial" w:cs="Arial"/>
          <w:lang w:val="de-AT"/>
        </w:rPr>
        <w:t xml:space="preserve">LORENZ HOLZBAUER, HTBLA </w:t>
      </w:r>
      <w:r w:rsidR="00CA7553" w:rsidRPr="00061B22">
        <w:rPr>
          <w:rStyle w:val="Emphasis"/>
          <w:rFonts w:ascii="Arial" w:hAnsi="Arial" w:cs="Arial"/>
          <w:lang w:val="de-AT"/>
        </w:rPr>
        <w:t>Leonding</w:t>
      </w:r>
    </w:p>
    <w:p w14:paraId="14FA141C" w14:textId="570175D1" w:rsidR="000678C1" w:rsidRPr="008409FC" w:rsidRDefault="00506CDC" w:rsidP="00F338E1">
      <w:pPr>
        <w:pStyle w:val="Title"/>
      </w:pPr>
      <w:bookmarkStart w:id="1" w:name="_Toc71660358"/>
      <w:r>
        <w:t>Introduction</w:t>
      </w:r>
    </w:p>
    <w:bookmarkEnd w:id="1"/>
    <w:p w14:paraId="0D6F214D" w14:textId="4620A118" w:rsidR="003B59C8" w:rsidRDefault="00480A4E" w:rsidP="009E5BA9">
      <w:pPr>
        <w:ind w:firstLine="0"/>
      </w:pPr>
      <w:r w:rsidRPr="00A47783">
        <w:t>Para-C</w:t>
      </w:r>
      <w:r w:rsidR="0056649D">
        <w:t xml:space="preserve"> (</w:t>
      </w:r>
      <w:r w:rsidR="00923509">
        <w:t xml:space="preserve">From Greek Origin: </w:t>
      </w:r>
      <w:r w:rsidR="0056649D">
        <w:t>Beside C</w:t>
      </w:r>
      <w:r w:rsidR="00062E42">
        <w:t xml:space="preserve"> </w:t>
      </w:r>
      <w:r w:rsidR="003350A1">
        <w:rPr>
          <w:rStyle w:val="EndnoteReference"/>
        </w:rPr>
        <w:endnoteReference w:id="1"/>
      </w:r>
      <w:r w:rsidR="0056649D">
        <w:t>)</w:t>
      </w:r>
      <w:r w:rsidRPr="00A47783">
        <w:t xml:space="preserve"> is a programming language designed to integrate C</w:t>
      </w:r>
      <w:r w:rsidR="001411C8">
        <w:t>, compile to C</w:t>
      </w:r>
      <w:r w:rsidRPr="00A47783">
        <w:t xml:space="preserve"> and serve as a helper and simplifier to write better </w:t>
      </w:r>
      <w:r w:rsidR="00A36AB1">
        <w:t>code in C, but with additional functionality</w:t>
      </w:r>
      <w:r w:rsidR="009D359F" w:rsidRPr="008409FC">
        <w:t xml:space="preserve">. </w:t>
      </w:r>
      <w:r w:rsidR="00905714" w:rsidRPr="00285364">
        <w:t>Including adding more features, like</w:t>
      </w:r>
      <w:r w:rsidR="007533E5">
        <w:t xml:space="preserve"> new</w:t>
      </w:r>
      <w:r w:rsidR="00905714" w:rsidRPr="00285364">
        <w:t xml:space="preserve"> built-in</w:t>
      </w:r>
      <w:r w:rsidR="004D0216">
        <w:t xml:space="preserve"> Macros and functions</w:t>
      </w:r>
      <w:r w:rsidR="00905714" w:rsidRPr="00285364">
        <w:t>, OOP</w:t>
      </w:r>
      <w:r w:rsidR="00183CA3" w:rsidRPr="00285364">
        <w:t>-structures</w:t>
      </w:r>
      <w:r w:rsidR="00905714" w:rsidRPr="00285364">
        <w:t>,</w:t>
      </w:r>
      <w:r w:rsidR="00183CA3" w:rsidRPr="00285364">
        <w:t xml:space="preserve"> </w:t>
      </w:r>
      <w:r w:rsidR="00CD10E9" w:rsidRPr="00285364">
        <w:t>more straightforward</w:t>
      </w:r>
      <w:r w:rsidR="00183CA3" w:rsidRPr="00285364">
        <w:t xml:space="preserve"> array and malloc-handling,</w:t>
      </w:r>
      <w:r w:rsidR="00905714" w:rsidRPr="00285364">
        <w:t xml:space="preserve"> expanded data types and </w:t>
      </w:r>
      <w:r w:rsidR="00375F83">
        <w:t>simplified functions</w:t>
      </w:r>
      <w:r w:rsidR="00905714" w:rsidRPr="00285364">
        <w:t>.</w:t>
      </w:r>
    </w:p>
    <w:p w14:paraId="70FEB1A7" w14:textId="318EE8E6" w:rsidR="002145BA" w:rsidRDefault="00703501" w:rsidP="009E5BA9">
      <w:pPr>
        <w:ind w:firstLine="0"/>
      </w:pPr>
      <w:r>
        <w:t>The compiler will take the cod</w:t>
      </w:r>
      <w:r w:rsidR="00D27C4F">
        <w:t xml:space="preserve">e </w:t>
      </w:r>
      <w:r w:rsidR="008A0D4F">
        <w:t>with</w:t>
      </w:r>
      <w:r w:rsidR="00D27C4F">
        <w:t xml:space="preserve"> C</w:t>
      </w:r>
      <w:r w:rsidR="008A0D4F">
        <w:t>-base syntax</w:t>
      </w:r>
      <w:r w:rsidR="00D27C4F">
        <w:t xml:space="preserve"> and </w:t>
      </w:r>
      <w:r w:rsidR="008A0D4F">
        <w:t xml:space="preserve">additional </w:t>
      </w:r>
      <w:r w:rsidR="00D27C4F">
        <w:t>Para</w:t>
      </w:r>
      <w:r w:rsidR="00321386">
        <w:t>-C</w:t>
      </w:r>
      <w:r w:rsidR="00D27C4F">
        <w:t xml:space="preserve"> </w:t>
      </w:r>
      <w:r w:rsidR="00321386">
        <w:t>s</w:t>
      </w:r>
      <w:r w:rsidR="00D27C4F">
        <w:t>yntax</w:t>
      </w:r>
      <w:r w:rsidR="00F91B12">
        <w:t xml:space="preserve"> </w:t>
      </w:r>
      <w:r w:rsidR="00321386">
        <w:t xml:space="preserve">and keywords </w:t>
      </w:r>
      <w:r w:rsidR="00F91B12">
        <w:t xml:space="preserve">and compile it down to simple C. </w:t>
      </w:r>
      <w:r w:rsidR="003B59C8">
        <w:t>That means that</w:t>
      </w:r>
      <w:r w:rsidR="00CA7553" w:rsidRPr="00285364">
        <w:t xml:space="preserve"> programming in Para-C will be similar but simple</w:t>
      </w:r>
      <w:r w:rsidR="00766369">
        <w:t>r</w:t>
      </w:r>
      <w:r w:rsidR="00CA7553" w:rsidRPr="00285364">
        <w:t xml:space="preserve"> and well looking</w:t>
      </w:r>
      <w:r w:rsidR="00BB3048">
        <w:t xml:space="preserve"> due to the simplifications</w:t>
      </w:r>
      <w:r w:rsidR="004D4C63">
        <w:t xml:space="preserve">, </w:t>
      </w:r>
      <w:r w:rsidR="002C0897">
        <w:t>new</w:t>
      </w:r>
      <w:r w:rsidR="004D4C63">
        <w:t xml:space="preserve"> structures</w:t>
      </w:r>
      <w:r w:rsidR="00C77B28">
        <w:t>, keywords</w:t>
      </w:r>
      <w:r w:rsidR="00BB3048">
        <w:t xml:space="preserve"> and helper</w:t>
      </w:r>
      <w:r w:rsidR="004D4C63">
        <w:t xml:space="preserve"> </w:t>
      </w:r>
      <w:r w:rsidR="00BB3048">
        <w:t>functions</w:t>
      </w:r>
      <w:r w:rsidR="00CA7553" w:rsidRPr="00285364">
        <w:t>.</w:t>
      </w:r>
      <w:r w:rsidR="009323AC">
        <w:t xml:space="preserve"> </w:t>
      </w:r>
      <w:r w:rsidR="00496075">
        <w:t xml:space="preserve">The </w:t>
      </w:r>
      <w:r w:rsidR="00EA3793">
        <w:t>Compiler</w:t>
      </w:r>
      <w:r w:rsidR="007052F6">
        <w:t xml:space="preserve"> will </w:t>
      </w:r>
      <w:r w:rsidR="00BC5175">
        <w:t xml:space="preserve">additionally </w:t>
      </w:r>
      <w:r w:rsidR="007052F6">
        <w:t>provide simple</w:t>
      </w:r>
      <w:r w:rsidR="00FE05E5">
        <w:t xml:space="preserve"> </w:t>
      </w:r>
      <w:r w:rsidR="007052F6">
        <w:t>checking, through the fact of using</w:t>
      </w:r>
      <w:r w:rsidR="004006A3">
        <w:t xml:space="preserve"> the </w:t>
      </w:r>
      <w:r w:rsidR="007052F6">
        <w:t>classic compiler structure</w:t>
      </w:r>
      <w:r w:rsidR="002145BA">
        <w:t>:</w:t>
      </w:r>
    </w:p>
    <w:p w14:paraId="7BA46677" w14:textId="77777777" w:rsidR="009D4C4F" w:rsidRPr="00496075" w:rsidRDefault="009D4C4F" w:rsidP="009E2032">
      <w:pPr>
        <w:pStyle w:val="Heading4"/>
        <w:numPr>
          <w:ilvl w:val="0"/>
          <w:numId w:val="14"/>
        </w:numPr>
        <w:rPr>
          <w:b w:val="0"/>
          <w:bCs w:val="0"/>
        </w:rPr>
      </w:pPr>
      <w:r w:rsidRPr="00496075">
        <w:rPr>
          <w:b w:val="0"/>
          <w:bCs w:val="0"/>
        </w:rPr>
        <w:t>The l</w:t>
      </w:r>
      <w:r w:rsidR="00EF511F" w:rsidRPr="00496075">
        <w:rPr>
          <w:b w:val="0"/>
          <w:bCs w:val="0"/>
        </w:rPr>
        <w:t xml:space="preserve">exical analyser </w:t>
      </w:r>
      <w:r w:rsidR="001D5050" w:rsidRPr="00496075">
        <w:rPr>
          <w:b w:val="0"/>
          <w:bCs w:val="0"/>
        </w:rPr>
        <w:t>(Tokeni</w:t>
      </w:r>
      <w:r w:rsidR="00264E4E" w:rsidRPr="00496075">
        <w:rPr>
          <w:b w:val="0"/>
          <w:bCs w:val="0"/>
        </w:rPr>
        <w:t>z</w:t>
      </w:r>
      <w:r w:rsidR="001D5050" w:rsidRPr="00496075">
        <w:rPr>
          <w:b w:val="0"/>
          <w:bCs w:val="0"/>
        </w:rPr>
        <w:t>er)</w:t>
      </w:r>
    </w:p>
    <w:p w14:paraId="3FD19C88" w14:textId="77777777" w:rsidR="00CA4789" w:rsidRPr="00496075" w:rsidRDefault="009D4C4F" w:rsidP="009E2032">
      <w:pPr>
        <w:pStyle w:val="Heading4"/>
        <w:numPr>
          <w:ilvl w:val="0"/>
          <w:numId w:val="14"/>
        </w:numPr>
        <w:rPr>
          <w:b w:val="0"/>
          <w:bCs w:val="0"/>
        </w:rPr>
      </w:pPr>
      <w:r w:rsidRPr="00496075">
        <w:rPr>
          <w:b w:val="0"/>
          <w:bCs w:val="0"/>
        </w:rPr>
        <w:t>S</w:t>
      </w:r>
      <w:r w:rsidR="00EF511F" w:rsidRPr="00496075">
        <w:rPr>
          <w:b w:val="0"/>
          <w:bCs w:val="0"/>
        </w:rPr>
        <w:t>yntax</w:t>
      </w:r>
      <w:r w:rsidR="009A3AED" w:rsidRPr="00496075">
        <w:rPr>
          <w:b w:val="0"/>
          <w:bCs w:val="0"/>
        </w:rPr>
        <w:t xml:space="preserve"> analyser</w:t>
      </w:r>
    </w:p>
    <w:p w14:paraId="05E97FD8" w14:textId="3B269C6D" w:rsidR="00496075" w:rsidRPr="00496075" w:rsidRDefault="00496075" w:rsidP="009E2032">
      <w:pPr>
        <w:pStyle w:val="Heading4"/>
        <w:numPr>
          <w:ilvl w:val="0"/>
          <w:numId w:val="14"/>
        </w:numPr>
        <w:rPr>
          <w:b w:val="0"/>
          <w:bCs w:val="0"/>
        </w:rPr>
      </w:pPr>
      <w:r w:rsidRPr="00496075">
        <w:rPr>
          <w:b w:val="0"/>
          <w:bCs w:val="0"/>
        </w:rPr>
        <w:t>The s</w:t>
      </w:r>
      <w:r w:rsidR="009A3AED" w:rsidRPr="00496075">
        <w:rPr>
          <w:b w:val="0"/>
          <w:bCs w:val="0"/>
        </w:rPr>
        <w:t>ema</w:t>
      </w:r>
      <w:r w:rsidR="00534FFA" w:rsidRPr="00496075">
        <w:rPr>
          <w:b w:val="0"/>
          <w:bCs w:val="0"/>
        </w:rPr>
        <w:t>n</w:t>
      </w:r>
      <w:r w:rsidR="009A3AED" w:rsidRPr="00496075">
        <w:rPr>
          <w:b w:val="0"/>
          <w:bCs w:val="0"/>
        </w:rPr>
        <w:t>tic analyser</w:t>
      </w:r>
      <w:r w:rsidR="009F6ADA" w:rsidRPr="00496075">
        <w:rPr>
          <w:b w:val="0"/>
          <w:bCs w:val="0"/>
        </w:rPr>
        <w:t xml:space="preserve"> (Logic</w:t>
      </w:r>
      <w:r w:rsidR="00CC3EE9" w:rsidRPr="00496075">
        <w:rPr>
          <w:b w:val="0"/>
          <w:bCs w:val="0"/>
        </w:rPr>
        <w:t>al analyser</w:t>
      </w:r>
      <w:r w:rsidR="000E0A64" w:rsidRPr="00496075">
        <w:rPr>
          <w:b w:val="0"/>
          <w:bCs w:val="0"/>
        </w:rPr>
        <w:t>)</w:t>
      </w:r>
    </w:p>
    <w:p w14:paraId="63DD7906" w14:textId="69DA26B5" w:rsidR="000C0426" w:rsidRPr="00496075" w:rsidRDefault="000E0A64" w:rsidP="009E2032">
      <w:pPr>
        <w:pStyle w:val="Heading4"/>
        <w:numPr>
          <w:ilvl w:val="0"/>
          <w:numId w:val="14"/>
        </w:numPr>
        <w:rPr>
          <w:b w:val="0"/>
          <w:bCs w:val="0"/>
        </w:rPr>
      </w:pPr>
      <w:r w:rsidRPr="00496075">
        <w:rPr>
          <w:b w:val="0"/>
          <w:bCs w:val="0"/>
        </w:rPr>
        <w:t>Code Generator and optimiser</w:t>
      </w:r>
    </w:p>
    <w:p w14:paraId="1FBF103C" w14:textId="5137D554" w:rsidR="00D1753B" w:rsidRDefault="009D4C4F" w:rsidP="009E5BA9">
      <w:pPr>
        <w:ind w:firstLine="0"/>
      </w:pPr>
      <w:r>
        <w:t>which</w:t>
      </w:r>
      <w:r w:rsidR="000C0426">
        <w:t xml:space="preserve"> means</w:t>
      </w:r>
      <w:r w:rsidR="007052F6">
        <w:t xml:space="preserve"> syntax issues, logic errors </w:t>
      </w:r>
      <w:r w:rsidR="00EA360A">
        <w:t>and</w:t>
      </w:r>
      <w:r w:rsidR="007052F6">
        <w:t xml:space="preserve"> general errors will be </w:t>
      </w:r>
      <w:r w:rsidR="00912B08">
        <w:t>detected and logged</w:t>
      </w:r>
      <w:r w:rsidR="007052F6">
        <w:t xml:space="preserve">. The C-code compiler will do the rest of the job, which will be preferably GCC. </w:t>
      </w:r>
    </w:p>
    <w:p w14:paraId="58EE9B7C" w14:textId="77777777" w:rsidR="00F942A1" w:rsidRDefault="008F5333" w:rsidP="003D6B5B">
      <w:pPr>
        <w:ind w:firstLine="0"/>
      </w:pPr>
      <w:r w:rsidRPr="00285364">
        <w:t xml:space="preserve">Syntax-wise </w:t>
      </w:r>
      <w:r w:rsidR="00D1753B">
        <w:t>Para-</w:t>
      </w:r>
      <w:r w:rsidR="0070047B">
        <w:t>C</w:t>
      </w:r>
      <w:r w:rsidRPr="00285364">
        <w:t xml:space="preserve"> will still lay onto C to avoid causing issues </w:t>
      </w:r>
      <w:r w:rsidR="009511A8">
        <w:t xml:space="preserve">with </w:t>
      </w:r>
      <w:r w:rsidR="00573CF7">
        <w:t>more</w:t>
      </w:r>
      <w:r w:rsidR="000A66F0">
        <w:t xml:space="preserve"> </w:t>
      </w:r>
      <w:r w:rsidR="00E64879" w:rsidRPr="00285364">
        <w:t>compiler</w:t>
      </w:r>
      <w:r w:rsidR="00BB3048">
        <w:t xml:space="preserve"> </w:t>
      </w:r>
      <w:r w:rsidR="00E64879" w:rsidRPr="00285364">
        <w:t>code</w:t>
      </w:r>
      <w:r w:rsidR="005E6F20">
        <w:t xml:space="preserve"> that would be required for a new syntax that can’t be easily integrated in</w:t>
      </w:r>
      <w:r w:rsidR="009552D2">
        <w:t>to</w:t>
      </w:r>
      <w:r w:rsidR="005E6F20">
        <w:t xml:space="preserve"> the C</w:t>
      </w:r>
      <w:r w:rsidR="00521590">
        <w:t>-syntax</w:t>
      </w:r>
      <w:r w:rsidR="00D05E0E" w:rsidRPr="00285364">
        <w:t>.</w:t>
      </w:r>
      <w:r w:rsidR="00CE4A0B">
        <w:t xml:space="preserve"> </w:t>
      </w:r>
      <w:r w:rsidR="00D4510B">
        <w:t xml:space="preserve">So newer structures won’t look so new, </w:t>
      </w:r>
      <w:r w:rsidR="003035C3">
        <w:t>and</w:t>
      </w:r>
      <w:r w:rsidR="00D4510B">
        <w:t xml:space="preserve"> possibly similar </w:t>
      </w:r>
      <w:r w:rsidR="003035C3">
        <w:t>to</w:t>
      </w:r>
      <w:r w:rsidR="00D4510B">
        <w:t xml:space="preserve"> C# or C++</w:t>
      </w:r>
      <w:r w:rsidR="0089376E">
        <w:t>, like data-types, one-liners and getters etc.</w:t>
      </w:r>
      <w:r w:rsidR="00F05BE0">
        <w:t xml:space="preserve"> </w:t>
      </w:r>
    </w:p>
    <w:p w14:paraId="45D6C4A6" w14:textId="3BD55A4E" w:rsidR="0077578B" w:rsidRDefault="00F05BE0" w:rsidP="007A025C">
      <w:pPr>
        <w:ind w:firstLine="0"/>
        <w:rPr>
          <w:rStyle w:val="Emphasis"/>
          <w:sz w:val="22"/>
          <w:szCs w:val="22"/>
        </w:rPr>
      </w:pPr>
      <w:r>
        <w:lastRenderedPageBreak/>
        <w:t>Furthermore,</w:t>
      </w:r>
      <w:r w:rsidR="006770F3">
        <w:t xml:space="preserve"> formatting and non-fetal syntax</w:t>
      </w:r>
      <w:r>
        <w:t xml:space="preserve"> warnings </w:t>
      </w:r>
      <w:r w:rsidR="005B51AC">
        <w:t>will</w:t>
      </w:r>
      <w:r>
        <w:t xml:space="preserve"> also be reported, as a help/motivator to avoid causing inconsistent writing and style.</w:t>
      </w:r>
      <w:r w:rsidR="00C009F6">
        <w:t xml:space="preserve"> </w:t>
      </w:r>
      <w:r w:rsidR="00CC2393">
        <w:t xml:space="preserve">Including </w:t>
      </w:r>
      <w:r w:rsidR="00232F97">
        <w:t xml:space="preserve">possibly harder </w:t>
      </w:r>
      <w:r w:rsidR="00413E8D">
        <w:t>conventions</w:t>
      </w:r>
      <w:r w:rsidR="00232F97">
        <w:t xml:space="preserve">, </w:t>
      </w:r>
      <w:r w:rsidR="00AE2023">
        <w:t xml:space="preserve">that will </w:t>
      </w:r>
      <w:r w:rsidR="006F602C">
        <w:t xml:space="preserve">try to </w:t>
      </w:r>
      <w:r w:rsidR="00AE2023">
        <w:t xml:space="preserve">improve on the loose C-conventions, </w:t>
      </w:r>
      <w:r w:rsidR="00287715">
        <w:t>which are more open</w:t>
      </w:r>
      <w:r w:rsidR="00DF0374">
        <w:t xml:space="preserve"> to </w:t>
      </w:r>
      <w:r w:rsidR="004B5C8E">
        <w:t>writing code</w:t>
      </w:r>
      <w:r w:rsidR="00DF0374">
        <w:t>.</w:t>
      </w:r>
      <w:r w:rsidR="00C321D4">
        <w:t xml:space="preserve"> That means</w:t>
      </w:r>
      <w:r w:rsidR="00287715">
        <w:t xml:space="preserve"> Para-C will introduce </w:t>
      </w:r>
      <w:r w:rsidR="00F6709F">
        <w:t>more</w:t>
      </w:r>
      <w:r w:rsidR="00353A17">
        <w:t xml:space="preserve"> </w:t>
      </w:r>
      <w:r w:rsidR="005E0AE9">
        <w:t xml:space="preserve">conventions regarding </w:t>
      </w:r>
      <w:r w:rsidR="00353A17">
        <w:t>namin</w:t>
      </w:r>
      <w:r w:rsidR="009824F6">
        <w:t>g</w:t>
      </w:r>
      <w:r w:rsidR="00353A17">
        <w:t xml:space="preserve">, type declarations, formatting, commenting and will likely </w:t>
      </w:r>
      <w:r w:rsidR="00065708">
        <w:t>also ad</w:t>
      </w:r>
      <w:r w:rsidR="004B5C8E">
        <w:t>o</w:t>
      </w:r>
      <w:r w:rsidR="003F088D">
        <w:t>pt</w:t>
      </w:r>
      <w:r w:rsidR="00353A17">
        <w:t xml:space="preserve"> </w:t>
      </w:r>
      <w:r w:rsidR="00A71532">
        <w:t>a few</w:t>
      </w:r>
      <w:r w:rsidR="00353A17">
        <w:t xml:space="preserve"> Python</w:t>
      </w:r>
      <w:r w:rsidR="0022113D">
        <w:t xml:space="preserve"> </w:t>
      </w:r>
      <w:r w:rsidR="00353A17">
        <w:t>conventions</w:t>
      </w:r>
      <w:r w:rsidR="00FC50C3">
        <w:rPr>
          <w:rStyle w:val="EndnoteReference"/>
        </w:rPr>
        <w:endnoteReference w:id="2"/>
      </w:r>
      <w:r w:rsidR="00D41AD0">
        <w:t xml:space="preserve"> </w:t>
      </w:r>
      <w:r w:rsidR="00125D00">
        <w:t xml:space="preserve">and </w:t>
      </w:r>
      <w:r w:rsidR="00AA1991">
        <w:t>integrate</w:t>
      </w:r>
      <w:r w:rsidR="00D25655">
        <w:t xml:space="preserve"> the</w:t>
      </w:r>
      <w:r w:rsidR="00AA1991">
        <w:t xml:space="preserve"> idea</w:t>
      </w:r>
      <w:r w:rsidR="00D25655">
        <w:t>s</w:t>
      </w:r>
      <w:r w:rsidR="00AA1991">
        <w:t xml:space="preserve"> </w:t>
      </w:r>
      <w:r w:rsidR="00D53BE8">
        <w:t xml:space="preserve">in </w:t>
      </w:r>
      <w:r w:rsidR="00AA1991">
        <w:t xml:space="preserve">the </w:t>
      </w:r>
      <w:r w:rsidR="00125D00">
        <w:t>Zen of Python</w:t>
      </w:r>
      <w:r w:rsidR="00125D00">
        <w:rPr>
          <w:rStyle w:val="EndnoteReference"/>
        </w:rPr>
        <w:endnoteReference w:id="3"/>
      </w:r>
      <w:r w:rsidR="00D41AD0">
        <w:t>(Since the Compiler is also written in Cython</w:t>
      </w:r>
      <w:r w:rsidR="004177E7">
        <w:t>)</w:t>
      </w:r>
      <w:r w:rsidR="00571ADB">
        <w:t xml:space="preserve">. </w:t>
      </w:r>
    </w:p>
    <w:p w14:paraId="7989D3BB" w14:textId="72BD066E" w:rsidR="004B4F32" w:rsidRDefault="004B4F32">
      <w:pPr>
        <w:spacing w:after="0" w:line="480" w:lineRule="auto"/>
        <w:rPr>
          <w:rStyle w:val="Emphasis"/>
          <w:sz w:val="22"/>
          <w:szCs w:val="22"/>
        </w:rPr>
      </w:pPr>
      <w:r>
        <w:rPr>
          <w:rStyle w:val="Emphasis"/>
          <w:sz w:val="22"/>
          <w:szCs w:val="22"/>
        </w:rPr>
        <w:br w:type="page"/>
      </w:r>
    </w:p>
    <w:p w14:paraId="58AC8CF1" w14:textId="77777777" w:rsidR="00137788" w:rsidRDefault="00137788" w:rsidP="00137788">
      <w:pPr>
        <w:spacing w:after="0" w:line="480" w:lineRule="auto"/>
        <w:ind w:firstLine="0"/>
        <w:rPr>
          <w:rStyle w:val="Emphasis"/>
          <w:sz w:val="22"/>
          <w:szCs w:val="22"/>
        </w:rPr>
      </w:pPr>
    </w:p>
    <w:sdt>
      <w:sdtPr>
        <w:rPr>
          <w:rFonts w:ascii="Arial Nova Light" w:eastAsiaTheme="minorEastAsia" w:hAnsi="Arial Nova Light" w:cstheme="minorBidi"/>
          <w:b w:val="0"/>
          <w:i/>
          <w:iCs/>
          <w:sz w:val="24"/>
          <w:szCs w:val="24"/>
          <w:lang w:val="de-DE"/>
        </w:rPr>
        <w:id w:val="-83191944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5208A76" w14:textId="09A8B001" w:rsidR="004B4F32" w:rsidRDefault="004B4F32" w:rsidP="00137788">
          <w:pPr>
            <w:pStyle w:val="TOCHeading"/>
            <w:numPr>
              <w:ilvl w:val="0"/>
              <w:numId w:val="0"/>
            </w:numPr>
            <w:spacing w:before="360"/>
            <w:ind w:firstLine="720"/>
          </w:pPr>
          <w:r>
            <w:rPr>
              <w:lang w:val="de-DE"/>
            </w:rPr>
            <w:t>Content</w:t>
          </w:r>
        </w:p>
        <w:p w14:paraId="09CD62AF" w14:textId="73D1E49E" w:rsidR="009908AD" w:rsidRDefault="004B4F32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02104" w:history="1">
            <w:r w:rsidR="009908AD" w:rsidRPr="006413D4">
              <w:rPr>
                <w:rStyle w:val="Hyperlink"/>
                <w:noProof/>
              </w:rPr>
              <w:t>1.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Base structure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_Toc72002104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4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274F79B7" w14:textId="7061B177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05" w:history="1">
            <w:r w:rsidR="009908AD" w:rsidRPr="006413D4">
              <w:rPr>
                <w:rStyle w:val="Hyperlink"/>
                <w:noProof/>
              </w:rPr>
              <w:t>1.1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Implementation of Para-C inside C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_Toc72002105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4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2EFD266A" w14:textId="2B02FE11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06" w:history="1">
            <w:r w:rsidR="009908AD" w:rsidRPr="006413D4">
              <w:rPr>
                <w:rStyle w:val="Hyperlink"/>
                <w:noProof/>
              </w:rPr>
              <w:t>1.2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The Parac base library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_Toc72002106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5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40B78E8B" w14:textId="403DDB18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07" w:history="1">
            <w:r w:rsidR="009908AD" w:rsidRPr="006413D4">
              <w:rPr>
                <w:rStyle w:val="Hyperlink"/>
                <w:noProof/>
              </w:rPr>
              <w:t>1.2.1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Magic Values in the Para-C source code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_Toc72002107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5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5CE442C3" w14:textId="663BFD48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08" w:history="1">
            <w:r w:rsidR="009908AD" w:rsidRPr="006413D4">
              <w:rPr>
                <w:rStyle w:val="Hyperlink"/>
                <w:noProof/>
              </w:rPr>
              <w:t>1.2.2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Magic Values in the C source code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_Toc72002108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5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3BE20BA1" w14:textId="673A15CF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09" w:history="1">
            <w:r w:rsidR="009908AD" w:rsidRPr="006413D4">
              <w:rPr>
                <w:rStyle w:val="Hyperlink"/>
                <w:noProof/>
              </w:rPr>
              <w:t>1.3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File structure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_Toc72002109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5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69E502B1" w14:textId="4F7970AA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0" w:history="1">
            <w:r w:rsidR="009908AD" w:rsidRPr="006413D4">
              <w:rPr>
                <w:rStyle w:val="Hyperlink"/>
                <w:noProof/>
              </w:rPr>
              <w:t>1.3.1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Para-C modules and files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_Toc72002110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11A52D06" w14:textId="3DA5B1D5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1" w:history="1">
            <w:r w:rsidR="009908AD" w:rsidRPr="006413D4">
              <w:rPr>
                <w:rStyle w:val="Hyperlink"/>
                <w:noProof/>
              </w:rPr>
              <w:t>1.3.2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Importing PARA-modules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_Toc72002111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08BD082A" w14:textId="4AD5FAB9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2" w:history="1">
            <w:r w:rsidR="009908AD" w:rsidRPr="006413D4">
              <w:rPr>
                <w:rStyle w:val="Hyperlink"/>
                <w:noProof/>
              </w:rPr>
              <w:t>1.3.3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Importing C-modules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_Toc72002112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56EEE396" w14:textId="7350205C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3" w:history="1">
            <w:r w:rsidR="009908AD" w:rsidRPr="006413D4">
              <w:rPr>
                <w:rStyle w:val="Hyperlink"/>
                <w:noProof/>
              </w:rPr>
              <w:t>1.4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Para-C identifiers and structures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_Toc72002113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259DD167" w14:textId="4452409F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4" w:history="1">
            <w:r w:rsidR="009908AD" w:rsidRPr="006413D4">
              <w:rPr>
                <w:rStyle w:val="Hyperlink"/>
                <w:noProof/>
              </w:rPr>
              <w:t>1.5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In-Code Exceptions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_Toc72002114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32772314" w14:textId="4BC9088C" w:rsidR="009908AD" w:rsidRDefault="00602678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5" w:history="1">
            <w:r w:rsidR="009908AD" w:rsidRPr="006413D4">
              <w:rPr>
                <w:rStyle w:val="Hyperlink"/>
                <w:noProof/>
              </w:rPr>
              <w:t>2.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Compiler and logical Structure of Para-C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_Toc72002115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1F8974C2" w14:textId="67912E2D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6" w:history="1">
            <w:r w:rsidR="009908AD" w:rsidRPr="006413D4">
              <w:rPr>
                <w:rStyle w:val="Hyperlink"/>
                <w:noProof/>
              </w:rPr>
              <w:t>2.1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Structure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_Toc72002116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7750FCAE" w14:textId="2E76B9AD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7" w:history="1">
            <w:r w:rsidR="009908AD" w:rsidRPr="006413D4">
              <w:rPr>
                <w:rStyle w:val="Hyperlink"/>
                <w:noProof/>
              </w:rPr>
              <w:t>2.2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Compiler Exceptions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_Toc72002117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78FAA6FA" w14:textId="5AB99429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8" w:history="1">
            <w:r w:rsidR="009908AD" w:rsidRPr="006413D4">
              <w:rPr>
                <w:rStyle w:val="Hyperlink"/>
                <w:noProof/>
              </w:rPr>
              <w:t>2.2.1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Error-Codes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_Toc72002118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6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42E4CA1E" w14:textId="55BE4CF7" w:rsidR="009908AD" w:rsidRDefault="00602678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19" w:history="1">
            <w:r w:rsidR="009908AD" w:rsidRPr="006413D4">
              <w:rPr>
                <w:rStyle w:val="Hyperlink"/>
                <w:noProof/>
              </w:rPr>
              <w:t>3.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Usage-examples of Para-C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_Toc72002119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7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5E2AC021" w14:textId="3F53E540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20" w:history="1">
            <w:r w:rsidR="009908AD" w:rsidRPr="006413D4">
              <w:rPr>
                <w:rStyle w:val="Hyperlink"/>
                <w:noProof/>
              </w:rPr>
              <w:t>3.1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Project Configuration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_Toc72002120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7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2919AD06" w14:textId="5B768219" w:rsidR="009908AD" w:rsidRDefault="00602678">
          <w:pPr>
            <w:pStyle w:val="TOC2"/>
            <w:tabs>
              <w:tab w:val="left" w:pos="1680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21" w:history="1">
            <w:r w:rsidR="009908AD" w:rsidRPr="006413D4">
              <w:rPr>
                <w:rStyle w:val="Hyperlink"/>
                <w:noProof/>
              </w:rPr>
              <w:t>3.2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Using C-Code inside Para-C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_Toc72002121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7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590F7C65" w14:textId="1F6E8209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22" w:history="1">
            <w:r w:rsidR="009908AD" w:rsidRPr="006413D4">
              <w:rPr>
                <w:rStyle w:val="Hyperlink"/>
                <w:noProof/>
              </w:rPr>
              <w:t>3.2.1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Using Standard C-code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_Toc72002122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7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422417E4" w14:textId="3D28A8C6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23" w:history="1">
            <w:r w:rsidR="009908AD" w:rsidRPr="006413D4">
              <w:rPr>
                <w:rStyle w:val="Hyperlink"/>
                <w:noProof/>
              </w:rPr>
              <w:t>3.2.2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Using C-libraries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_Toc72002123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7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7DB56090" w14:textId="31C22EE1" w:rsidR="009908AD" w:rsidRDefault="00602678">
          <w:pPr>
            <w:pStyle w:val="TOC3"/>
            <w:tabs>
              <w:tab w:val="left" w:pos="1954"/>
              <w:tab w:val="right" w:leader="dot" w:pos="9016"/>
            </w:tabs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24" w:history="1">
            <w:r w:rsidR="009908AD" w:rsidRPr="006413D4">
              <w:rPr>
                <w:rStyle w:val="Hyperlink"/>
                <w:noProof/>
              </w:rPr>
              <w:t>3.2.3</w:t>
            </w:r>
            <w:r w:rsidR="009908AD">
              <w:rPr>
                <w:rFonts w:asciiTheme="minorHAnsi" w:hAnsiTheme="minorHAnsi"/>
                <w:noProof/>
                <w:kern w:val="0"/>
                <w:sz w:val="22"/>
                <w:szCs w:val="22"/>
                <w:lang w:eastAsia="en-GB"/>
              </w:rPr>
              <w:tab/>
            </w:r>
            <w:r w:rsidR="009908AD" w:rsidRPr="006413D4">
              <w:rPr>
                <w:rStyle w:val="Hyperlink"/>
                <w:noProof/>
              </w:rPr>
              <w:t>Restrictions of Para-C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_Toc72002124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7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3246733E" w14:textId="619F3476" w:rsidR="009908AD" w:rsidRDefault="00602678">
          <w:pPr>
            <w:pStyle w:val="TOC1"/>
            <w:rPr>
              <w:rFonts w:asciiTheme="minorHAnsi" w:hAnsiTheme="minorHAnsi"/>
              <w:noProof/>
              <w:kern w:val="0"/>
              <w:sz w:val="22"/>
              <w:szCs w:val="22"/>
              <w:lang w:eastAsia="en-GB"/>
            </w:rPr>
          </w:pPr>
          <w:hyperlink w:anchor="_Toc72002125" w:history="1">
            <w:r w:rsidR="009908AD" w:rsidRPr="006413D4">
              <w:rPr>
                <w:rStyle w:val="Hyperlink"/>
                <w:noProof/>
              </w:rPr>
              <w:t>Endnotes</w:t>
            </w:r>
            <w:r w:rsidR="009908AD">
              <w:rPr>
                <w:noProof/>
                <w:webHidden/>
              </w:rPr>
              <w:tab/>
            </w:r>
            <w:r w:rsidR="009908AD">
              <w:rPr>
                <w:noProof/>
                <w:webHidden/>
              </w:rPr>
              <w:fldChar w:fldCharType="begin"/>
            </w:r>
            <w:r w:rsidR="009908AD">
              <w:rPr>
                <w:noProof/>
                <w:webHidden/>
              </w:rPr>
              <w:instrText xml:space="preserve"> PAGEREF _Toc72002125 \h </w:instrText>
            </w:r>
            <w:r w:rsidR="009908AD">
              <w:rPr>
                <w:noProof/>
                <w:webHidden/>
              </w:rPr>
            </w:r>
            <w:r w:rsidR="009908AD">
              <w:rPr>
                <w:noProof/>
                <w:webHidden/>
              </w:rPr>
              <w:fldChar w:fldCharType="separate"/>
            </w:r>
            <w:r w:rsidR="009908AD">
              <w:rPr>
                <w:noProof/>
                <w:webHidden/>
              </w:rPr>
              <w:t>8</w:t>
            </w:r>
            <w:r w:rsidR="009908AD">
              <w:rPr>
                <w:noProof/>
                <w:webHidden/>
              </w:rPr>
              <w:fldChar w:fldCharType="end"/>
            </w:r>
          </w:hyperlink>
        </w:p>
        <w:p w14:paraId="5C6CA3D0" w14:textId="53BFDFF9" w:rsidR="004B4F32" w:rsidRDefault="004B4F32">
          <w:r>
            <w:rPr>
              <w:b/>
              <w:bCs/>
              <w:lang w:val="de-DE"/>
            </w:rPr>
            <w:fldChar w:fldCharType="end"/>
          </w:r>
        </w:p>
      </w:sdtContent>
    </w:sdt>
    <w:p w14:paraId="27938F3A" w14:textId="77777777" w:rsidR="004B4F32" w:rsidRPr="007A025C" w:rsidRDefault="004B4F32" w:rsidP="007A025C">
      <w:pPr>
        <w:ind w:firstLine="0"/>
        <w:rPr>
          <w:rStyle w:val="Emphasis"/>
          <w:i w:val="0"/>
          <w:iCs w:val="0"/>
        </w:rPr>
      </w:pPr>
    </w:p>
    <w:p w14:paraId="3FF800A9" w14:textId="16D0382B" w:rsidR="00E81978" w:rsidRPr="008409FC" w:rsidRDefault="005D4964" w:rsidP="00F338E1">
      <w:pPr>
        <w:pStyle w:val="Heading1"/>
      </w:pPr>
      <w:bookmarkStart w:id="2" w:name="_Toc71660359"/>
      <w:bookmarkStart w:id="3" w:name="_Toc72002104"/>
      <w:r w:rsidRPr="008409FC">
        <w:t>B</w:t>
      </w:r>
      <w:r w:rsidR="00CF74F8" w:rsidRPr="008409FC">
        <w:t xml:space="preserve">ase </w:t>
      </w:r>
      <w:r w:rsidR="00CF74F8" w:rsidRPr="00F338E1">
        <w:t>structure</w:t>
      </w:r>
      <w:bookmarkEnd w:id="2"/>
      <w:bookmarkEnd w:id="3"/>
    </w:p>
    <w:p w14:paraId="46C53510" w14:textId="77777777" w:rsidR="002C2A0E" w:rsidRDefault="00D00843" w:rsidP="004C0F0C">
      <w:pPr>
        <w:ind w:firstLine="0"/>
      </w:pPr>
      <w:r w:rsidRPr="008409FC">
        <w:t>The</w:t>
      </w:r>
      <w:r w:rsidR="00CC1E09" w:rsidRPr="008409FC">
        <w:t xml:space="preserve"> structure of</w:t>
      </w:r>
      <w:r w:rsidR="00D97641" w:rsidRPr="008409FC">
        <w:t xml:space="preserve"> Para-C will </w:t>
      </w:r>
      <w:r w:rsidR="000A5538" w:rsidRPr="008409FC">
        <w:t xml:space="preserve">closely </w:t>
      </w:r>
      <w:r w:rsidR="00D97641" w:rsidRPr="008409FC">
        <w:t>lean</w:t>
      </w:r>
      <w:r w:rsidR="00B05AEC" w:rsidRPr="008409FC">
        <w:t xml:space="preserve"> to</w:t>
      </w:r>
      <w:r w:rsidR="00D97641" w:rsidRPr="008409FC">
        <w:t xml:space="preserve"> the C-</w:t>
      </w:r>
      <w:r w:rsidR="003C7BBE" w:rsidRPr="008409FC">
        <w:t>Structure</w:t>
      </w:r>
      <w:r w:rsidR="00226A72">
        <w:t xml:space="preserve"> (</w:t>
      </w:r>
      <w:r w:rsidR="00B77CE6">
        <w:t xml:space="preserve">upwards from </w:t>
      </w:r>
      <w:r w:rsidR="00226A72">
        <w:t>C11</w:t>
      </w:r>
      <w:r w:rsidR="00DF60EB">
        <w:t>-Standard</w:t>
      </w:r>
      <w:r w:rsidR="00226A72">
        <w:t>)</w:t>
      </w:r>
      <w:r w:rsidR="003C7BBE" w:rsidRPr="008409FC">
        <w:t xml:space="preserve"> but still have </w:t>
      </w:r>
      <w:r w:rsidR="000657BC" w:rsidRPr="008409FC">
        <w:t>its independent system</w:t>
      </w:r>
      <w:r w:rsidR="00DE1FE3" w:rsidRPr="008409FC">
        <w:t xml:space="preserve"> </w:t>
      </w:r>
      <w:r w:rsidR="001D4A80" w:rsidRPr="008409FC">
        <w:t>apart</w:t>
      </w:r>
      <w:r w:rsidR="00DE1FE3" w:rsidRPr="008409FC">
        <w:t xml:space="preserve"> </w:t>
      </w:r>
      <w:r w:rsidR="008409FC" w:rsidRPr="008409FC">
        <w:t xml:space="preserve">from </w:t>
      </w:r>
      <w:r w:rsidR="00DE1FE3" w:rsidRPr="008409FC">
        <w:t>it</w:t>
      </w:r>
      <w:r w:rsidR="00643FC9" w:rsidRPr="008409FC">
        <w:t>. That</w:t>
      </w:r>
      <w:r w:rsidR="003C7BBE" w:rsidRPr="008409FC">
        <w:t xml:space="preserve"> means it will include </w:t>
      </w:r>
      <w:r w:rsidR="00643FC9" w:rsidRPr="008409FC">
        <w:t>i</w:t>
      </w:r>
      <w:r w:rsidR="00615C2C" w:rsidRPr="008409FC">
        <w:t>ts</w:t>
      </w:r>
      <w:r w:rsidR="003C7BBE" w:rsidRPr="008409FC">
        <w:t xml:space="preserve"> own</w:t>
      </w:r>
      <w:r w:rsidR="008409FC" w:rsidRPr="008409FC">
        <w:t>:</w:t>
      </w:r>
      <w:r w:rsidR="00AE57A8">
        <w:t xml:space="preserve"> </w:t>
      </w:r>
    </w:p>
    <w:p w14:paraId="30BA6B2A" w14:textId="1E8EB8F3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Structure for its P</w:t>
      </w:r>
      <w:r w:rsidR="00643FC9" w:rsidRPr="008409FC">
        <w:t>arac-modules</w:t>
      </w:r>
      <w:r w:rsidR="003C7BBE" w:rsidRPr="008409FC">
        <w:t xml:space="preserve"> and </w:t>
      </w:r>
      <w:r w:rsidR="00643FC9" w:rsidRPr="008409FC">
        <w:t xml:space="preserve">C-modules </w:t>
      </w:r>
      <w:r w:rsidR="003C7BBE" w:rsidRPr="008409FC">
        <w:t>(</w:t>
      </w:r>
      <w:r w:rsidR="003C7BBE" w:rsidRPr="002C2A0E">
        <w:rPr>
          <w:i/>
          <w:iCs/>
        </w:rPr>
        <w:t xml:space="preserve">See </w:t>
      </w:r>
      <w:hyperlink w:anchor="_File_structure" w:history="1">
        <w:r w:rsidR="000152C9" w:rsidRPr="00B658FA">
          <w:rPr>
            <w:rStyle w:val="Hyperlink"/>
            <w:i/>
            <w:iCs/>
          </w:rPr>
          <w:t>File Structure</w:t>
        </w:r>
      </w:hyperlink>
      <w:r w:rsidR="003C7BBE" w:rsidRPr="008409FC">
        <w:t>)</w:t>
      </w:r>
    </w:p>
    <w:p w14:paraId="06382C47" w14:textId="77777777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I</w:t>
      </w:r>
      <w:r w:rsidR="003C7BBE" w:rsidRPr="008409FC">
        <w:t>mport-structure</w:t>
      </w:r>
    </w:p>
    <w:p w14:paraId="49360245" w14:textId="77777777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B</w:t>
      </w:r>
      <w:r w:rsidR="00702204" w:rsidRPr="008409FC">
        <w:t>uilt</w:t>
      </w:r>
      <w:r w:rsidR="00643FC9" w:rsidRPr="008409FC">
        <w:t>-</w:t>
      </w:r>
      <w:r w:rsidR="00702204" w:rsidRPr="008409FC">
        <w:t>in macros</w:t>
      </w:r>
      <w:r w:rsidR="00576812" w:rsidRPr="008409FC">
        <w:rPr>
          <w:rStyle w:val="EndnoteReference"/>
        </w:rPr>
        <w:endnoteReference w:id="4"/>
      </w:r>
    </w:p>
    <w:p w14:paraId="027F44E5" w14:textId="77777777" w:rsidR="002C2A0E" w:rsidRDefault="008409FC" w:rsidP="009E2032">
      <w:pPr>
        <w:pStyle w:val="ListParagraph"/>
        <w:numPr>
          <w:ilvl w:val="0"/>
          <w:numId w:val="15"/>
        </w:numPr>
      </w:pPr>
      <w:r w:rsidRPr="008409FC">
        <w:t>B</w:t>
      </w:r>
      <w:r w:rsidR="00576812" w:rsidRPr="008409FC">
        <w:t>uilt-in functions</w:t>
      </w:r>
      <w:r w:rsidR="00576812" w:rsidRPr="008409FC">
        <w:rPr>
          <w:rStyle w:val="EndnoteReference"/>
        </w:rPr>
        <w:endnoteReference w:id="5"/>
      </w:r>
      <w:r w:rsidR="00576812" w:rsidRPr="008409FC">
        <w:t xml:space="preserve"> (which will partly replace the C-functions for easier handling) </w:t>
      </w:r>
    </w:p>
    <w:p w14:paraId="0B592458" w14:textId="51FD6E5A" w:rsidR="009E5BA9" w:rsidRDefault="00576812" w:rsidP="009E2032">
      <w:pPr>
        <w:pStyle w:val="ListParagraph"/>
        <w:numPr>
          <w:ilvl w:val="0"/>
          <w:numId w:val="15"/>
        </w:numPr>
      </w:pPr>
      <w:r w:rsidRPr="008409FC">
        <w:t>OOP-Structure using GObject</w:t>
      </w:r>
      <w:r w:rsidRPr="008409FC">
        <w:rPr>
          <w:rStyle w:val="EndnoteReference"/>
        </w:rPr>
        <w:endnoteReference w:id="6"/>
      </w:r>
      <w:r w:rsidR="00E45DC3">
        <w:t xml:space="preserve"> and system for integrating C-</w:t>
      </w:r>
      <w:r w:rsidR="005A45E1">
        <w:t xml:space="preserve">code and </w:t>
      </w:r>
      <w:r w:rsidR="00E45DC3">
        <w:t>Macro definitions.</w:t>
      </w:r>
    </w:p>
    <w:p w14:paraId="7F90BC18" w14:textId="5F280A2D" w:rsidR="00B77CE6" w:rsidRDefault="00B77CE6" w:rsidP="00B77CE6">
      <w:pPr>
        <w:pStyle w:val="Heading2"/>
      </w:pPr>
      <w:bookmarkStart w:id="4" w:name="_Implementation_of_Para-C"/>
      <w:bookmarkStart w:id="5" w:name="_Toc72002105"/>
      <w:bookmarkStart w:id="6" w:name="_Hlk72147223"/>
      <w:bookmarkEnd w:id="4"/>
      <w:r>
        <w:t>Implementation of Para-C inside C</w:t>
      </w:r>
      <w:bookmarkEnd w:id="5"/>
    </w:p>
    <w:bookmarkEnd w:id="6"/>
    <w:p w14:paraId="781F41FA" w14:textId="6064ECB2" w:rsidR="0008602B" w:rsidRDefault="00212793" w:rsidP="004C0F0C">
      <w:pPr>
        <w:ind w:firstLine="0"/>
      </w:pPr>
      <w:r>
        <w:t>The</w:t>
      </w:r>
      <w:r w:rsidR="00BC3BBD">
        <w:t xml:space="preserve"> language serve</w:t>
      </w:r>
      <w:r>
        <w:t>s</w:t>
      </w:r>
      <w:r w:rsidR="00BC3BBD">
        <w:t xml:space="preserve"> the main purpose of helping and providing features for C-code, meaning that </w:t>
      </w:r>
      <w:r w:rsidR="008163C6">
        <w:t>any</w:t>
      </w:r>
      <w:r w:rsidR="00BC3BBD">
        <w:t xml:space="preserve"> structure </w:t>
      </w:r>
      <w:r w:rsidR="002D6B38">
        <w:t>used will derive from the Para</w:t>
      </w:r>
      <w:r w:rsidR="001135A8">
        <w:t>c</w:t>
      </w:r>
      <w:r w:rsidR="002D6B38">
        <w:t xml:space="preserve"> Base Library which is written in C. </w:t>
      </w:r>
      <w:r w:rsidR="006D6C3D">
        <w:t>The Parac Base Library will be categorised into three parts</w:t>
      </w:r>
    </w:p>
    <w:p w14:paraId="22C6E2E5" w14:textId="3391E518" w:rsidR="0008602B" w:rsidRDefault="0008602B" w:rsidP="009E2032">
      <w:pPr>
        <w:pStyle w:val="ListParagraph"/>
        <w:numPr>
          <w:ilvl w:val="0"/>
          <w:numId w:val="13"/>
        </w:numPr>
      </w:pPr>
      <w:r>
        <w:t xml:space="preserve">Core Library – The code required for </w:t>
      </w:r>
      <w:r w:rsidR="00601905">
        <w:t>the Para-C</w:t>
      </w:r>
      <w:r>
        <w:t xml:space="preserve"> keywords, functions, identifiers and additional core functionality</w:t>
      </w:r>
      <w:r w:rsidR="00027745">
        <w:t>.</w:t>
      </w:r>
    </w:p>
    <w:p w14:paraId="4B49BCBE" w14:textId="1C157DD2" w:rsidR="00CB476F" w:rsidRDefault="00CB476F" w:rsidP="009E2032">
      <w:pPr>
        <w:pStyle w:val="ListParagraph"/>
        <w:numPr>
          <w:ilvl w:val="0"/>
          <w:numId w:val="13"/>
        </w:numPr>
      </w:pPr>
      <w:r>
        <w:t>Built-In Library – Built-in functions that are automatically available in the Para-C code (Imported in the C-code).</w:t>
      </w:r>
    </w:p>
    <w:p w14:paraId="7F88B0DC" w14:textId="19288812" w:rsidR="00CB476F" w:rsidRDefault="00CB476F" w:rsidP="009E2032">
      <w:pPr>
        <w:pStyle w:val="ListParagraph"/>
        <w:numPr>
          <w:ilvl w:val="0"/>
          <w:numId w:val="13"/>
        </w:numPr>
      </w:pPr>
      <w:r>
        <w:t xml:space="preserve">Extension Library – Extension </w:t>
      </w:r>
      <w:r w:rsidR="00780789">
        <w:t>Functions</w:t>
      </w:r>
      <w:r w:rsidR="00C34320">
        <w:t xml:space="preserve"> and</w:t>
      </w:r>
      <w:r>
        <w:t xml:space="preserve"> identifiers </w:t>
      </w:r>
      <w:r w:rsidR="00C34320">
        <w:t>for specific use cases</w:t>
      </w:r>
      <w:r w:rsidR="00027745">
        <w:t>.</w:t>
      </w:r>
      <w:r>
        <w:t xml:space="preserve"> </w:t>
      </w:r>
      <w:r w:rsidR="00811A7E">
        <w:t>(</w:t>
      </w:r>
      <w:r w:rsidR="00475CCD">
        <w:t>Implementations are going to be</w:t>
      </w:r>
      <w:r w:rsidR="00811A7E">
        <w:t xml:space="preserve"> at </w:t>
      </w:r>
      <w:r w:rsidR="00475CCD">
        <w:t>their</w:t>
      </w:r>
      <w:r w:rsidR="00811A7E">
        <w:t xml:space="preserve"> core C, but the overhead will be written in Para-C, meaning it will be compiled as well at runtime, but only if </w:t>
      </w:r>
      <w:r w:rsidR="00FE7616">
        <w:t xml:space="preserve">it was </w:t>
      </w:r>
      <w:r w:rsidR="00811A7E">
        <w:t>imported)</w:t>
      </w:r>
    </w:p>
    <w:p w14:paraId="74C45A83" w14:textId="42057A28" w:rsidR="00137C92" w:rsidRDefault="00E629E1" w:rsidP="0008602B">
      <w:pPr>
        <w:ind w:firstLine="0"/>
      </w:pPr>
      <w:r>
        <w:t xml:space="preserve">The base modules and any </w:t>
      </w:r>
      <w:r w:rsidR="003F023E">
        <w:t xml:space="preserve">additionally </w:t>
      </w:r>
      <w:r>
        <w:t xml:space="preserve">used structure </w:t>
      </w:r>
      <w:r w:rsidR="002D6B38">
        <w:t>will be imported into the projec</w:t>
      </w:r>
      <w:r w:rsidR="006B6BB2">
        <w:t xml:space="preserve">t at the top of the file. These imports will be separated from the C-imports of the user </w:t>
      </w:r>
      <w:r w:rsidR="00D07F1F">
        <w:t xml:space="preserve">which are not associated with the </w:t>
      </w:r>
      <w:r w:rsidR="00782CA0">
        <w:t xml:space="preserve">Parac </w:t>
      </w:r>
      <w:r w:rsidR="00564379">
        <w:t>Built-In Library</w:t>
      </w:r>
      <w:r w:rsidR="006B6BB2">
        <w:t xml:space="preserve">. </w:t>
      </w:r>
    </w:p>
    <w:p w14:paraId="082D97B9" w14:textId="15E048BF" w:rsidR="00E45F4C" w:rsidRDefault="0053706C" w:rsidP="0008602B">
      <w:pPr>
        <w:ind w:firstLine="0"/>
      </w:pPr>
      <w:r>
        <w:t>Any</w:t>
      </w:r>
      <w:r w:rsidR="002D6B38">
        <w:t xml:space="preserve"> </w:t>
      </w:r>
      <w:r w:rsidR="005011E5">
        <w:t>Para-C</w:t>
      </w:r>
      <w:r w:rsidR="00AD2F12">
        <w:t xml:space="preserve"> </w:t>
      </w:r>
      <w:r w:rsidR="009A46B4">
        <w:t>identifiers</w:t>
      </w:r>
      <w:r w:rsidR="00DC2840">
        <w:t xml:space="preserve"> in the C-code</w:t>
      </w:r>
      <w:r w:rsidR="002D6B38">
        <w:t xml:space="preserve"> will have </w:t>
      </w:r>
      <w:r w:rsidR="00210731">
        <w:t xml:space="preserve">a clear prefix </w:t>
      </w:r>
      <w:r w:rsidR="001434F7" w:rsidRPr="00B4229A">
        <w:rPr>
          <w:rFonts w:ascii="Consolas" w:hAnsi="Consolas"/>
        </w:rPr>
        <w:t>“</w:t>
      </w:r>
      <w:r w:rsidR="00210731" w:rsidRPr="00B4229A">
        <w:rPr>
          <w:rFonts w:ascii="Consolas" w:hAnsi="Consolas"/>
        </w:rPr>
        <w:t>__pbl_</w:t>
      </w:r>
      <w:r w:rsidR="001434F7" w:rsidRPr="00B4229A">
        <w:rPr>
          <w:rFonts w:ascii="Consolas" w:hAnsi="Consolas"/>
        </w:rPr>
        <w:t>”</w:t>
      </w:r>
      <w:r w:rsidR="00210731">
        <w:t xml:space="preserve"> and </w:t>
      </w:r>
      <w:r w:rsidR="001434F7">
        <w:t xml:space="preserve">the </w:t>
      </w:r>
      <w:r w:rsidR="00210731">
        <w:t xml:space="preserve">suffix </w:t>
      </w:r>
      <w:r w:rsidR="001434F7" w:rsidRPr="00B4229A">
        <w:rPr>
          <w:rFonts w:ascii="Consolas" w:hAnsi="Consolas"/>
        </w:rPr>
        <w:t>“</w:t>
      </w:r>
      <w:r w:rsidR="00210731" w:rsidRPr="00B4229A">
        <w:rPr>
          <w:rFonts w:ascii="Consolas" w:hAnsi="Consolas"/>
        </w:rPr>
        <w:t>__</w:t>
      </w:r>
      <w:r w:rsidR="001434F7" w:rsidRPr="00B4229A">
        <w:rPr>
          <w:rFonts w:ascii="Consolas" w:hAnsi="Consolas"/>
        </w:rPr>
        <w:t>”</w:t>
      </w:r>
      <w:r w:rsidR="001434F7">
        <w:t xml:space="preserve"> (pbl = </w:t>
      </w:r>
      <w:r w:rsidR="001135A8">
        <w:t>parac base library</w:t>
      </w:r>
      <w:r w:rsidR="001434F7">
        <w:t>)</w:t>
      </w:r>
      <w:r w:rsidR="0047235E">
        <w:t xml:space="preserve">, and </w:t>
      </w:r>
      <w:r w:rsidR="0000110D">
        <w:t xml:space="preserve">are going to be </w:t>
      </w:r>
      <w:r w:rsidR="001434F7">
        <w:t>signalised</w:t>
      </w:r>
      <w:r w:rsidR="00C666F8">
        <w:t xml:space="preserve"> if needed,</w:t>
      </w:r>
      <w:r w:rsidR="001434F7">
        <w:t xml:space="preserve"> using comments to separate user and compiler code. </w:t>
      </w:r>
    </w:p>
    <w:p w14:paraId="37586869" w14:textId="6D6099EF" w:rsidR="00E45F4C" w:rsidRPr="00062E42" w:rsidRDefault="00E45F4C" w:rsidP="0008602B">
      <w:pPr>
        <w:ind w:firstLine="0"/>
        <w:rPr>
          <w:i/>
          <w:iCs/>
        </w:rPr>
      </w:pPr>
      <w:r w:rsidRPr="00092326">
        <w:rPr>
          <w:i/>
          <w:iCs/>
        </w:rPr>
        <w:lastRenderedPageBreak/>
        <w:t>Note: To not be confused with the reserved identifiers in C, the Para-C identifiers have the suffix of two underscores instead</w:t>
      </w:r>
      <w:r>
        <w:rPr>
          <w:i/>
          <w:iCs/>
        </w:rPr>
        <w:t xml:space="preserve"> of just the regular prefix of one or two which are reserved by the C-conventions.</w:t>
      </w:r>
      <w:r w:rsidR="00062E42">
        <w:rPr>
          <w:i/>
          <w:iCs/>
        </w:rPr>
        <w:t xml:space="preserve"> (See </w:t>
      </w:r>
      <w:r w:rsidR="009906E6">
        <w:rPr>
          <w:i/>
          <w:iCs/>
        </w:rPr>
        <w:t>C11 – 7.1.3 Reserved Identifiers</w:t>
      </w:r>
      <w:r w:rsidR="009906E6">
        <w:rPr>
          <w:rStyle w:val="EndnoteReference"/>
          <w:i/>
          <w:iCs/>
        </w:rPr>
        <w:endnoteReference w:id="7"/>
      </w:r>
      <w:r w:rsidR="009906E6">
        <w:rPr>
          <w:i/>
          <w:iCs/>
        </w:rPr>
        <w:t>)</w:t>
      </w:r>
    </w:p>
    <w:p w14:paraId="5054D68C" w14:textId="2B240DCB" w:rsidR="00BC3BBD" w:rsidRDefault="00852E28" w:rsidP="0008602B">
      <w:pPr>
        <w:ind w:firstLine="0"/>
      </w:pPr>
      <w:r>
        <w:t xml:space="preserve">The </w:t>
      </w:r>
      <w:r w:rsidR="009164A0">
        <w:t xml:space="preserve">identifiers </w:t>
      </w:r>
      <w:r w:rsidR="009D232A">
        <w:t>are</w:t>
      </w:r>
      <w:r w:rsidR="007B05CA">
        <w:t xml:space="preserve"> ca</w:t>
      </w:r>
      <w:r w:rsidR="00424F54">
        <w:t xml:space="preserve">tegorised into </w:t>
      </w:r>
      <w:r w:rsidR="007B05CA">
        <w:t xml:space="preserve">magic </w:t>
      </w:r>
      <w:r w:rsidR="002A52EC">
        <w:t>functions</w:t>
      </w:r>
      <w:r w:rsidR="007B05CA">
        <w:t xml:space="preserve">, magic declarations and </w:t>
      </w:r>
      <w:r w:rsidR="00424F54">
        <w:t xml:space="preserve">magic </w:t>
      </w:r>
      <w:r w:rsidR="007B05CA">
        <w:t>constants.</w:t>
      </w:r>
      <w:r w:rsidR="00123359">
        <w:t xml:space="preserve"> (Similar to the Python magic</w:t>
      </w:r>
      <w:r w:rsidR="00EF63A6">
        <w:t xml:space="preserve"> method</w:t>
      </w:r>
      <w:r w:rsidR="006534C5">
        <w:t>s</w:t>
      </w:r>
      <w:r w:rsidR="00152475">
        <w:t xml:space="preserve"> </w:t>
      </w:r>
      <w:r w:rsidR="00123359">
        <w:t>and double underscore definition</w:t>
      </w:r>
      <w:r w:rsidR="003F6AEE">
        <w:t>.</w:t>
      </w:r>
      <w:r w:rsidR="00123359">
        <w:t>)</w:t>
      </w:r>
      <w:r w:rsidR="003F6AEE">
        <w:t>. These will also not interfere</w:t>
      </w:r>
      <w:r w:rsidR="009164A0">
        <w:t xml:space="preserve"> </w:t>
      </w:r>
      <w:r w:rsidR="003F6AEE">
        <w:t xml:space="preserve">with the standard identifiers in C </w:t>
      </w:r>
      <w:r w:rsidR="009164A0">
        <w:t xml:space="preserve">or overwrite GCC compiler identifiers </w:t>
      </w:r>
      <w:r w:rsidR="003F6AEE">
        <w:t xml:space="preserve">to avoid unexpected results. </w:t>
      </w:r>
    </w:p>
    <w:p w14:paraId="328A12ED" w14:textId="77777777" w:rsidR="00903D74" w:rsidRDefault="009164A0" w:rsidP="004C0F0C">
      <w:pPr>
        <w:ind w:firstLine="0"/>
      </w:pPr>
      <w:r>
        <w:t>If</w:t>
      </w:r>
      <w:r w:rsidR="00E62064">
        <w:t xml:space="preserve"> return values are used</w:t>
      </w:r>
      <w:r w:rsidR="00E21447">
        <w:t>,</w:t>
      </w:r>
      <w:r w:rsidR="00E62064">
        <w:t xml:space="preserve"> </w:t>
      </w:r>
      <w:r w:rsidR="00E21447">
        <w:t>they</w:t>
      </w:r>
      <w:r w:rsidR="00E62064">
        <w:t xml:space="preserve"> will be passed to locally declared variables.</w:t>
      </w:r>
      <w:r w:rsidR="003F6AEE">
        <w:t xml:space="preserve"> </w:t>
      </w:r>
      <w:r w:rsidR="001B454D">
        <w:t xml:space="preserve">If new declarations are made by the Para-C compiler that did not exist prior in the Para-C code these will be declared either at the top of the function or file and surrounded by comments signalising these were automatically generated. </w:t>
      </w:r>
    </w:p>
    <w:p w14:paraId="061FFCB7" w14:textId="4091C046" w:rsidR="003F6AEE" w:rsidRDefault="001B454D" w:rsidP="004C0F0C">
      <w:pPr>
        <w:ind w:firstLine="0"/>
      </w:pPr>
      <w:r>
        <w:t>To that comments signalising their use case and position might also be added to help find the use case positions if needed.</w:t>
      </w:r>
      <w:r w:rsidR="00CA5C6C">
        <w:t xml:space="preserve"> That means the goal of the compiler </w:t>
      </w:r>
      <w:r w:rsidR="003F6AEE">
        <w:t xml:space="preserve">will be to make as little logical changes to the code to preserve its written nature and intent. </w:t>
      </w:r>
    </w:p>
    <w:p w14:paraId="3215CD35" w14:textId="649D8DE3" w:rsidR="00E20A4F" w:rsidRPr="008409FC" w:rsidRDefault="00E20A4F" w:rsidP="009E5BA9">
      <w:pPr>
        <w:pStyle w:val="Heading2"/>
      </w:pPr>
      <w:bookmarkStart w:id="7" w:name="_File_structure"/>
      <w:bookmarkStart w:id="8" w:name="_Toc71660360"/>
      <w:bookmarkStart w:id="9" w:name="_Toc72002109"/>
      <w:bookmarkEnd w:id="7"/>
      <w:r>
        <w:t>File structure</w:t>
      </w:r>
      <w:bookmarkEnd w:id="8"/>
      <w:bookmarkEnd w:id="9"/>
    </w:p>
    <w:p w14:paraId="493EF53D" w14:textId="06C777DE" w:rsidR="003624A2" w:rsidRPr="00052238" w:rsidRDefault="004674C0" w:rsidP="009E5BA9">
      <w:pPr>
        <w:ind w:firstLine="0"/>
        <w:rPr>
          <w:i/>
          <w:iCs/>
        </w:rPr>
      </w:pPr>
      <w:r>
        <w:t>The file structure in Para-C is similar to C</w:t>
      </w:r>
      <w:r w:rsidR="00203752">
        <w:t xml:space="preserve"> and works around the compiler and the system-specific librar</w:t>
      </w:r>
      <w:r w:rsidR="002F29C2">
        <w:t>ies and modules that can be imported</w:t>
      </w:r>
      <w:r w:rsidR="00CF74F8">
        <w:t xml:space="preserve">. </w:t>
      </w:r>
      <w:r w:rsidR="00206A48">
        <w:t>Para-C</w:t>
      </w:r>
      <w:r w:rsidR="00CF74F8">
        <w:t xml:space="preserve"> </w:t>
      </w:r>
      <w:r>
        <w:t xml:space="preserve">will work mainly around the </w:t>
      </w:r>
      <w:r w:rsidR="00F860D8">
        <w:t xml:space="preserve">Parac Base Library, the </w:t>
      </w:r>
      <w:r>
        <w:t xml:space="preserve">executable </w:t>
      </w:r>
      <w:r w:rsidR="00F860D8">
        <w:t>Compiler itself</w:t>
      </w:r>
      <w:r w:rsidR="00BE1618">
        <w:t>, the C-modules which are used in Para-C and Para-C Extensions.</w:t>
      </w:r>
      <w:r w:rsidR="00052238">
        <w:t xml:space="preserve"> </w:t>
      </w:r>
    </w:p>
    <w:p w14:paraId="66E5E9A7" w14:textId="68AE8725" w:rsidR="00B203A9" w:rsidRDefault="003624A2" w:rsidP="00DB4F72">
      <w:pPr>
        <w:ind w:firstLine="0"/>
      </w:pPr>
      <w:r>
        <w:t xml:space="preserve">The importing and module system </w:t>
      </w:r>
      <w:r w:rsidR="00177F46">
        <w:t xml:space="preserve">of a project </w:t>
      </w:r>
      <w:r w:rsidR="003E4863">
        <w:t xml:space="preserve">will depend </w:t>
      </w:r>
      <w:r>
        <w:t xml:space="preserve">on the </w:t>
      </w:r>
      <w:r w:rsidR="0012271C">
        <w:t xml:space="preserve">compiler-generated </w:t>
      </w:r>
      <w:r w:rsidR="00EC2757" w:rsidRPr="002C3F05">
        <w:rPr>
          <w:rFonts w:ascii="Consolas" w:hAnsi="Consolas"/>
        </w:rPr>
        <w:t>__parac__.h</w:t>
      </w:r>
      <w:r w:rsidR="00EC2757">
        <w:t xml:space="preserve"> </w:t>
      </w:r>
      <w:r w:rsidR="00682A5F">
        <w:t>header</w:t>
      </w:r>
      <w:r>
        <w:t xml:space="preserve"> fil</w:t>
      </w:r>
      <w:r w:rsidR="00F67F0C">
        <w:t>e</w:t>
      </w:r>
      <w:r>
        <w:t xml:space="preserve">, which will define </w:t>
      </w:r>
      <w:r w:rsidR="00052238">
        <w:t>important identifiers inside Para-C</w:t>
      </w:r>
      <w:r>
        <w:t xml:space="preserve"> which are used throughout the compiled code. That means the compiler will fetch all required </w:t>
      </w:r>
      <w:r w:rsidR="000E19D3">
        <w:t>imports, paths</w:t>
      </w:r>
      <w:r w:rsidR="00861458">
        <w:t xml:space="preserve"> and additional data</w:t>
      </w:r>
      <w:r>
        <w:t xml:space="preserve"> and insert them into the </w:t>
      </w:r>
      <w:r w:rsidR="007F0715">
        <w:t>file. The file will be placed at the highest level of the project hi</w:t>
      </w:r>
      <w:r w:rsidR="00192583">
        <w:t>erar</w:t>
      </w:r>
      <w:r w:rsidR="007F0715">
        <w:t xml:space="preserve">chy, meaning the defined </w:t>
      </w:r>
      <w:r w:rsidR="007F0715" w:rsidRPr="007F0715">
        <w:rPr>
          <w:rFonts w:ascii="Consolas" w:hAnsi="Consolas"/>
        </w:rPr>
        <w:t>project_path</w:t>
      </w:r>
      <w:r w:rsidR="007F0715">
        <w:t xml:space="preserve"> will be used to insert it.</w:t>
      </w:r>
    </w:p>
    <w:p w14:paraId="2C57980C" w14:textId="25DDBBEA" w:rsidR="00DB4F72" w:rsidRDefault="007F0715" w:rsidP="00DB4F72">
      <w:pPr>
        <w:ind w:firstLine="0"/>
      </w:pPr>
      <w:r>
        <w:t xml:space="preserve">This header file </w:t>
      </w:r>
      <w:r w:rsidR="003624A2">
        <w:t xml:space="preserve">can </w:t>
      </w:r>
      <w:r>
        <w:t>be</w:t>
      </w:r>
      <w:r w:rsidR="003624A2">
        <w:t xml:space="preserve"> modified if the user intends to do so. </w:t>
      </w:r>
      <w:r w:rsidR="00A72B56">
        <w:t>Still, it is discouraged to change</w:t>
      </w:r>
      <w:r w:rsidR="00AC132A" w:rsidRPr="00A72B56">
        <w:t xml:space="preserve"> </w:t>
      </w:r>
      <w:r w:rsidR="00A72B56">
        <w:t>t</w:t>
      </w:r>
      <w:r w:rsidR="00AE1878" w:rsidRPr="00A72B56">
        <w:t xml:space="preserve">he </w:t>
      </w:r>
      <w:r w:rsidR="002C3F05" w:rsidRPr="002C3F05">
        <w:rPr>
          <w:rFonts w:ascii="Consolas" w:hAnsi="Consolas"/>
        </w:rPr>
        <w:t>__parac__.h</w:t>
      </w:r>
      <w:r w:rsidR="002C3F05">
        <w:t xml:space="preserve"> </w:t>
      </w:r>
      <w:r w:rsidR="00192583">
        <w:t>file in c</w:t>
      </w:r>
      <w:r w:rsidR="00923C35" w:rsidRPr="00A72B56">
        <w:t xml:space="preserve">ode, </w:t>
      </w:r>
      <w:r w:rsidR="00192583">
        <w:t>and instead use the universal non-os-dependent</w:t>
      </w:r>
      <w:r w:rsidR="00923C35" w:rsidRPr="00A72B56">
        <w:t xml:space="preserve"> </w:t>
      </w:r>
      <w:r w:rsidR="00923C35" w:rsidRPr="004316AA">
        <w:rPr>
          <w:rFonts w:ascii="Consolas" w:hAnsi="Consolas"/>
        </w:rPr>
        <w:t>parac-config.json</w:t>
      </w:r>
      <w:r w:rsidR="00192583">
        <w:rPr>
          <w:rFonts w:ascii="Consolas" w:hAnsi="Consolas"/>
        </w:rPr>
        <w:t xml:space="preserve"> </w:t>
      </w:r>
      <w:r w:rsidR="00192583" w:rsidRPr="00192583">
        <w:t>file</w:t>
      </w:r>
      <w:r w:rsidR="00923C35" w:rsidRPr="00A72B56">
        <w:t xml:space="preserve"> </w:t>
      </w:r>
      <w:r w:rsidR="00A12B84" w:rsidRPr="00192583">
        <w:rPr>
          <w:i/>
          <w:iCs/>
        </w:rPr>
        <w:t xml:space="preserve">(See </w:t>
      </w:r>
      <w:hyperlink w:anchor="_Using_the_Config" w:history="1">
        <w:r w:rsidR="00A12B84" w:rsidRPr="00192583">
          <w:rPr>
            <w:rStyle w:val="Hyperlink"/>
            <w:i/>
            <w:iCs/>
          </w:rPr>
          <w:t xml:space="preserve">Project </w:t>
        </w:r>
        <w:r w:rsidR="00AF2041" w:rsidRPr="00192583">
          <w:rPr>
            <w:rStyle w:val="Hyperlink"/>
            <w:i/>
            <w:iCs/>
          </w:rPr>
          <w:t>Configuration</w:t>
        </w:r>
      </w:hyperlink>
      <w:r w:rsidR="00A12B84" w:rsidRPr="00192583">
        <w:rPr>
          <w:i/>
          <w:iCs/>
        </w:rPr>
        <w:t>)</w:t>
      </w:r>
      <w:r w:rsidR="00F71F75">
        <w:t xml:space="preserve">. </w:t>
      </w:r>
      <w:r w:rsidR="00923C35" w:rsidRPr="00A72B56">
        <w:t xml:space="preserve">The file should only be changed if required </w:t>
      </w:r>
      <w:r w:rsidR="00E2445D">
        <w:t>for</w:t>
      </w:r>
      <w:r w:rsidR="00923C35" w:rsidRPr="00A72B56">
        <w:t xml:space="preserve"> specific changes</w:t>
      </w:r>
      <w:r w:rsidR="008206E2">
        <w:t xml:space="preserve"> that</w:t>
      </w:r>
      <w:r w:rsidR="00923C35" w:rsidRPr="00A72B56">
        <w:t xml:space="preserve"> need to be done that are not available in the normal </w:t>
      </w:r>
      <w:r w:rsidR="00923C35" w:rsidRPr="004316AA">
        <w:rPr>
          <w:rFonts w:ascii="Consolas" w:hAnsi="Consolas"/>
        </w:rPr>
        <w:t>parac-config.json</w:t>
      </w:r>
      <w:r w:rsidR="00923C35" w:rsidRPr="00A72B56">
        <w:t xml:space="preserve"> file</w:t>
      </w:r>
      <w:r w:rsidR="007A2537">
        <w:t xml:space="preserve">. This is because the </w:t>
      </w:r>
      <w:r w:rsidR="002C3F05" w:rsidRPr="002C3F05">
        <w:rPr>
          <w:rFonts w:ascii="Consolas" w:hAnsi="Consolas"/>
        </w:rPr>
        <w:t>__parac__.h</w:t>
      </w:r>
      <w:r w:rsidR="002C3F05">
        <w:t xml:space="preserve"> </w:t>
      </w:r>
      <w:r w:rsidR="007A2537">
        <w:t>is</w:t>
      </w:r>
      <w:r w:rsidR="00E3467C">
        <w:t xml:space="preserve"> configured</w:t>
      </w:r>
      <w:r w:rsidR="007A2537">
        <w:t xml:space="preserve"> </w:t>
      </w:r>
      <w:r w:rsidR="00E3467C">
        <w:t xml:space="preserve">for the </w:t>
      </w:r>
      <w:r w:rsidR="00E3467C">
        <w:lastRenderedPageBreak/>
        <w:t>specific system, where the compilation was run.</w:t>
      </w:r>
      <w:r w:rsidR="007A2537">
        <w:t xml:space="preserve"> </w:t>
      </w:r>
      <w:r w:rsidR="00BA3601">
        <w:t xml:space="preserve">Import </w:t>
      </w:r>
      <w:r w:rsidR="007A2537">
        <w:t xml:space="preserve">paths will likely </w:t>
      </w:r>
      <w:r w:rsidR="005C0D4F">
        <w:t xml:space="preserve">or almost always </w:t>
      </w:r>
      <w:r w:rsidR="007A2537">
        <w:t>not work on other system</w:t>
      </w:r>
      <w:r w:rsidR="00EA687C">
        <w:t xml:space="preserve">s and </w:t>
      </w:r>
      <w:r w:rsidR="00F0786C">
        <w:t>the program will fail to compile</w:t>
      </w:r>
      <w:r w:rsidR="008A75B8">
        <w:t xml:space="preserve"> or </w:t>
      </w:r>
      <w:r w:rsidR="008A75B8">
        <w:t>unexpected results will occur</w:t>
      </w:r>
      <w:r w:rsidR="008A75B8">
        <w:t>.</w:t>
      </w:r>
    </w:p>
    <w:p w14:paraId="3AA8C929" w14:textId="77777777" w:rsidR="005F7F57" w:rsidRPr="008409FC" w:rsidRDefault="005F7F57" w:rsidP="005F7F57">
      <w:pPr>
        <w:pStyle w:val="Heading3"/>
      </w:pPr>
      <w:bookmarkStart w:id="10" w:name="_Toc71660362"/>
      <w:bookmarkStart w:id="11" w:name="_Toc72002111"/>
      <w:r w:rsidRPr="008409FC">
        <w:t>Importing PARA-modules</w:t>
      </w:r>
      <w:bookmarkEnd w:id="10"/>
      <w:bookmarkEnd w:id="11"/>
    </w:p>
    <w:p w14:paraId="279E75A7" w14:textId="50B8D8AB" w:rsidR="005F7F57" w:rsidRDefault="005F7F57" w:rsidP="005F7F57">
      <w:pPr>
        <w:pStyle w:val="Heading3"/>
      </w:pPr>
      <w:bookmarkStart w:id="12" w:name="_Toc71660363"/>
      <w:bookmarkStart w:id="13" w:name="_Toc72002112"/>
      <w:r w:rsidRPr="008409FC">
        <w:t>Importing C-modules</w:t>
      </w:r>
      <w:bookmarkEnd w:id="12"/>
      <w:bookmarkEnd w:id="13"/>
    </w:p>
    <w:p w14:paraId="330AA604" w14:textId="77777777" w:rsidR="00D123BE" w:rsidRDefault="00D123BE" w:rsidP="005F7F57">
      <w:pPr>
        <w:pStyle w:val="Heading2"/>
      </w:pPr>
      <w:bookmarkStart w:id="14" w:name="_Toc72002106"/>
      <w:r>
        <w:t>The Parac Core library</w:t>
      </w:r>
      <w:bookmarkEnd w:id="14"/>
    </w:p>
    <w:p w14:paraId="3A8FA99E" w14:textId="6BD7712F" w:rsidR="00D123BE" w:rsidRDefault="00D123BE" w:rsidP="00D123BE">
      <w:pPr>
        <w:ind w:firstLine="0"/>
      </w:pPr>
      <w:r>
        <w:t>The Para-C core library is, as already explained in the</w:t>
      </w:r>
      <w:r w:rsidR="005F7F57">
        <w:t xml:space="preserve"> implementation</w:t>
      </w:r>
      <w:r>
        <w:t xml:space="preserve"> section</w:t>
      </w:r>
      <w:r w:rsidR="00540522">
        <w:t xml:space="preserve"> </w:t>
      </w:r>
      <w:r w:rsidR="0010658D">
        <w:t>(</w:t>
      </w:r>
      <w:hyperlink w:anchor="_Implementation_of_Para-C" w:history="1">
        <w:r w:rsidR="005F7F57" w:rsidRPr="00ED46E3">
          <w:rPr>
            <w:rStyle w:val="Hyperlink"/>
            <w:i/>
          </w:rPr>
          <w:t>Implementation of Para-C inside C</w:t>
        </w:r>
      </w:hyperlink>
      <w:r w:rsidR="000E1DCF">
        <w:t>)</w:t>
      </w:r>
      <w:r w:rsidR="003F3FBA">
        <w:t>,</w:t>
      </w:r>
      <w:r w:rsidR="00ED46E3" w:rsidRPr="00ED46E3">
        <w:t xml:space="preserve"> the base for the Para-C programming language</w:t>
      </w:r>
      <w:r>
        <w:t>.</w:t>
      </w:r>
      <w:r w:rsidR="003575DB">
        <w:t xml:space="preserve"> If Para-C functionality is used inside the code that does not exist inside C, the associated </w:t>
      </w:r>
      <w:r w:rsidR="0097441F">
        <w:t xml:space="preserve">core </w:t>
      </w:r>
      <w:r w:rsidR="00090CCD">
        <w:t>file</w:t>
      </w:r>
      <w:r w:rsidR="00451C1F">
        <w:t>/</w:t>
      </w:r>
      <w:r w:rsidR="003575DB">
        <w:t xml:space="preserve">library will be imported and used. This means the user does not have to import any </w:t>
      </w:r>
      <w:r w:rsidR="005A0B26">
        <w:t>headers</w:t>
      </w:r>
      <w:r w:rsidR="003575DB">
        <w:t xml:space="preserve"> themselves, since </w:t>
      </w:r>
      <w:r>
        <w:t>the compiler automatically</w:t>
      </w:r>
      <w:r w:rsidR="0090286D">
        <w:t xml:space="preserve"> will</w:t>
      </w:r>
      <w:r>
        <w:t xml:space="preserve"> import all </w:t>
      </w:r>
      <w:r w:rsidR="005A0F7D">
        <w:t xml:space="preserve">core library </w:t>
      </w:r>
      <w:r>
        <w:t>headers that are needed</w:t>
      </w:r>
      <w:r w:rsidR="00644EE4">
        <w:t>. These imports won’t be inserted into every file, but inserted into a project-wide header</w:t>
      </w:r>
      <w:r w:rsidR="00451C1F">
        <w:t xml:space="preserve"> </w:t>
      </w:r>
      <w:r w:rsidR="00644EE4">
        <w:t xml:space="preserve">file, called </w:t>
      </w:r>
      <w:r w:rsidR="002C3F05">
        <w:rPr>
          <w:rFonts w:ascii="Consolas" w:hAnsi="Consolas"/>
        </w:rPr>
        <w:t>__parac__.</w:t>
      </w:r>
      <w:r w:rsidR="00644EE4">
        <w:rPr>
          <w:rFonts w:ascii="Consolas" w:hAnsi="Consolas"/>
        </w:rPr>
        <w:t>h</w:t>
      </w:r>
      <w:r>
        <w:t xml:space="preserve">. </w:t>
      </w:r>
      <w:r w:rsidR="00644EE4">
        <w:t>This header</w:t>
      </w:r>
      <w:r w:rsidR="00451C1F">
        <w:t xml:space="preserve"> </w:t>
      </w:r>
      <w:r w:rsidR="00644EE4">
        <w:t xml:space="preserve">file will be imported into every </w:t>
      </w:r>
      <w:r w:rsidR="00E73940">
        <w:t>resulting C file</w:t>
      </w:r>
      <w:r w:rsidR="00E63139">
        <w:t xml:space="preserve">, meaning if a package is used it will be available in every other file. </w:t>
      </w:r>
    </w:p>
    <w:p w14:paraId="5A68855F" w14:textId="6330380B" w:rsidR="00DA5260" w:rsidRDefault="00DA5260" w:rsidP="00DA5260">
      <w:pPr>
        <w:pStyle w:val="Heading2"/>
      </w:pPr>
      <w:r>
        <w:t>Built-In</w:t>
      </w:r>
      <w:r w:rsidR="006074CE">
        <w:t xml:space="preserve"> and Macro </w:t>
      </w:r>
      <w:r w:rsidR="00126BD8">
        <w:t>Identifiers</w:t>
      </w:r>
    </w:p>
    <w:p w14:paraId="0171FA51" w14:textId="77777777" w:rsidR="00D123BE" w:rsidRPr="007B05CA" w:rsidRDefault="00D123BE" w:rsidP="00D123BE">
      <w:pPr>
        <w:pStyle w:val="Heading3"/>
        <w:numPr>
          <w:ilvl w:val="2"/>
          <w:numId w:val="11"/>
        </w:numPr>
      </w:pPr>
      <w:bookmarkStart w:id="15" w:name="_Toc72002107"/>
      <w:r>
        <w:t>Magic Values in the Para-C source code</w:t>
      </w:r>
      <w:bookmarkEnd w:id="15"/>
    </w:p>
    <w:p w14:paraId="08A0EDAF" w14:textId="13687725" w:rsidR="00D123BE" w:rsidRPr="00382816" w:rsidRDefault="00D123BE" w:rsidP="00382816">
      <w:pPr>
        <w:pStyle w:val="Heading3"/>
        <w:numPr>
          <w:ilvl w:val="2"/>
          <w:numId w:val="11"/>
        </w:numPr>
      </w:pPr>
      <w:bookmarkStart w:id="16" w:name="_Toc72002108"/>
      <w:r>
        <w:t>Magic Values in the C source code</w:t>
      </w:r>
      <w:bookmarkEnd w:id="16"/>
    </w:p>
    <w:p w14:paraId="04BC4A74" w14:textId="0D418041" w:rsidR="001A432B" w:rsidRPr="001A432B" w:rsidRDefault="001B5978" w:rsidP="001A432B">
      <w:pPr>
        <w:pStyle w:val="Heading3"/>
      </w:pPr>
      <w:bookmarkStart w:id="17" w:name="_Toc71660361"/>
      <w:bookmarkStart w:id="18" w:name="_Toc72002110"/>
      <w:r w:rsidRPr="008409FC">
        <w:t>Para-C modules and files</w:t>
      </w:r>
      <w:bookmarkEnd w:id="17"/>
      <w:bookmarkEnd w:id="18"/>
    </w:p>
    <w:p w14:paraId="689858DF" w14:textId="4E07F7E8" w:rsidR="001B5978" w:rsidRPr="008409FC" w:rsidRDefault="00EF09C3" w:rsidP="009E5BA9">
      <w:pPr>
        <w:pStyle w:val="Heading2"/>
      </w:pPr>
      <w:bookmarkStart w:id="19" w:name="_Toc72002113"/>
      <w:r>
        <w:t>Para-C identifiers and structures</w:t>
      </w:r>
      <w:bookmarkEnd w:id="19"/>
    </w:p>
    <w:p w14:paraId="2F139573" w14:textId="01640AEE" w:rsidR="001A432B" w:rsidRPr="001A432B" w:rsidRDefault="00FE69A2" w:rsidP="00FE69A2">
      <w:pPr>
        <w:pStyle w:val="Heading2"/>
      </w:pPr>
      <w:bookmarkStart w:id="20" w:name="_Toc72002114"/>
      <w:r>
        <w:t>In-Code</w:t>
      </w:r>
      <w:r w:rsidR="001A432B">
        <w:t xml:space="preserve"> Exceptions</w:t>
      </w:r>
      <w:bookmarkEnd w:id="20"/>
    </w:p>
    <w:p w14:paraId="0A6A0108" w14:textId="27331CBD" w:rsidR="00CB7A0E" w:rsidRDefault="00A83E03" w:rsidP="00CB7A0E">
      <w:pPr>
        <w:pStyle w:val="Heading1"/>
      </w:pPr>
      <w:bookmarkStart w:id="21" w:name="_Toc71660368"/>
      <w:bookmarkStart w:id="22" w:name="_Toc72002115"/>
      <w:r>
        <w:t xml:space="preserve">Compiler and logical Structure of </w:t>
      </w:r>
      <w:r w:rsidR="00CB7A0E">
        <w:t>Para-C</w:t>
      </w:r>
      <w:bookmarkEnd w:id="21"/>
      <w:bookmarkEnd w:id="22"/>
    </w:p>
    <w:p w14:paraId="6EE2362E" w14:textId="03E28E49" w:rsidR="0060732C" w:rsidRPr="0060732C" w:rsidRDefault="0060732C" w:rsidP="0060732C">
      <w:pPr>
        <w:pStyle w:val="Heading2"/>
      </w:pPr>
      <w:bookmarkStart w:id="23" w:name="_Toc72002116"/>
      <w:r>
        <w:t>Structure</w:t>
      </w:r>
      <w:bookmarkEnd w:id="23"/>
    </w:p>
    <w:p w14:paraId="5CE920FF" w14:textId="77777777" w:rsidR="00684B47" w:rsidRDefault="00684B47" w:rsidP="00684B47">
      <w:pPr>
        <w:pStyle w:val="Heading2"/>
        <w:numPr>
          <w:ilvl w:val="1"/>
          <w:numId w:val="11"/>
        </w:numPr>
      </w:pPr>
      <w:bookmarkStart w:id="24" w:name="_Toc72002117"/>
      <w:r>
        <w:t>Compiler Exceptions</w:t>
      </w:r>
      <w:bookmarkEnd w:id="24"/>
    </w:p>
    <w:p w14:paraId="76A3AFB9" w14:textId="77777777" w:rsidR="00684B47" w:rsidRPr="00FE69A2" w:rsidRDefault="00684B47" w:rsidP="00684B47">
      <w:pPr>
        <w:ind w:left="568" w:firstLine="0"/>
      </w:pPr>
      <w:r>
        <w:t>Exceptions in the Para-C compiler</w:t>
      </w:r>
    </w:p>
    <w:p w14:paraId="00994B4A" w14:textId="0798FE6D" w:rsidR="00684B47" w:rsidRDefault="00684B47" w:rsidP="00684B47">
      <w:pPr>
        <w:pStyle w:val="Heading3"/>
        <w:numPr>
          <w:ilvl w:val="2"/>
          <w:numId w:val="11"/>
        </w:numPr>
      </w:pPr>
      <w:bookmarkStart w:id="25" w:name="_Toc72002118"/>
      <w:r w:rsidRPr="007D00F4">
        <w:t>Error-Codes</w:t>
      </w:r>
      <w:bookmarkEnd w:id="25"/>
    </w:p>
    <w:p w14:paraId="13EA0BC2" w14:textId="00C817D1" w:rsidR="00684B47" w:rsidRDefault="00684B47" w:rsidP="005C2A5E">
      <w:pPr>
        <w:pStyle w:val="ListParagraph"/>
        <w:numPr>
          <w:ilvl w:val="0"/>
          <w:numId w:val="20"/>
        </w:numPr>
      </w:pPr>
      <w:r>
        <w:t>1** Internal Errors</w:t>
      </w:r>
      <w:r w:rsidR="005C2A5E">
        <w:t xml:space="preserve">: </w:t>
      </w:r>
      <w:r w:rsidR="005C2A5E">
        <w:tab/>
      </w:r>
      <w:r w:rsidR="005C2A5E">
        <w:tab/>
      </w:r>
    </w:p>
    <w:p w14:paraId="51F01A1C" w14:textId="05B46E52" w:rsidR="00684B47" w:rsidRDefault="00684B47" w:rsidP="000677FC">
      <w:pPr>
        <w:ind w:left="1080" w:firstLine="0"/>
      </w:pPr>
      <w:r>
        <w:lastRenderedPageBreak/>
        <w:t>101 – Interrupt Error</w:t>
      </w:r>
      <w:r w:rsidR="00345262">
        <w:t>: The compiler received an interrupt while running</w:t>
      </w:r>
      <w:r w:rsidR="006C5922">
        <w:t>. (derives from the Python BaseException KeyboardInterrupt)</w:t>
      </w:r>
      <w:r>
        <w:t xml:space="preserve"> </w:t>
      </w:r>
    </w:p>
    <w:p w14:paraId="4C9DCDB3" w14:textId="3BDB529E" w:rsidR="00684B47" w:rsidRDefault="00684B47" w:rsidP="000677FC">
      <w:pPr>
        <w:ind w:left="1080" w:firstLine="0"/>
      </w:pPr>
      <w:r>
        <w:t xml:space="preserve">102 </w:t>
      </w:r>
      <w:r w:rsidR="00345262">
        <w:t xml:space="preserve">– Config Not Found: </w:t>
      </w:r>
      <w:r w:rsidR="00F86C08">
        <w:t xml:space="preserve">The </w:t>
      </w:r>
      <w:r w:rsidR="00F86C08" w:rsidRPr="00E56C64">
        <w:rPr>
          <w:rFonts w:ascii="Consolas" w:hAnsi="Consolas"/>
        </w:rPr>
        <w:t>parac-config.json</w:t>
      </w:r>
      <w:r w:rsidR="00F86C08">
        <w:t xml:space="preserve"> file for the project was not found, which is responsible for configuring t</w:t>
      </w:r>
      <w:r w:rsidR="00675CA0">
        <w:t xml:space="preserve">he </w:t>
      </w:r>
      <w:r w:rsidR="00A76AB0">
        <w:t>Project</w:t>
      </w:r>
      <w:r w:rsidR="00BA2108">
        <w:t xml:space="preserve"> and compiler.</w:t>
      </w:r>
    </w:p>
    <w:p w14:paraId="0A7E0A6A" w14:textId="0026D424" w:rsidR="005C2A5E" w:rsidRDefault="000677FC" w:rsidP="000677FC">
      <w:pPr>
        <w:pStyle w:val="ListParagraph"/>
        <w:numPr>
          <w:ilvl w:val="0"/>
          <w:numId w:val="20"/>
        </w:numPr>
      </w:pPr>
      <w:r>
        <w:t>2** File Exceptions</w:t>
      </w:r>
    </w:p>
    <w:p w14:paraId="6CA51702" w14:textId="2C241C15" w:rsidR="000677FC" w:rsidRDefault="000677FC" w:rsidP="000677FC">
      <w:pPr>
        <w:ind w:left="1080" w:firstLine="0"/>
      </w:pPr>
      <w:r>
        <w:t xml:space="preserve">200 – </w:t>
      </w:r>
      <w:r w:rsidR="00F45B8E">
        <w:t xml:space="preserve">File Error: </w:t>
      </w:r>
      <w:r>
        <w:t xml:space="preserve">General File Exception in the </w:t>
      </w:r>
      <w:r w:rsidR="001B46E0">
        <w:t>Compiler</w:t>
      </w:r>
    </w:p>
    <w:p w14:paraId="4913CFFE" w14:textId="549A442B" w:rsidR="00504E22" w:rsidRDefault="000677FC" w:rsidP="00504E22">
      <w:pPr>
        <w:ind w:left="1080" w:firstLine="0"/>
      </w:pPr>
      <w:r>
        <w:t>201 – File Permission Error</w:t>
      </w:r>
      <w:r w:rsidR="00AB651E">
        <w:t xml:space="preserve">: </w:t>
      </w:r>
      <w:r>
        <w:t>Failed to access</w:t>
      </w:r>
      <w:r w:rsidR="00A344F9">
        <w:t xml:space="preserve"> (read, write) to</w:t>
      </w:r>
      <w:r>
        <w:t xml:space="preserve"> existing file due to </w:t>
      </w:r>
      <w:r w:rsidR="00C44236">
        <w:t>missing</w:t>
      </w:r>
      <w:r>
        <w:t xml:space="preserve"> permissions</w:t>
      </w:r>
    </w:p>
    <w:p w14:paraId="5C04F572" w14:textId="0809FBA2" w:rsidR="000677FC" w:rsidRDefault="00504E22" w:rsidP="000677FC">
      <w:pPr>
        <w:ind w:left="1080" w:firstLine="0"/>
      </w:pPr>
      <w:r>
        <w:t xml:space="preserve">202 – </w:t>
      </w:r>
      <w:r w:rsidR="001F4C32">
        <w:t xml:space="preserve">File not Found: </w:t>
      </w:r>
      <w:r w:rsidR="009A0512">
        <w:t xml:space="preserve">The </w:t>
      </w:r>
      <w:r>
        <w:t>File was not found</w:t>
      </w:r>
      <w:r w:rsidR="002344B7">
        <w:t xml:space="preserve"> </w:t>
      </w:r>
      <w:r w:rsidR="00A344F9">
        <w:t xml:space="preserve">and does not exist! </w:t>
      </w:r>
      <w:r w:rsidR="00AF37A7">
        <w:t xml:space="preserve">If the file can’t be seen it will be treated as </w:t>
      </w:r>
      <w:r w:rsidR="00E20B43">
        <w:t>well as a File not Found Error</w:t>
      </w:r>
      <w:r w:rsidR="0003594C">
        <w:t>.</w:t>
      </w:r>
    </w:p>
    <w:p w14:paraId="75D92228" w14:textId="46B0A485" w:rsidR="009D38C1" w:rsidRDefault="009D38C1" w:rsidP="000677FC">
      <w:pPr>
        <w:ind w:left="1080" w:firstLine="0"/>
      </w:pPr>
      <w:r>
        <w:t xml:space="preserve">203 – </w:t>
      </w:r>
      <w:r w:rsidR="001F4C32">
        <w:t xml:space="preserve">Is Directory: </w:t>
      </w:r>
      <w:r w:rsidR="00B060A4">
        <w:t>F</w:t>
      </w:r>
      <w:r>
        <w:t>ile is a directory</w:t>
      </w:r>
    </w:p>
    <w:p w14:paraId="01A463CD" w14:textId="54FF5DDF" w:rsidR="00E470BB" w:rsidRDefault="00D13EB2" w:rsidP="00E470BB">
      <w:pPr>
        <w:pStyle w:val="ListParagraph"/>
        <w:numPr>
          <w:ilvl w:val="0"/>
          <w:numId w:val="20"/>
        </w:numPr>
      </w:pPr>
      <w:r>
        <w:t>9</w:t>
      </w:r>
      <w:r w:rsidR="00E470BB">
        <w:t xml:space="preserve">** </w:t>
      </w:r>
      <w:r w:rsidR="00F45360">
        <w:t>Other</w:t>
      </w:r>
      <w:r w:rsidR="00E470BB">
        <w:t xml:space="preserve"> Exceptions</w:t>
      </w:r>
    </w:p>
    <w:p w14:paraId="751DE978" w14:textId="3238C37F" w:rsidR="001C3AC8" w:rsidRDefault="00E470BB" w:rsidP="00E470BB">
      <w:pPr>
        <w:ind w:left="720" w:firstLine="360"/>
      </w:pPr>
      <w:r>
        <w:t>901</w:t>
      </w:r>
      <w:r w:rsidR="001C3AC8">
        <w:t xml:space="preserve"> – Unknown Error: Received an unknown exception while running.</w:t>
      </w:r>
    </w:p>
    <w:p w14:paraId="6110C863" w14:textId="0276F66C" w:rsidR="00576812" w:rsidRDefault="00CF74F8" w:rsidP="009E5BA9">
      <w:pPr>
        <w:pStyle w:val="Heading1"/>
        <w:rPr>
          <w:rStyle w:val="Emphasis"/>
          <w:rFonts w:ascii="Arial" w:hAnsi="Arial"/>
          <w:i w:val="0"/>
          <w:iCs w:val="0"/>
        </w:rPr>
      </w:pPr>
      <w:bookmarkStart w:id="26" w:name="_Toc71660369"/>
      <w:bookmarkStart w:id="27" w:name="_Toc72002119"/>
      <w:r w:rsidRPr="00CF74F8">
        <w:rPr>
          <w:rStyle w:val="Emphasis"/>
          <w:rFonts w:ascii="Arial" w:hAnsi="Arial"/>
          <w:i w:val="0"/>
          <w:iCs w:val="0"/>
        </w:rPr>
        <w:t>Usage-examples of Para-C</w:t>
      </w:r>
      <w:bookmarkEnd w:id="26"/>
      <w:bookmarkEnd w:id="27"/>
    </w:p>
    <w:p w14:paraId="28D82FC7" w14:textId="44606C52" w:rsidR="0024591C" w:rsidRDefault="0024591C" w:rsidP="0024591C">
      <w:pPr>
        <w:pStyle w:val="Heading2"/>
      </w:pPr>
      <w:bookmarkStart w:id="28" w:name="_Project_Configuration"/>
      <w:bookmarkStart w:id="29" w:name="_Toc72002120"/>
      <w:bookmarkEnd w:id="28"/>
      <w:r>
        <w:t>Project Configuration</w:t>
      </w:r>
      <w:bookmarkEnd w:id="29"/>
    </w:p>
    <w:p w14:paraId="42286E9D" w14:textId="0A84879B" w:rsidR="000407CF" w:rsidRPr="000407CF" w:rsidRDefault="000407CF" w:rsidP="000407CF">
      <w:pPr>
        <w:pStyle w:val="Heading3"/>
      </w:pPr>
      <w:bookmarkStart w:id="30" w:name="_Using_the_Config"/>
      <w:bookmarkEnd w:id="30"/>
      <w:r>
        <w:t xml:space="preserve">Using </w:t>
      </w:r>
      <w:r w:rsidR="00667431">
        <w:t xml:space="preserve">the Config file </w:t>
      </w:r>
      <w:r>
        <w:t>parac-config.json</w:t>
      </w:r>
    </w:p>
    <w:p w14:paraId="019F4B5D" w14:textId="5999EBA5" w:rsidR="00A56378" w:rsidRDefault="00A56378" w:rsidP="009E5BA9">
      <w:pPr>
        <w:pStyle w:val="Heading2"/>
      </w:pPr>
      <w:bookmarkStart w:id="31" w:name="_Toc71660370"/>
      <w:bookmarkStart w:id="32" w:name="_Toc72002121"/>
      <w:r>
        <w:t>Using C-Code inside Para-C</w:t>
      </w:r>
      <w:bookmarkEnd w:id="31"/>
      <w:bookmarkEnd w:id="32"/>
    </w:p>
    <w:p w14:paraId="46AB4998" w14:textId="2DD3974F" w:rsidR="00A56378" w:rsidRDefault="00A56378" w:rsidP="009E5BA9">
      <w:pPr>
        <w:pStyle w:val="Heading3"/>
      </w:pPr>
      <w:bookmarkStart w:id="33" w:name="_Toc71660371"/>
      <w:bookmarkStart w:id="34" w:name="_Toc72002122"/>
      <w:r>
        <w:t>Using Standard C-code</w:t>
      </w:r>
      <w:bookmarkEnd w:id="33"/>
      <w:bookmarkEnd w:id="34"/>
    </w:p>
    <w:p w14:paraId="3F9A791C" w14:textId="36F0C7B1" w:rsidR="00A56378" w:rsidRDefault="00A56378" w:rsidP="009E5BA9">
      <w:pPr>
        <w:pStyle w:val="Heading3"/>
      </w:pPr>
      <w:bookmarkStart w:id="35" w:name="_Toc71660372"/>
      <w:bookmarkStart w:id="36" w:name="_Toc72002123"/>
      <w:r>
        <w:t>Using C-libraries</w:t>
      </w:r>
      <w:bookmarkEnd w:id="35"/>
      <w:bookmarkEnd w:id="36"/>
    </w:p>
    <w:p w14:paraId="1DFC0F0D" w14:textId="017598AC" w:rsidR="00A56378" w:rsidRDefault="00A56378" w:rsidP="009E5BA9">
      <w:pPr>
        <w:pStyle w:val="Heading3"/>
      </w:pPr>
      <w:bookmarkStart w:id="37" w:name="_Toc71660373"/>
      <w:bookmarkStart w:id="38" w:name="_Toc72002124"/>
      <w:r>
        <w:t>Restrictions of Para-C</w:t>
      </w:r>
      <w:bookmarkEnd w:id="37"/>
      <w:bookmarkEnd w:id="38"/>
    </w:p>
    <w:p w14:paraId="176EA107" w14:textId="5A47EF5B" w:rsidR="00FE5123" w:rsidRPr="00FE5123" w:rsidRDefault="00FE5123" w:rsidP="00FE5123">
      <w:pPr>
        <w:ind w:firstLine="0"/>
      </w:pPr>
    </w:p>
    <w:p w14:paraId="1B22006C" w14:textId="77777777" w:rsidR="0024591C" w:rsidRPr="0024591C" w:rsidRDefault="0024591C" w:rsidP="0024591C">
      <w:pPr>
        <w:ind w:firstLine="0"/>
      </w:pPr>
    </w:p>
    <w:p w14:paraId="115FD021" w14:textId="51C7440C" w:rsidR="00E81978" w:rsidRPr="008409FC" w:rsidRDefault="004F795F" w:rsidP="00576812">
      <w:pPr>
        <w:pStyle w:val="Abschnittstitel"/>
        <w:rPr>
          <w:rStyle w:val="FootnoteReference"/>
          <w:rFonts w:ascii="Arial" w:hAnsi="Arial"/>
          <w:vertAlign w:val="baseline"/>
        </w:rPr>
      </w:pPr>
      <w:bookmarkStart w:id="39" w:name="_Toc71660374"/>
      <w:bookmarkStart w:id="40" w:name="_Toc72002125"/>
      <w:r>
        <w:lastRenderedPageBreak/>
        <w:t>E</w:t>
      </w:r>
      <w:bookmarkEnd w:id="39"/>
      <w:r>
        <w:t>ndnotes</w:t>
      </w:r>
      <w:bookmarkEnd w:id="40"/>
    </w:p>
    <w:sectPr w:rsidR="00E81978" w:rsidRPr="008409FC" w:rsidSect="00F536E0">
      <w:headerReference w:type="default" r:id="rId9"/>
      <w:foot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326F5" w14:textId="77777777" w:rsidR="00602678" w:rsidRDefault="00602678">
      <w:pPr>
        <w:spacing w:line="240" w:lineRule="auto"/>
      </w:pPr>
      <w:r>
        <w:separator/>
      </w:r>
    </w:p>
    <w:p w14:paraId="5A9A4B83" w14:textId="77777777" w:rsidR="00602678" w:rsidRDefault="00602678"/>
  </w:endnote>
  <w:endnote w:type="continuationSeparator" w:id="0">
    <w:p w14:paraId="493FC4AD" w14:textId="77777777" w:rsidR="00602678" w:rsidRDefault="00602678">
      <w:pPr>
        <w:spacing w:line="240" w:lineRule="auto"/>
      </w:pPr>
      <w:r>
        <w:continuationSeparator/>
      </w:r>
    </w:p>
    <w:p w14:paraId="2E690195" w14:textId="77777777" w:rsidR="00602678" w:rsidRDefault="00602678"/>
  </w:endnote>
  <w:endnote w:id="1">
    <w:p w14:paraId="0A357EE1" w14:textId="21B93355" w:rsidR="003350A1" w:rsidRPr="003350A1" w:rsidRDefault="003350A1">
      <w:pPr>
        <w:pStyle w:val="EndnoteText"/>
      </w:pPr>
      <w:r>
        <w:rPr>
          <w:rStyle w:val="EndnoteReference"/>
        </w:rPr>
        <w:endnoteRef/>
      </w:r>
      <w:r>
        <w:t xml:space="preserve"> Para meaning and origin</w:t>
      </w:r>
      <w:r w:rsidR="00FF6FA3">
        <w:t xml:space="preserve">: </w:t>
      </w:r>
      <w:hyperlink r:id="rId1" w:anchor="Preposition" w:history="1">
        <w:r w:rsidRPr="00216B37">
          <w:rPr>
            <w:rStyle w:val="Hyperlink"/>
          </w:rPr>
          <w:t>[here]</w:t>
        </w:r>
      </w:hyperlink>
    </w:p>
  </w:endnote>
  <w:endnote w:id="2">
    <w:p w14:paraId="33C64EFE" w14:textId="12418A5B" w:rsidR="00FC50C3" w:rsidRPr="00FC50C3" w:rsidRDefault="00FC50C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C50C3">
        <w:t xml:space="preserve">PEP8 </w:t>
      </w:r>
      <w:r>
        <w:t>–</w:t>
      </w:r>
      <w:r w:rsidRPr="00FC50C3">
        <w:t xml:space="preserve"> C</w:t>
      </w:r>
      <w:r>
        <w:t xml:space="preserve">onventions of Python: </w:t>
      </w:r>
      <w:hyperlink r:id="rId2" w:history="1">
        <w:r w:rsidRPr="00FC50C3">
          <w:rPr>
            <w:rStyle w:val="Hyperlink"/>
          </w:rPr>
          <w:t>[here]</w:t>
        </w:r>
      </w:hyperlink>
    </w:p>
  </w:endnote>
  <w:endnote w:id="3">
    <w:p w14:paraId="263880D8" w14:textId="3B04C42D" w:rsidR="00125D00" w:rsidRPr="00125D00" w:rsidRDefault="00125D0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FF2422">
        <w:t xml:space="preserve">PEP20 – </w:t>
      </w:r>
      <w:r>
        <w:t>Ze</w:t>
      </w:r>
      <w:r w:rsidR="00FF2422">
        <w:t>n</w:t>
      </w:r>
      <w:r>
        <w:t xml:space="preserve"> of </w:t>
      </w:r>
      <w:r w:rsidR="00A45824">
        <w:t>P</w:t>
      </w:r>
      <w:r>
        <w:t xml:space="preserve">ython: </w:t>
      </w:r>
      <w:hyperlink r:id="rId3" w:history="1">
        <w:r w:rsidR="001F7625" w:rsidRPr="00317DB2">
          <w:rPr>
            <w:rStyle w:val="Hyperlink"/>
          </w:rPr>
          <w:t>[here]</w:t>
        </w:r>
      </w:hyperlink>
    </w:p>
  </w:endnote>
  <w:endnote w:id="4">
    <w:p w14:paraId="21CF2E95" w14:textId="6249A3A2" w:rsidR="00576812" w:rsidRPr="008409FC" w:rsidRDefault="00576812">
      <w:pPr>
        <w:pStyle w:val="EndnoteText"/>
      </w:pPr>
      <w:r>
        <w:rPr>
          <w:rStyle w:val="EndnoteReference"/>
        </w:rPr>
        <w:endnoteRef/>
      </w:r>
      <w:r>
        <w:t xml:space="preserve"> List of Pre-defined macros in C: </w:t>
      </w:r>
      <w:hyperlink r:id="rId4" w:history="1">
        <w:r w:rsidRPr="00926E73">
          <w:rPr>
            <w:rStyle w:val="Hyperlink"/>
          </w:rPr>
          <w:t>[here]</w:t>
        </w:r>
      </w:hyperlink>
    </w:p>
  </w:endnote>
  <w:endnote w:id="5">
    <w:p w14:paraId="3714F23E" w14:textId="37EE71B8" w:rsidR="00576812" w:rsidRPr="008409FC" w:rsidRDefault="0057681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8409FC">
        <w:t xml:space="preserve">List of Built-in C-functions: </w:t>
      </w:r>
      <w:hyperlink r:id="rId5" w:history="1">
        <w:r w:rsidRPr="008409FC">
          <w:rPr>
            <w:rStyle w:val="Hyperlink"/>
          </w:rPr>
          <w:t>[here]</w:t>
        </w:r>
      </w:hyperlink>
    </w:p>
  </w:endnote>
  <w:endnote w:id="6">
    <w:p w14:paraId="3C8929BC" w14:textId="5F1BC20E" w:rsidR="00576812" w:rsidRPr="001A432B" w:rsidRDefault="00576812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A432B">
        <w:t xml:space="preserve">Introduction to GObject: </w:t>
      </w:r>
      <w:hyperlink r:id="rId6" w:history="1">
        <w:r w:rsidRPr="001A432B">
          <w:rPr>
            <w:rStyle w:val="Hyperlink"/>
          </w:rPr>
          <w:t>[here]</w:t>
        </w:r>
      </w:hyperlink>
    </w:p>
  </w:endnote>
  <w:endnote w:id="7">
    <w:p w14:paraId="2DFE4E6D" w14:textId="62FCCD4A" w:rsidR="009906E6" w:rsidRPr="001A432B" w:rsidRDefault="009906E6">
      <w:pPr>
        <w:pStyle w:val="EndnoteText"/>
      </w:pPr>
      <w:r>
        <w:rPr>
          <w:rStyle w:val="EndnoteReference"/>
        </w:rPr>
        <w:endnoteRef/>
      </w:r>
      <w:r>
        <w:t xml:space="preserve"> C11– Draft April 12, 2011: </w:t>
      </w:r>
      <w:hyperlink r:id="rId7" w:history="1">
        <w:r w:rsidRPr="009906E6">
          <w:rPr>
            <w:rStyle w:val="Hyperlink"/>
          </w:rPr>
          <w:t>[here]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DCFD" w14:textId="6EBA3E61" w:rsidR="008B081B" w:rsidRPr="008B081B" w:rsidRDefault="008B081B" w:rsidP="008B081B">
    <w:pPr>
      <w:pStyle w:val="Footer"/>
      <w:jc w:val="center"/>
      <w:rPr>
        <w:lang w:val="de-AT"/>
      </w:rPr>
    </w:pPr>
    <w:r w:rsidRPr="008B081B">
      <w:rPr>
        <w:lang w:val="de-AT"/>
      </w:rPr>
      <w:t>HTBLA Leonding Upper-Austria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139F6" w14:textId="77777777" w:rsidR="00602678" w:rsidRDefault="00602678">
      <w:pPr>
        <w:spacing w:line="240" w:lineRule="auto"/>
      </w:pPr>
      <w:r>
        <w:separator/>
      </w:r>
    </w:p>
    <w:p w14:paraId="37393EA7" w14:textId="77777777" w:rsidR="00602678" w:rsidRDefault="00602678"/>
  </w:footnote>
  <w:footnote w:type="continuationSeparator" w:id="0">
    <w:p w14:paraId="741D25F6" w14:textId="77777777" w:rsidR="00602678" w:rsidRDefault="00602678">
      <w:pPr>
        <w:spacing w:line="240" w:lineRule="auto"/>
      </w:pPr>
      <w:r>
        <w:continuationSeparator/>
      </w:r>
    </w:p>
    <w:p w14:paraId="1D46455B" w14:textId="77777777" w:rsidR="00602678" w:rsidRDefault="006026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2CD90" w14:textId="4D131EEC" w:rsidR="00E81978" w:rsidRPr="004F5C8A" w:rsidRDefault="00602678">
    <w:pPr>
      <w:pStyle w:val="Header"/>
      <w:rPr>
        <w:sz w:val="20"/>
        <w:szCs w:val="20"/>
        <w:lang w:bidi="de-DE"/>
      </w:rPr>
    </w:pPr>
    <w:sdt>
      <w:sdtPr>
        <w:rPr>
          <w:sz w:val="20"/>
          <w:szCs w:val="20"/>
          <w:lang w:bidi="de-DE"/>
        </w:rPr>
        <w:alias w:val="Kopfzeile"/>
        <w:tag w:val=""/>
        <w:id w:val="12739865"/>
        <w:placeholder>
          <w:docPart w:val="021AE5238C8E43C0B2E89497DD839404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05AEC" w:rsidRPr="004F5C8A">
          <w:rPr>
            <w:sz w:val="20"/>
            <w:szCs w:val="20"/>
            <w:lang w:bidi="de-DE"/>
          </w:rPr>
          <w:t>Para-C</w:t>
        </w:r>
        <w:r w:rsidR="00B05AEC">
          <w:rPr>
            <w:sz w:val="20"/>
            <w:szCs w:val="20"/>
            <w:lang w:bidi="de-DE"/>
          </w:rPr>
          <w:t>:</w:t>
        </w:r>
      </w:sdtContent>
    </w:sdt>
    <w:r w:rsidR="00B05AEC" w:rsidRPr="00B05AEC">
      <w:t xml:space="preserve"> </w:t>
    </w:r>
    <w:r w:rsidR="00B05AEC" w:rsidRPr="00B05AEC">
      <w:rPr>
        <w:sz w:val="20"/>
        <w:szCs w:val="20"/>
        <w:lang w:bidi="de-DE"/>
      </w:rPr>
      <w:t>C-based Coding designed to be simple and fast</w:t>
    </w:r>
    <w:r w:rsidR="005D3A03" w:rsidRPr="004F5C8A">
      <w:rPr>
        <w:rStyle w:val="Strong"/>
        <w:sz w:val="20"/>
        <w:szCs w:val="20"/>
        <w:lang w:bidi="de-DE"/>
      </w:rPr>
      <w:ptab w:relativeTo="margin" w:alignment="right" w:leader="none"/>
    </w:r>
    <w:r w:rsidR="005D3A03" w:rsidRPr="004F5C8A">
      <w:rPr>
        <w:rStyle w:val="Strong"/>
        <w:sz w:val="20"/>
        <w:szCs w:val="20"/>
        <w:lang w:bidi="de-DE"/>
      </w:rPr>
      <w:fldChar w:fldCharType="begin"/>
    </w:r>
    <w:r w:rsidR="005D3A03" w:rsidRPr="004F5C8A">
      <w:rPr>
        <w:rStyle w:val="Strong"/>
        <w:sz w:val="20"/>
        <w:szCs w:val="20"/>
        <w:lang w:bidi="de-DE"/>
      </w:rPr>
      <w:instrText xml:space="preserve"> PAGE   \* MERGEFORMAT </w:instrText>
    </w:r>
    <w:r w:rsidR="005D3A03" w:rsidRPr="004F5C8A">
      <w:rPr>
        <w:rStyle w:val="Strong"/>
        <w:sz w:val="20"/>
        <w:szCs w:val="20"/>
        <w:lang w:bidi="de-DE"/>
      </w:rPr>
      <w:fldChar w:fldCharType="separate"/>
    </w:r>
    <w:r w:rsidR="000D3F41" w:rsidRPr="004F5C8A">
      <w:rPr>
        <w:rStyle w:val="Strong"/>
        <w:noProof/>
        <w:sz w:val="20"/>
        <w:szCs w:val="20"/>
        <w:lang w:bidi="de-DE"/>
      </w:rPr>
      <w:t>8</w:t>
    </w:r>
    <w:r w:rsidR="005D3A03" w:rsidRPr="004F5C8A">
      <w:rPr>
        <w:rStyle w:val="Strong"/>
        <w:noProof/>
        <w:sz w:val="20"/>
        <w:szCs w:val="20"/>
        <w:lang w:bidi="de-DE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CF664BA"/>
    <w:multiLevelType w:val="hybridMultilevel"/>
    <w:tmpl w:val="140C58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712B634">
      <w:numFmt w:val="bullet"/>
      <w:lvlText w:val="&gt;"/>
      <w:lvlJc w:val="left"/>
      <w:pPr>
        <w:ind w:left="2160" w:hanging="360"/>
      </w:pPr>
      <w:rPr>
        <w:rFonts w:ascii="Arial Nova Light" w:eastAsiaTheme="minorEastAsia" w:hAnsi="Arial Nova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F10E1A"/>
    <w:multiLevelType w:val="hybridMultilevel"/>
    <w:tmpl w:val="634A81EC"/>
    <w:lvl w:ilvl="0" w:tplc="0809000F">
      <w:start w:val="1"/>
      <w:numFmt w:val="decimal"/>
      <w:lvlText w:val="%1.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 w15:restartNumberingAfterBreak="0">
    <w:nsid w:val="16916881"/>
    <w:multiLevelType w:val="hybridMultilevel"/>
    <w:tmpl w:val="E502163C"/>
    <w:lvl w:ilvl="0" w:tplc="5712B634">
      <w:numFmt w:val="bullet"/>
      <w:lvlText w:val="&gt;"/>
      <w:lvlJc w:val="left"/>
      <w:pPr>
        <w:ind w:left="720" w:hanging="360"/>
      </w:pPr>
      <w:rPr>
        <w:rFonts w:ascii="Arial Nova Light" w:eastAsiaTheme="minorEastAsia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460035"/>
    <w:multiLevelType w:val="hybridMultilevel"/>
    <w:tmpl w:val="99A024A2"/>
    <w:lvl w:ilvl="0" w:tplc="06147936">
      <w:start w:val="100"/>
      <w:numFmt w:val="bullet"/>
      <w:lvlText w:val="-"/>
      <w:lvlJc w:val="left"/>
      <w:pPr>
        <w:ind w:left="1080" w:hanging="360"/>
      </w:pPr>
      <w:rPr>
        <w:rFonts w:ascii="Arial Nova Light" w:eastAsiaTheme="minorEastAsia" w:hAnsi="Arial Nova Light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1229A2"/>
    <w:multiLevelType w:val="hybridMultilevel"/>
    <w:tmpl w:val="D0E8CC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B413EB"/>
    <w:multiLevelType w:val="hybridMultilevel"/>
    <w:tmpl w:val="846246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D71FD2"/>
    <w:multiLevelType w:val="hybridMultilevel"/>
    <w:tmpl w:val="E264BA7C"/>
    <w:lvl w:ilvl="0" w:tplc="5712B634">
      <w:numFmt w:val="bullet"/>
      <w:lvlText w:val="&gt;"/>
      <w:lvlJc w:val="left"/>
      <w:pPr>
        <w:ind w:left="928" w:hanging="360"/>
      </w:pPr>
      <w:rPr>
        <w:rFonts w:ascii="Arial Nova Light" w:eastAsiaTheme="minorEastAsia" w:hAnsi="Arial Nova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7" w15:restartNumberingAfterBreak="0">
    <w:nsid w:val="580914E1"/>
    <w:multiLevelType w:val="hybridMultilevel"/>
    <w:tmpl w:val="3E44117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7A61EA"/>
    <w:multiLevelType w:val="multilevel"/>
    <w:tmpl w:val="C2CED02A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pStyle w:val="Heading7"/>
      <w:isLgl/>
      <w:lvlText w:val="%1.%2.%3.%4.%5.%6.%7"/>
      <w:lvlJc w:val="left"/>
      <w:pPr>
        <w:ind w:left="2424" w:hanging="720"/>
      </w:pPr>
      <w:rPr>
        <w:rFonts w:hint="default"/>
      </w:rPr>
    </w:lvl>
    <w:lvl w:ilvl="7">
      <w:start w:val="1"/>
      <w:numFmt w:val="decimal"/>
      <w:pStyle w:val="Heading8"/>
      <w:isLgl/>
      <w:lvlText w:val="%1.%2.%3.%4.%5.%6.%7.%8"/>
      <w:lvlJc w:val="left"/>
      <w:pPr>
        <w:ind w:left="2708" w:hanging="720"/>
      </w:pPr>
      <w:rPr>
        <w:rFonts w:hint="default"/>
      </w:rPr>
    </w:lvl>
    <w:lvl w:ilvl="8">
      <w:start w:val="1"/>
      <w:numFmt w:val="decimal"/>
      <w:pStyle w:val="Heading9"/>
      <w:isLgl/>
      <w:lvlText w:val="%1.%2.%3.%4.%5.%6.%7.%8.%9"/>
      <w:lvlJc w:val="left"/>
      <w:pPr>
        <w:ind w:left="2992" w:hanging="720"/>
      </w:pPr>
      <w:rPr>
        <w:rFonts w:hint="default"/>
      </w:rPr>
    </w:lvl>
  </w:abstractNum>
  <w:abstractNum w:abstractNumId="19" w15:restartNumberingAfterBreak="0">
    <w:nsid w:val="62325C17"/>
    <w:multiLevelType w:val="hybridMultilevel"/>
    <w:tmpl w:val="5CBAC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697EBB"/>
    <w:multiLevelType w:val="hybridMultilevel"/>
    <w:tmpl w:val="3A0E79B8"/>
    <w:lvl w:ilvl="0" w:tplc="06147936">
      <w:start w:val="100"/>
      <w:numFmt w:val="bullet"/>
      <w:lvlText w:val="-"/>
      <w:lvlJc w:val="left"/>
      <w:pPr>
        <w:ind w:left="1080" w:hanging="360"/>
      </w:pPr>
      <w:rPr>
        <w:rFonts w:ascii="Arial Nova Light" w:eastAsiaTheme="minorEastAsia" w:hAnsi="Arial Nova Light" w:cstheme="minorBidi" w:hint="default"/>
      </w:rPr>
    </w:lvl>
    <w:lvl w:ilvl="1" w:tplc="5712B634">
      <w:numFmt w:val="bullet"/>
      <w:lvlText w:val="&gt;"/>
      <w:lvlJc w:val="left"/>
      <w:pPr>
        <w:ind w:left="1800" w:hanging="360"/>
      </w:pPr>
      <w:rPr>
        <w:rFonts w:ascii="Arial Nova Light" w:eastAsiaTheme="minorEastAsia" w:hAnsi="Arial Nova Light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8"/>
  </w:num>
  <w:num w:numId="13">
    <w:abstractNumId w:val="19"/>
  </w:num>
  <w:num w:numId="14">
    <w:abstractNumId w:val="17"/>
  </w:num>
  <w:num w:numId="15">
    <w:abstractNumId w:val="12"/>
  </w:num>
  <w:num w:numId="16">
    <w:abstractNumId w:val="14"/>
  </w:num>
  <w:num w:numId="17">
    <w:abstractNumId w:val="15"/>
  </w:num>
  <w:num w:numId="18">
    <w:abstractNumId w:val="10"/>
  </w:num>
  <w:num w:numId="19">
    <w:abstractNumId w:val="16"/>
  </w:num>
  <w:num w:numId="20">
    <w:abstractNumId w:val="13"/>
  </w:num>
  <w:num w:numId="21">
    <w:abstractNumId w:val="20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MDcyNDQ3MTe2NDVR0lEKTi0uzszPAykwNKkFAEZ6E9QtAAAA"/>
  </w:docVars>
  <w:rsids>
    <w:rsidRoot w:val="00D05B5D"/>
    <w:rsid w:val="0000100C"/>
    <w:rsid w:val="0000110D"/>
    <w:rsid w:val="00003FF4"/>
    <w:rsid w:val="00005171"/>
    <w:rsid w:val="00006B84"/>
    <w:rsid w:val="00013BF1"/>
    <w:rsid w:val="000152C9"/>
    <w:rsid w:val="000220D6"/>
    <w:rsid w:val="00022FA7"/>
    <w:rsid w:val="00027745"/>
    <w:rsid w:val="00031702"/>
    <w:rsid w:val="00031CC0"/>
    <w:rsid w:val="0003594C"/>
    <w:rsid w:val="000407CF"/>
    <w:rsid w:val="00040BB7"/>
    <w:rsid w:val="00043BE1"/>
    <w:rsid w:val="000507B2"/>
    <w:rsid w:val="00052238"/>
    <w:rsid w:val="00054075"/>
    <w:rsid w:val="0005512C"/>
    <w:rsid w:val="00061B22"/>
    <w:rsid w:val="00062E42"/>
    <w:rsid w:val="000650DF"/>
    <w:rsid w:val="00065708"/>
    <w:rsid w:val="000657BC"/>
    <w:rsid w:val="000677FC"/>
    <w:rsid w:val="000678C1"/>
    <w:rsid w:val="000707D9"/>
    <w:rsid w:val="000754E2"/>
    <w:rsid w:val="0008602B"/>
    <w:rsid w:val="00090CCD"/>
    <w:rsid w:val="00092326"/>
    <w:rsid w:val="00093823"/>
    <w:rsid w:val="000A00FB"/>
    <w:rsid w:val="000A3600"/>
    <w:rsid w:val="000A5538"/>
    <w:rsid w:val="000A66F0"/>
    <w:rsid w:val="000B6B36"/>
    <w:rsid w:val="000C0426"/>
    <w:rsid w:val="000C390C"/>
    <w:rsid w:val="000C6ABD"/>
    <w:rsid w:val="000C6D50"/>
    <w:rsid w:val="000D3F41"/>
    <w:rsid w:val="000D6E1D"/>
    <w:rsid w:val="000E0A64"/>
    <w:rsid w:val="000E19D3"/>
    <w:rsid w:val="000E1DCF"/>
    <w:rsid w:val="000E61F9"/>
    <w:rsid w:val="000F4C5A"/>
    <w:rsid w:val="0010658D"/>
    <w:rsid w:val="001135A8"/>
    <w:rsid w:val="00117C4B"/>
    <w:rsid w:val="00117F8E"/>
    <w:rsid w:val="0012271C"/>
    <w:rsid w:val="00123359"/>
    <w:rsid w:val="00125D00"/>
    <w:rsid w:val="00126BD8"/>
    <w:rsid w:val="001270E7"/>
    <w:rsid w:val="00132CB7"/>
    <w:rsid w:val="00136E64"/>
    <w:rsid w:val="00137788"/>
    <w:rsid w:val="00137C92"/>
    <w:rsid w:val="001411C8"/>
    <w:rsid w:val="001434F7"/>
    <w:rsid w:val="00150F0C"/>
    <w:rsid w:val="00152475"/>
    <w:rsid w:val="00154469"/>
    <w:rsid w:val="0017295D"/>
    <w:rsid w:val="00177F46"/>
    <w:rsid w:val="00183CA3"/>
    <w:rsid w:val="0019109B"/>
    <w:rsid w:val="00192583"/>
    <w:rsid w:val="00192A68"/>
    <w:rsid w:val="00195579"/>
    <w:rsid w:val="00195F2F"/>
    <w:rsid w:val="001A20CB"/>
    <w:rsid w:val="001A3A41"/>
    <w:rsid w:val="001A432B"/>
    <w:rsid w:val="001B10B8"/>
    <w:rsid w:val="001B454D"/>
    <w:rsid w:val="001B46E0"/>
    <w:rsid w:val="001B5978"/>
    <w:rsid w:val="001B7EE9"/>
    <w:rsid w:val="001C0285"/>
    <w:rsid w:val="001C3AC8"/>
    <w:rsid w:val="001D1773"/>
    <w:rsid w:val="001D4A80"/>
    <w:rsid w:val="001D5050"/>
    <w:rsid w:val="001D7506"/>
    <w:rsid w:val="001D7E62"/>
    <w:rsid w:val="001E770B"/>
    <w:rsid w:val="001F2771"/>
    <w:rsid w:val="001F4C32"/>
    <w:rsid w:val="001F7462"/>
    <w:rsid w:val="001F7625"/>
    <w:rsid w:val="0020115D"/>
    <w:rsid w:val="00203752"/>
    <w:rsid w:val="00206A48"/>
    <w:rsid w:val="00210731"/>
    <w:rsid w:val="00212793"/>
    <w:rsid w:val="00214445"/>
    <w:rsid w:val="002145BA"/>
    <w:rsid w:val="00215981"/>
    <w:rsid w:val="00216119"/>
    <w:rsid w:val="00216B37"/>
    <w:rsid w:val="0022113D"/>
    <w:rsid w:val="00226A72"/>
    <w:rsid w:val="002314AA"/>
    <w:rsid w:val="002324FD"/>
    <w:rsid w:val="00232F97"/>
    <w:rsid w:val="002344B7"/>
    <w:rsid w:val="00235C08"/>
    <w:rsid w:val="00236A42"/>
    <w:rsid w:val="0024071E"/>
    <w:rsid w:val="00243C3B"/>
    <w:rsid w:val="0024591C"/>
    <w:rsid w:val="002515CC"/>
    <w:rsid w:val="00264196"/>
    <w:rsid w:val="00264D2F"/>
    <w:rsid w:val="00264E4E"/>
    <w:rsid w:val="002671FA"/>
    <w:rsid w:val="00271A29"/>
    <w:rsid w:val="002743D8"/>
    <w:rsid w:val="0027717B"/>
    <w:rsid w:val="00285364"/>
    <w:rsid w:val="00286C60"/>
    <w:rsid w:val="00286CDA"/>
    <w:rsid w:val="00287322"/>
    <w:rsid w:val="00287715"/>
    <w:rsid w:val="002905AD"/>
    <w:rsid w:val="002907B5"/>
    <w:rsid w:val="002A52EC"/>
    <w:rsid w:val="002A60FB"/>
    <w:rsid w:val="002B347F"/>
    <w:rsid w:val="002B5E2B"/>
    <w:rsid w:val="002C0897"/>
    <w:rsid w:val="002C2A0E"/>
    <w:rsid w:val="002C2E4B"/>
    <w:rsid w:val="002C3F05"/>
    <w:rsid w:val="002D2521"/>
    <w:rsid w:val="002D5E4C"/>
    <w:rsid w:val="002D6B38"/>
    <w:rsid w:val="002D72CD"/>
    <w:rsid w:val="002E6890"/>
    <w:rsid w:val="002F29C2"/>
    <w:rsid w:val="003035C3"/>
    <w:rsid w:val="003077CB"/>
    <w:rsid w:val="00307B44"/>
    <w:rsid w:val="00310840"/>
    <w:rsid w:val="003147C2"/>
    <w:rsid w:val="00317DB2"/>
    <w:rsid w:val="00321386"/>
    <w:rsid w:val="00325C65"/>
    <w:rsid w:val="00330D18"/>
    <w:rsid w:val="003350A1"/>
    <w:rsid w:val="00336026"/>
    <w:rsid w:val="00345262"/>
    <w:rsid w:val="003464EB"/>
    <w:rsid w:val="00353A17"/>
    <w:rsid w:val="00354D77"/>
    <w:rsid w:val="00355DCA"/>
    <w:rsid w:val="00356831"/>
    <w:rsid w:val="00356D48"/>
    <w:rsid w:val="003575DB"/>
    <w:rsid w:val="003624A2"/>
    <w:rsid w:val="00365E2F"/>
    <w:rsid w:val="00366781"/>
    <w:rsid w:val="00366B8B"/>
    <w:rsid w:val="00366E54"/>
    <w:rsid w:val="00370CDD"/>
    <w:rsid w:val="00375F83"/>
    <w:rsid w:val="0038130E"/>
    <w:rsid w:val="00382816"/>
    <w:rsid w:val="00390913"/>
    <w:rsid w:val="00395BF3"/>
    <w:rsid w:val="003A39F0"/>
    <w:rsid w:val="003B59C8"/>
    <w:rsid w:val="003C032F"/>
    <w:rsid w:val="003C2130"/>
    <w:rsid w:val="003C59A9"/>
    <w:rsid w:val="003C7BBE"/>
    <w:rsid w:val="003D0FA9"/>
    <w:rsid w:val="003D6B5B"/>
    <w:rsid w:val="003E4863"/>
    <w:rsid w:val="003E792C"/>
    <w:rsid w:val="003F023E"/>
    <w:rsid w:val="003F088D"/>
    <w:rsid w:val="003F3FBA"/>
    <w:rsid w:val="003F5DEF"/>
    <w:rsid w:val="003F6AEE"/>
    <w:rsid w:val="004006A3"/>
    <w:rsid w:val="0041354C"/>
    <w:rsid w:val="00413E8D"/>
    <w:rsid w:val="004177E7"/>
    <w:rsid w:val="004209AF"/>
    <w:rsid w:val="00424F54"/>
    <w:rsid w:val="00426414"/>
    <w:rsid w:val="004316AA"/>
    <w:rsid w:val="004418DB"/>
    <w:rsid w:val="00451C1F"/>
    <w:rsid w:val="0045721A"/>
    <w:rsid w:val="004604C2"/>
    <w:rsid w:val="004674C0"/>
    <w:rsid w:val="0047235E"/>
    <w:rsid w:val="00473767"/>
    <w:rsid w:val="00475CCD"/>
    <w:rsid w:val="004807CC"/>
    <w:rsid w:val="00480A4E"/>
    <w:rsid w:val="00487A4F"/>
    <w:rsid w:val="00495A8C"/>
    <w:rsid w:val="00496075"/>
    <w:rsid w:val="004A159A"/>
    <w:rsid w:val="004A6340"/>
    <w:rsid w:val="004A7B3D"/>
    <w:rsid w:val="004B06F6"/>
    <w:rsid w:val="004B2F24"/>
    <w:rsid w:val="004B496E"/>
    <w:rsid w:val="004B4F32"/>
    <w:rsid w:val="004B5C8E"/>
    <w:rsid w:val="004C0F0C"/>
    <w:rsid w:val="004D0216"/>
    <w:rsid w:val="004D2665"/>
    <w:rsid w:val="004D4C63"/>
    <w:rsid w:val="004D79C6"/>
    <w:rsid w:val="004E40E7"/>
    <w:rsid w:val="004F3160"/>
    <w:rsid w:val="004F5C8A"/>
    <w:rsid w:val="004F795F"/>
    <w:rsid w:val="004F7F4B"/>
    <w:rsid w:val="005011E5"/>
    <w:rsid w:val="005027BD"/>
    <w:rsid w:val="00504E22"/>
    <w:rsid w:val="00506CDC"/>
    <w:rsid w:val="00515F1B"/>
    <w:rsid w:val="00521590"/>
    <w:rsid w:val="00525DED"/>
    <w:rsid w:val="00527F36"/>
    <w:rsid w:val="00534FFA"/>
    <w:rsid w:val="0053706C"/>
    <w:rsid w:val="00537E83"/>
    <w:rsid w:val="00540522"/>
    <w:rsid w:val="005454F7"/>
    <w:rsid w:val="00546B43"/>
    <w:rsid w:val="005519BF"/>
    <w:rsid w:val="00551A02"/>
    <w:rsid w:val="00552A41"/>
    <w:rsid w:val="005534FA"/>
    <w:rsid w:val="00562189"/>
    <w:rsid w:val="00564379"/>
    <w:rsid w:val="0056649D"/>
    <w:rsid w:val="00571ADB"/>
    <w:rsid w:val="00573CF7"/>
    <w:rsid w:val="00576812"/>
    <w:rsid w:val="00583C2C"/>
    <w:rsid w:val="00591D58"/>
    <w:rsid w:val="00591F9C"/>
    <w:rsid w:val="005A0B26"/>
    <w:rsid w:val="005A0F7D"/>
    <w:rsid w:val="005A39ED"/>
    <w:rsid w:val="005A45E1"/>
    <w:rsid w:val="005A5B9A"/>
    <w:rsid w:val="005B2495"/>
    <w:rsid w:val="005B51AC"/>
    <w:rsid w:val="005C0D4F"/>
    <w:rsid w:val="005C2A5E"/>
    <w:rsid w:val="005D3A03"/>
    <w:rsid w:val="005D4964"/>
    <w:rsid w:val="005D4D12"/>
    <w:rsid w:val="005E0AE9"/>
    <w:rsid w:val="005E6F20"/>
    <w:rsid w:val="005F5CC1"/>
    <w:rsid w:val="005F7F57"/>
    <w:rsid w:val="00601905"/>
    <w:rsid w:val="00601A1D"/>
    <w:rsid w:val="00602678"/>
    <w:rsid w:val="0060732C"/>
    <w:rsid w:val="006074CE"/>
    <w:rsid w:val="00615C2C"/>
    <w:rsid w:val="006228C8"/>
    <w:rsid w:val="006267D9"/>
    <w:rsid w:val="00633AD2"/>
    <w:rsid w:val="0064192A"/>
    <w:rsid w:val="00643FC9"/>
    <w:rsid w:val="00644EE4"/>
    <w:rsid w:val="006534C5"/>
    <w:rsid w:val="00662BFE"/>
    <w:rsid w:val="00667431"/>
    <w:rsid w:val="00671CAD"/>
    <w:rsid w:val="0067499E"/>
    <w:rsid w:val="00674F9F"/>
    <w:rsid w:val="006756CC"/>
    <w:rsid w:val="00675CA0"/>
    <w:rsid w:val="006770F3"/>
    <w:rsid w:val="006824F7"/>
    <w:rsid w:val="00682A5F"/>
    <w:rsid w:val="00684B47"/>
    <w:rsid w:val="00685546"/>
    <w:rsid w:val="00686BAC"/>
    <w:rsid w:val="00690BC5"/>
    <w:rsid w:val="0069306D"/>
    <w:rsid w:val="00696104"/>
    <w:rsid w:val="00697A0C"/>
    <w:rsid w:val="006A0F1A"/>
    <w:rsid w:val="006A123B"/>
    <w:rsid w:val="006A1A0B"/>
    <w:rsid w:val="006A63F3"/>
    <w:rsid w:val="006A743C"/>
    <w:rsid w:val="006B1A42"/>
    <w:rsid w:val="006B1D52"/>
    <w:rsid w:val="006B2D94"/>
    <w:rsid w:val="006B351D"/>
    <w:rsid w:val="006B6BB2"/>
    <w:rsid w:val="006C155B"/>
    <w:rsid w:val="006C1D87"/>
    <w:rsid w:val="006C5922"/>
    <w:rsid w:val="006C5DDC"/>
    <w:rsid w:val="006D28F9"/>
    <w:rsid w:val="006D6C3D"/>
    <w:rsid w:val="006F48D0"/>
    <w:rsid w:val="006F51EB"/>
    <w:rsid w:val="006F5D0B"/>
    <w:rsid w:val="006F602C"/>
    <w:rsid w:val="0070047B"/>
    <w:rsid w:val="00702204"/>
    <w:rsid w:val="00703501"/>
    <w:rsid w:val="007052F6"/>
    <w:rsid w:val="00711C53"/>
    <w:rsid w:val="00715E9C"/>
    <w:rsid w:val="00723BB8"/>
    <w:rsid w:val="00734FD0"/>
    <w:rsid w:val="00736725"/>
    <w:rsid w:val="00743C05"/>
    <w:rsid w:val="0074681F"/>
    <w:rsid w:val="00751735"/>
    <w:rsid w:val="007522BF"/>
    <w:rsid w:val="00752335"/>
    <w:rsid w:val="007533E5"/>
    <w:rsid w:val="00761F2E"/>
    <w:rsid w:val="00766369"/>
    <w:rsid w:val="00766710"/>
    <w:rsid w:val="00766E6E"/>
    <w:rsid w:val="0077578B"/>
    <w:rsid w:val="00776843"/>
    <w:rsid w:val="00780789"/>
    <w:rsid w:val="00782CA0"/>
    <w:rsid w:val="007854D3"/>
    <w:rsid w:val="00792DFF"/>
    <w:rsid w:val="007A025C"/>
    <w:rsid w:val="007A104C"/>
    <w:rsid w:val="007A2537"/>
    <w:rsid w:val="007A6F67"/>
    <w:rsid w:val="007B05CA"/>
    <w:rsid w:val="007B3099"/>
    <w:rsid w:val="007B3910"/>
    <w:rsid w:val="007B709D"/>
    <w:rsid w:val="007C4923"/>
    <w:rsid w:val="007D00F4"/>
    <w:rsid w:val="007D1D61"/>
    <w:rsid w:val="007D6A8F"/>
    <w:rsid w:val="007D6F37"/>
    <w:rsid w:val="007D75D5"/>
    <w:rsid w:val="007F0715"/>
    <w:rsid w:val="008002C0"/>
    <w:rsid w:val="008033B9"/>
    <w:rsid w:val="00806656"/>
    <w:rsid w:val="008111EA"/>
    <w:rsid w:val="00811A7E"/>
    <w:rsid w:val="0081302A"/>
    <w:rsid w:val="008163C6"/>
    <w:rsid w:val="008206E2"/>
    <w:rsid w:val="00830316"/>
    <w:rsid w:val="008409FC"/>
    <w:rsid w:val="00846BDB"/>
    <w:rsid w:val="00852E28"/>
    <w:rsid w:val="0085631F"/>
    <w:rsid w:val="00861458"/>
    <w:rsid w:val="00863E21"/>
    <w:rsid w:val="00871218"/>
    <w:rsid w:val="00871E36"/>
    <w:rsid w:val="00873DCB"/>
    <w:rsid w:val="008765DD"/>
    <w:rsid w:val="00876691"/>
    <w:rsid w:val="00884EBB"/>
    <w:rsid w:val="0089376E"/>
    <w:rsid w:val="00895737"/>
    <w:rsid w:val="008A0D4F"/>
    <w:rsid w:val="008A4F6F"/>
    <w:rsid w:val="008A65B0"/>
    <w:rsid w:val="008A75B8"/>
    <w:rsid w:val="008B081B"/>
    <w:rsid w:val="008B1244"/>
    <w:rsid w:val="008B70BF"/>
    <w:rsid w:val="008C0D96"/>
    <w:rsid w:val="008C26CE"/>
    <w:rsid w:val="008C42AE"/>
    <w:rsid w:val="008C5323"/>
    <w:rsid w:val="008D5F1B"/>
    <w:rsid w:val="008E0D07"/>
    <w:rsid w:val="008E1555"/>
    <w:rsid w:val="008E772C"/>
    <w:rsid w:val="008F3125"/>
    <w:rsid w:val="008F3520"/>
    <w:rsid w:val="008F35F0"/>
    <w:rsid w:val="008F5333"/>
    <w:rsid w:val="0090286D"/>
    <w:rsid w:val="00903D74"/>
    <w:rsid w:val="009047F4"/>
    <w:rsid w:val="00905714"/>
    <w:rsid w:val="00912B08"/>
    <w:rsid w:val="00914290"/>
    <w:rsid w:val="00914B14"/>
    <w:rsid w:val="009164A0"/>
    <w:rsid w:val="00923509"/>
    <w:rsid w:val="00923910"/>
    <w:rsid w:val="00923C35"/>
    <w:rsid w:val="009250DC"/>
    <w:rsid w:val="009258A3"/>
    <w:rsid w:val="00926E73"/>
    <w:rsid w:val="009323AC"/>
    <w:rsid w:val="0093290B"/>
    <w:rsid w:val="009344BC"/>
    <w:rsid w:val="00943BB1"/>
    <w:rsid w:val="0094615B"/>
    <w:rsid w:val="00946ADF"/>
    <w:rsid w:val="009511A8"/>
    <w:rsid w:val="009525FC"/>
    <w:rsid w:val="009552D2"/>
    <w:rsid w:val="00956B45"/>
    <w:rsid w:val="00961326"/>
    <w:rsid w:val="009736FD"/>
    <w:rsid w:val="0097441F"/>
    <w:rsid w:val="009752DD"/>
    <w:rsid w:val="009824F6"/>
    <w:rsid w:val="00984F44"/>
    <w:rsid w:val="0099013F"/>
    <w:rsid w:val="009906E6"/>
    <w:rsid w:val="009908AD"/>
    <w:rsid w:val="00991539"/>
    <w:rsid w:val="009A0512"/>
    <w:rsid w:val="009A0FB2"/>
    <w:rsid w:val="009A3AED"/>
    <w:rsid w:val="009A3D94"/>
    <w:rsid w:val="009A46B4"/>
    <w:rsid w:val="009A6A20"/>
    <w:rsid w:val="009A6A3B"/>
    <w:rsid w:val="009A748A"/>
    <w:rsid w:val="009B3D99"/>
    <w:rsid w:val="009D232A"/>
    <w:rsid w:val="009D359F"/>
    <w:rsid w:val="009D38C1"/>
    <w:rsid w:val="009D4C4F"/>
    <w:rsid w:val="009E2032"/>
    <w:rsid w:val="009E3FE5"/>
    <w:rsid w:val="009E5BA9"/>
    <w:rsid w:val="009E7BB0"/>
    <w:rsid w:val="009F46F3"/>
    <w:rsid w:val="009F6ADA"/>
    <w:rsid w:val="009F7813"/>
    <w:rsid w:val="00A12B84"/>
    <w:rsid w:val="00A12FD7"/>
    <w:rsid w:val="00A13468"/>
    <w:rsid w:val="00A20B09"/>
    <w:rsid w:val="00A323F9"/>
    <w:rsid w:val="00A3293D"/>
    <w:rsid w:val="00A33E1E"/>
    <w:rsid w:val="00A344F9"/>
    <w:rsid w:val="00A35464"/>
    <w:rsid w:val="00A36AB1"/>
    <w:rsid w:val="00A42D63"/>
    <w:rsid w:val="00A45824"/>
    <w:rsid w:val="00A47783"/>
    <w:rsid w:val="00A51988"/>
    <w:rsid w:val="00A56378"/>
    <w:rsid w:val="00A62D57"/>
    <w:rsid w:val="00A71532"/>
    <w:rsid w:val="00A72B56"/>
    <w:rsid w:val="00A76AB0"/>
    <w:rsid w:val="00A80D71"/>
    <w:rsid w:val="00A83E03"/>
    <w:rsid w:val="00A965D5"/>
    <w:rsid w:val="00A97CA4"/>
    <w:rsid w:val="00AA1991"/>
    <w:rsid w:val="00AA2347"/>
    <w:rsid w:val="00AA42F8"/>
    <w:rsid w:val="00AA56DD"/>
    <w:rsid w:val="00AB651E"/>
    <w:rsid w:val="00AC1022"/>
    <w:rsid w:val="00AC132A"/>
    <w:rsid w:val="00AD2F12"/>
    <w:rsid w:val="00AD4B79"/>
    <w:rsid w:val="00AE1878"/>
    <w:rsid w:val="00AE2023"/>
    <w:rsid w:val="00AE4C77"/>
    <w:rsid w:val="00AE57A8"/>
    <w:rsid w:val="00AF2041"/>
    <w:rsid w:val="00AF37A7"/>
    <w:rsid w:val="00B0142B"/>
    <w:rsid w:val="00B05AEC"/>
    <w:rsid w:val="00B060A4"/>
    <w:rsid w:val="00B070C9"/>
    <w:rsid w:val="00B11275"/>
    <w:rsid w:val="00B203A9"/>
    <w:rsid w:val="00B2481A"/>
    <w:rsid w:val="00B4229A"/>
    <w:rsid w:val="00B436CA"/>
    <w:rsid w:val="00B44A89"/>
    <w:rsid w:val="00B45D49"/>
    <w:rsid w:val="00B474B9"/>
    <w:rsid w:val="00B505B3"/>
    <w:rsid w:val="00B50B4F"/>
    <w:rsid w:val="00B514F2"/>
    <w:rsid w:val="00B55AD4"/>
    <w:rsid w:val="00B562B0"/>
    <w:rsid w:val="00B5649C"/>
    <w:rsid w:val="00B658FA"/>
    <w:rsid w:val="00B65E77"/>
    <w:rsid w:val="00B76C59"/>
    <w:rsid w:val="00B77CE6"/>
    <w:rsid w:val="00B823AA"/>
    <w:rsid w:val="00B846D6"/>
    <w:rsid w:val="00B84D8B"/>
    <w:rsid w:val="00B90386"/>
    <w:rsid w:val="00B9076D"/>
    <w:rsid w:val="00B931CC"/>
    <w:rsid w:val="00B940B1"/>
    <w:rsid w:val="00B95135"/>
    <w:rsid w:val="00B95593"/>
    <w:rsid w:val="00B95FE2"/>
    <w:rsid w:val="00B97377"/>
    <w:rsid w:val="00BA2108"/>
    <w:rsid w:val="00BA3601"/>
    <w:rsid w:val="00BA45DB"/>
    <w:rsid w:val="00BA49FA"/>
    <w:rsid w:val="00BA58FC"/>
    <w:rsid w:val="00BB3048"/>
    <w:rsid w:val="00BC3BBD"/>
    <w:rsid w:val="00BC41FC"/>
    <w:rsid w:val="00BC5175"/>
    <w:rsid w:val="00BC5422"/>
    <w:rsid w:val="00BC7F69"/>
    <w:rsid w:val="00BD4222"/>
    <w:rsid w:val="00BE1618"/>
    <w:rsid w:val="00BF4184"/>
    <w:rsid w:val="00C009F6"/>
    <w:rsid w:val="00C0601E"/>
    <w:rsid w:val="00C20308"/>
    <w:rsid w:val="00C20A48"/>
    <w:rsid w:val="00C2323A"/>
    <w:rsid w:val="00C232C3"/>
    <w:rsid w:val="00C251C5"/>
    <w:rsid w:val="00C31D30"/>
    <w:rsid w:val="00C321D4"/>
    <w:rsid w:val="00C34320"/>
    <w:rsid w:val="00C34C49"/>
    <w:rsid w:val="00C4090D"/>
    <w:rsid w:val="00C44236"/>
    <w:rsid w:val="00C5057C"/>
    <w:rsid w:val="00C56C4F"/>
    <w:rsid w:val="00C6653B"/>
    <w:rsid w:val="00C666F8"/>
    <w:rsid w:val="00C6683C"/>
    <w:rsid w:val="00C737A7"/>
    <w:rsid w:val="00C77927"/>
    <w:rsid w:val="00C77B28"/>
    <w:rsid w:val="00C83554"/>
    <w:rsid w:val="00C95D3D"/>
    <w:rsid w:val="00CA4789"/>
    <w:rsid w:val="00CA5C6C"/>
    <w:rsid w:val="00CA617E"/>
    <w:rsid w:val="00CA67B7"/>
    <w:rsid w:val="00CA7553"/>
    <w:rsid w:val="00CB001E"/>
    <w:rsid w:val="00CB476F"/>
    <w:rsid w:val="00CB7A0E"/>
    <w:rsid w:val="00CC0432"/>
    <w:rsid w:val="00CC1163"/>
    <w:rsid w:val="00CC1E09"/>
    <w:rsid w:val="00CC2393"/>
    <w:rsid w:val="00CC2AFD"/>
    <w:rsid w:val="00CC3EE9"/>
    <w:rsid w:val="00CC52A9"/>
    <w:rsid w:val="00CD10E9"/>
    <w:rsid w:val="00CD13DD"/>
    <w:rsid w:val="00CD6E39"/>
    <w:rsid w:val="00CE3C70"/>
    <w:rsid w:val="00CE4A0B"/>
    <w:rsid w:val="00CE5B65"/>
    <w:rsid w:val="00CE6648"/>
    <w:rsid w:val="00CE76C7"/>
    <w:rsid w:val="00CF6E91"/>
    <w:rsid w:val="00CF74F8"/>
    <w:rsid w:val="00D00843"/>
    <w:rsid w:val="00D05B5D"/>
    <w:rsid w:val="00D05E0E"/>
    <w:rsid w:val="00D075C4"/>
    <w:rsid w:val="00D07F1F"/>
    <w:rsid w:val="00D123BE"/>
    <w:rsid w:val="00D13EB2"/>
    <w:rsid w:val="00D1753B"/>
    <w:rsid w:val="00D214AD"/>
    <w:rsid w:val="00D2492D"/>
    <w:rsid w:val="00D25086"/>
    <w:rsid w:val="00D25655"/>
    <w:rsid w:val="00D27377"/>
    <w:rsid w:val="00D27C4F"/>
    <w:rsid w:val="00D349D2"/>
    <w:rsid w:val="00D414C9"/>
    <w:rsid w:val="00D41AD0"/>
    <w:rsid w:val="00D4510B"/>
    <w:rsid w:val="00D4611A"/>
    <w:rsid w:val="00D520C6"/>
    <w:rsid w:val="00D53BE8"/>
    <w:rsid w:val="00D54C57"/>
    <w:rsid w:val="00D575D7"/>
    <w:rsid w:val="00D57B9F"/>
    <w:rsid w:val="00D800BC"/>
    <w:rsid w:val="00D8303C"/>
    <w:rsid w:val="00D846D7"/>
    <w:rsid w:val="00D85B68"/>
    <w:rsid w:val="00D86F5A"/>
    <w:rsid w:val="00D94A70"/>
    <w:rsid w:val="00D97641"/>
    <w:rsid w:val="00DA5260"/>
    <w:rsid w:val="00DB077E"/>
    <w:rsid w:val="00DB197A"/>
    <w:rsid w:val="00DB254A"/>
    <w:rsid w:val="00DB38A8"/>
    <w:rsid w:val="00DB4F72"/>
    <w:rsid w:val="00DC2840"/>
    <w:rsid w:val="00DC5620"/>
    <w:rsid w:val="00DC6051"/>
    <w:rsid w:val="00DD0BB4"/>
    <w:rsid w:val="00DD27FC"/>
    <w:rsid w:val="00DD6604"/>
    <w:rsid w:val="00DE1FE3"/>
    <w:rsid w:val="00DF0374"/>
    <w:rsid w:val="00DF4740"/>
    <w:rsid w:val="00DF5A6E"/>
    <w:rsid w:val="00DF60EB"/>
    <w:rsid w:val="00E026FF"/>
    <w:rsid w:val="00E11D10"/>
    <w:rsid w:val="00E14457"/>
    <w:rsid w:val="00E20A4F"/>
    <w:rsid w:val="00E20B43"/>
    <w:rsid w:val="00E21447"/>
    <w:rsid w:val="00E2445D"/>
    <w:rsid w:val="00E3467C"/>
    <w:rsid w:val="00E34F23"/>
    <w:rsid w:val="00E3768F"/>
    <w:rsid w:val="00E40224"/>
    <w:rsid w:val="00E4127C"/>
    <w:rsid w:val="00E412E9"/>
    <w:rsid w:val="00E45DC3"/>
    <w:rsid w:val="00E45F4C"/>
    <w:rsid w:val="00E460A5"/>
    <w:rsid w:val="00E470BB"/>
    <w:rsid w:val="00E47360"/>
    <w:rsid w:val="00E52374"/>
    <w:rsid w:val="00E56C64"/>
    <w:rsid w:val="00E6004D"/>
    <w:rsid w:val="00E62064"/>
    <w:rsid w:val="00E629E1"/>
    <w:rsid w:val="00E62AE8"/>
    <w:rsid w:val="00E62D6C"/>
    <w:rsid w:val="00E63139"/>
    <w:rsid w:val="00E64879"/>
    <w:rsid w:val="00E73940"/>
    <w:rsid w:val="00E7598E"/>
    <w:rsid w:val="00E81978"/>
    <w:rsid w:val="00E97F64"/>
    <w:rsid w:val="00EA2636"/>
    <w:rsid w:val="00EA360A"/>
    <w:rsid w:val="00EA3793"/>
    <w:rsid w:val="00EA687C"/>
    <w:rsid w:val="00EA70B1"/>
    <w:rsid w:val="00EC2335"/>
    <w:rsid w:val="00EC2587"/>
    <w:rsid w:val="00EC2757"/>
    <w:rsid w:val="00EC450E"/>
    <w:rsid w:val="00EC6B6A"/>
    <w:rsid w:val="00ED19F3"/>
    <w:rsid w:val="00ED3700"/>
    <w:rsid w:val="00ED46E3"/>
    <w:rsid w:val="00ED7CF2"/>
    <w:rsid w:val="00EE32B1"/>
    <w:rsid w:val="00EF09C3"/>
    <w:rsid w:val="00EF511F"/>
    <w:rsid w:val="00EF63A6"/>
    <w:rsid w:val="00F05BE0"/>
    <w:rsid w:val="00F0650C"/>
    <w:rsid w:val="00F0786C"/>
    <w:rsid w:val="00F21F68"/>
    <w:rsid w:val="00F24C4B"/>
    <w:rsid w:val="00F27520"/>
    <w:rsid w:val="00F30E1D"/>
    <w:rsid w:val="00F338E1"/>
    <w:rsid w:val="00F379B7"/>
    <w:rsid w:val="00F40759"/>
    <w:rsid w:val="00F44347"/>
    <w:rsid w:val="00F45360"/>
    <w:rsid w:val="00F45B73"/>
    <w:rsid w:val="00F45B8E"/>
    <w:rsid w:val="00F47D41"/>
    <w:rsid w:val="00F47E72"/>
    <w:rsid w:val="00F525FA"/>
    <w:rsid w:val="00F536E0"/>
    <w:rsid w:val="00F6047B"/>
    <w:rsid w:val="00F6709F"/>
    <w:rsid w:val="00F67F0C"/>
    <w:rsid w:val="00F71F75"/>
    <w:rsid w:val="00F748C3"/>
    <w:rsid w:val="00F76A3F"/>
    <w:rsid w:val="00F848D8"/>
    <w:rsid w:val="00F85817"/>
    <w:rsid w:val="00F860D8"/>
    <w:rsid w:val="00F86C08"/>
    <w:rsid w:val="00F91B12"/>
    <w:rsid w:val="00F942A1"/>
    <w:rsid w:val="00FA1BEC"/>
    <w:rsid w:val="00FB767D"/>
    <w:rsid w:val="00FC17D2"/>
    <w:rsid w:val="00FC4241"/>
    <w:rsid w:val="00FC45C0"/>
    <w:rsid w:val="00FC50C3"/>
    <w:rsid w:val="00FD355C"/>
    <w:rsid w:val="00FD3DEC"/>
    <w:rsid w:val="00FD56F7"/>
    <w:rsid w:val="00FE05E5"/>
    <w:rsid w:val="00FE07F0"/>
    <w:rsid w:val="00FE1285"/>
    <w:rsid w:val="00FE5123"/>
    <w:rsid w:val="00FE5916"/>
    <w:rsid w:val="00FE69A2"/>
    <w:rsid w:val="00FE7616"/>
    <w:rsid w:val="00FF2002"/>
    <w:rsid w:val="00FF2422"/>
    <w:rsid w:val="00FF2971"/>
    <w:rsid w:val="00FF35DF"/>
    <w:rsid w:val="00FF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763E"/>
  <w15:chartTrackingRefBased/>
  <w15:docId w15:val="{AAB183B4-ECBD-4353-A8DF-EC1951CE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553"/>
    <w:pPr>
      <w:spacing w:after="120" w:line="360" w:lineRule="auto"/>
    </w:pPr>
    <w:rPr>
      <w:rFonts w:ascii="Arial Nova Light" w:hAnsi="Arial Nova Light"/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F338E1"/>
    <w:pPr>
      <w:keepNext/>
      <w:keepLines/>
      <w:numPr>
        <w:numId w:val="12"/>
      </w:numPr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E5BA9"/>
    <w:pPr>
      <w:keepNext/>
      <w:keepLines/>
      <w:numPr>
        <w:ilvl w:val="1"/>
        <w:numId w:val="12"/>
      </w:numPr>
      <w:outlineLvl w:val="1"/>
    </w:pPr>
    <w:rPr>
      <w:rFonts w:ascii="Arial Nova" w:eastAsiaTheme="majorEastAsia" w:hAnsi="Arial Nov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1A432B"/>
    <w:pPr>
      <w:keepNext/>
      <w:keepLines/>
      <w:numPr>
        <w:ilvl w:val="2"/>
        <w:numId w:val="12"/>
      </w:numPr>
      <w:outlineLvl w:val="2"/>
    </w:pPr>
    <w:rPr>
      <w:rFonts w:ascii="Arial Nova" w:eastAsiaTheme="majorEastAsia" w:hAnsi="Arial Nov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8E1555"/>
    <w:pPr>
      <w:keepNext/>
      <w:keepLines/>
      <w:numPr>
        <w:ilvl w:val="3"/>
        <w:numId w:val="12"/>
      </w:numPr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DB254A"/>
    <w:pPr>
      <w:keepNext/>
      <w:keepLines/>
      <w:numPr>
        <w:ilvl w:val="4"/>
        <w:numId w:val="12"/>
      </w:numPr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numPr>
        <w:ilvl w:val="5"/>
        <w:numId w:val="12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numPr>
        <w:ilvl w:val="6"/>
        <w:numId w:val="1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numPr>
        <w:ilvl w:val="7"/>
        <w:numId w:val="1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numPr>
        <w:ilvl w:val="8"/>
        <w:numId w:val="1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chnittstitel">
    <w:name w:val="Abschnittstitel"/>
    <w:basedOn w:val="Normal"/>
    <w:uiPriority w:val="2"/>
    <w:qFormat/>
    <w:rsid w:val="004F5C8A"/>
    <w:pPr>
      <w:pageBreakBefore/>
      <w:ind w:firstLine="0"/>
      <w:jc w:val="center"/>
      <w:outlineLvl w:val="0"/>
    </w:pPr>
    <w:rPr>
      <w:rFonts w:ascii="Arial" w:eastAsiaTheme="majorEastAsia" w:hAnsi="Arial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sid w:val="00DB254A"/>
    <w:rPr>
      <w:rFonts w:ascii="Arial Nova Light" w:hAnsi="Arial Nova Light"/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rsid w:val="007D6A8F"/>
    <w:pPr>
      <w:spacing w:line="360" w:lineRule="auto"/>
      <w:ind w:firstLine="0"/>
    </w:pPr>
    <w:rPr>
      <w:rFonts w:ascii="Arial Nova Light" w:hAnsi="Arial Nova Light"/>
    </w:rPr>
  </w:style>
  <w:style w:type="character" w:customStyle="1" w:styleId="Heading1Char">
    <w:name w:val="Heading 1 Char"/>
    <w:basedOn w:val="DefaultParagraphFont"/>
    <w:link w:val="Heading1"/>
    <w:uiPriority w:val="4"/>
    <w:rsid w:val="00F338E1"/>
    <w:rPr>
      <w:rFonts w:ascii="Arial" w:eastAsiaTheme="majorEastAsia" w:hAnsi="Arial" w:cstheme="majorBidi"/>
      <w:b/>
      <w:bCs/>
      <w:kern w:val="24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4"/>
    <w:rsid w:val="009E5BA9"/>
    <w:rPr>
      <w:rFonts w:ascii="Arial Nova" w:eastAsiaTheme="majorEastAsia" w:hAnsi="Arial Nova" w:cstheme="majorBidi"/>
      <w:b/>
      <w:bCs/>
      <w:kern w:val="24"/>
      <w:lang w:val="en-GB"/>
    </w:rPr>
  </w:style>
  <w:style w:type="paragraph" w:styleId="Title">
    <w:name w:val="Title"/>
    <w:basedOn w:val="Normal"/>
    <w:link w:val="TitleChar"/>
    <w:qFormat/>
    <w:rsid w:val="00F338E1"/>
    <w:pPr>
      <w:spacing w:after="480" w:line="240" w:lineRule="auto"/>
      <w:ind w:firstLine="0"/>
      <w:contextualSpacing/>
      <w:jc w:val="center"/>
    </w:pPr>
    <w:rPr>
      <w:rFonts w:ascii="Arial" w:eastAsiaTheme="majorEastAsia" w:hAnsi="Arial" w:cstheme="majorBidi"/>
      <w:sz w:val="32"/>
    </w:rPr>
  </w:style>
  <w:style w:type="character" w:customStyle="1" w:styleId="TitleChar">
    <w:name w:val="Title Char"/>
    <w:basedOn w:val="DefaultParagraphFont"/>
    <w:link w:val="Title"/>
    <w:rsid w:val="00F338E1"/>
    <w:rPr>
      <w:rFonts w:ascii="Arial" w:eastAsiaTheme="majorEastAsia" w:hAnsi="Arial" w:cstheme="majorBidi"/>
      <w:kern w:val="24"/>
      <w:sz w:val="32"/>
      <w:lang w:val="en-GB"/>
    </w:rPr>
  </w:style>
  <w:style w:type="character" w:styleId="Emphasis">
    <w:name w:val="Emphasis"/>
    <w:basedOn w:val="DefaultParagraphFont"/>
    <w:uiPriority w:val="4"/>
    <w:unhideWhenUsed/>
    <w:qFormat/>
    <w:rsid w:val="00DB254A"/>
    <w:rPr>
      <w:rFonts w:ascii="Arial Nova Light" w:hAnsi="Arial Nova Light"/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1A432B"/>
    <w:rPr>
      <w:rFonts w:ascii="Arial Nova" w:eastAsiaTheme="majorEastAsia" w:hAnsi="Arial Nova" w:cstheme="majorBidi"/>
      <w:b/>
      <w:bCs/>
      <w:kern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4"/>
    <w:rsid w:val="008E1555"/>
    <w:rPr>
      <w:rFonts w:ascii="Arial Nova Light" w:eastAsiaTheme="majorEastAsia" w:hAnsi="Arial Nova Light" w:cstheme="majorBidi"/>
      <w:b/>
      <w:bCs/>
      <w:iCs/>
      <w:kern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4"/>
    <w:rsid w:val="00DB254A"/>
    <w:rPr>
      <w:rFonts w:ascii="Arial Nova Light" w:eastAsiaTheme="majorEastAsia" w:hAnsi="Arial Nova Light" w:cstheme="majorBidi"/>
      <w:i/>
      <w:iCs/>
      <w:kern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sid w:val="00DB254A"/>
    <w:rPr>
      <w:rFonts w:ascii="Arial Nova Light" w:hAnsi="Arial Nova Light"/>
      <w:vertAlign w:val="superscript"/>
    </w:rPr>
  </w:style>
  <w:style w:type="table" w:customStyle="1" w:styleId="APA-Bericht">
    <w:name w:val="APA-Berich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elleAbbildung">
    <w:name w:val="Tabelle/Abbildung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el2">
    <w:name w:val="Titel 2"/>
    <w:basedOn w:val="Normal"/>
    <w:uiPriority w:val="1"/>
    <w:qFormat/>
    <w:rsid w:val="00DB254A"/>
    <w:pPr>
      <w:ind w:firstLine="0"/>
      <w:jc w:val="center"/>
    </w:pPr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F338E1"/>
    <w:pPr>
      <w:tabs>
        <w:tab w:val="left" w:pos="1200"/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05AE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05AEC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E7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26E73"/>
    <w:pPr>
      <w:spacing w:after="100"/>
      <w:ind w:left="480"/>
    </w:pPr>
  </w:style>
  <w:style w:type="character" w:customStyle="1" w:styleId="case-gov">
    <w:name w:val="case-gov"/>
    <w:basedOn w:val="DefaultParagraphFont"/>
    <w:rsid w:val="00FF6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python.org/dev/peps/pep-0020/" TargetMode="External"/><Relationship Id="rId7" Type="http://schemas.openxmlformats.org/officeDocument/2006/relationships/hyperlink" Target="http://www.open-std.org/jtc1/sc22/wg14/www/docs/n1570.pdf" TargetMode="External"/><Relationship Id="rId2" Type="http://schemas.openxmlformats.org/officeDocument/2006/relationships/hyperlink" Target="https://www.python.org/dev/peps/pep-0008/" TargetMode="External"/><Relationship Id="rId1" Type="http://schemas.openxmlformats.org/officeDocument/2006/relationships/hyperlink" Target="https://en.wiktionary.org/wiki/%CF%80%CE%B1%CF%81%CE%AC" TargetMode="External"/><Relationship Id="rId6" Type="http://schemas.openxmlformats.org/officeDocument/2006/relationships/hyperlink" Target="https://www.freedesktop.org/software/gstreamer-sdk/data/docs/latest/gobject/howto-gobject.html" TargetMode="External"/><Relationship Id="rId5" Type="http://schemas.openxmlformats.org/officeDocument/2006/relationships/hyperlink" Target="https://www.tutorialspoint.com/ansi_c/c_function_references.htm" TargetMode="External"/><Relationship Id="rId4" Type="http://schemas.openxmlformats.org/officeDocument/2006/relationships/hyperlink" Target="https://gcc.gnu.org/onlinedocs/cpp/Predefined-Macro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kha\AppData\Local\Microsoft\Office\16.0\DTS\de-DE%7b42574AD0-86C4-4905-AB6E-FA1CB9221DA9%7d\%7b6B4749BE-0842-4B1B-AA86-E7090DBE698F%7dtf0398235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92E2AB007040A5854DA6BA72B041C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A61874-AC74-4C01-B1FA-9E329A934CBF}"/>
      </w:docPartPr>
      <w:docPartBody>
        <w:p w:rsidR="00943BD1" w:rsidRDefault="00D259B9">
          <w:pPr>
            <w:pStyle w:val="0292E2AB007040A5854DA6BA72B041CD"/>
          </w:pPr>
          <w:r w:rsidRPr="00E40224">
            <w:rPr>
              <w:lang w:bidi="de-DE"/>
            </w:rPr>
            <w:t>[Hier Titel, bis zu 12 Wörter in einer oder zwei Zeilen]</w:t>
          </w:r>
        </w:p>
      </w:docPartBody>
    </w:docPart>
    <w:docPart>
      <w:docPartPr>
        <w:name w:val="021AE5238C8E43C0B2E89497DD83940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75694F-75C2-4113-8E7A-522607090834}"/>
      </w:docPartPr>
      <w:docPartBody>
        <w:p w:rsidR="00943BD1" w:rsidRDefault="00D259B9">
          <w:pPr>
            <w:pStyle w:val="021AE5238C8E43C0B2E89497DD839404"/>
          </w:pPr>
          <w:r w:rsidRPr="00E40224">
            <w:rPr>
              <w:lang w:bidi="de-DE"/>
            </w:rPr>
            <w:t>Abbildungstitel: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charset w:val="00"/>
    <w:family w:val="swiss"/>
    <w:pitch w:val="variable"/>
    <w:sig w:usb0="0000028F" w:usb1="00000002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73"/>
    <w:rsid w:val="001F2544"/>
    <w:rsid w:val="00405F80"/>
    <w:rsid w:val="004A6B73"/>
    <w:rsid w:val="00571137"/>
    <w:rsid w:val="00600C0E"/>
    <w:rsid w:val="006B3C80"/>
    <w:rsid w:val="00725696"/>
    <w:rsid w:val="00744F66"/>
    <w:rsid w:val="007E3FEA"/>
    <w:rsid w:val="00930981"/>
    <w:rsid w:val="009343C0"/>
    <w:rsid w:val="00943BD1"/>
    <w:rsid w:val="00984DA9"/>
    <w:rsid w:val="009E2609"/>
    <w:rsid w:val="009F51CB"/>
    <w:rsid w:val="00BC5A97"/>
    <w:rsid w:val="00C16120"/>
    <w:rsid w:val="00C5414E"/>
    <w:rsid w:val="00D259B9"/>
    <w:rsid w:val="00F2508F"/>
    <w:rsid w:val="00FC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92E2AB007040A5854DA6BA72B041CD">
    <w:name w:val="0292E2AB007040A5854DA6BA72B041CD"/>
  </w:style>
  <w:style w:type="character" w:styleId="Emphasis">
    <w:name w:val="Emphasis"/>
    <w:basedOn w:val="DefaultParagraphFont"/>
    <w:uiPriority w:val="4"/>
    <w:unhideWhenUsed/>
    <w:qFormat/>
    <w:rsid w:val="004A6B73"/>
    <w:rPr>
      <w:i/>
      <w:iCs/>
    </w:rPr>
  </w:style>
  <w:style w:type="paragraph" w:customStyle="1" w:styleId="021AE5238C8E43C0B2E89497DD839404">
    <w:name w:val="021AE5238C8E43C0B2E89497DD8394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Para-C: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{6AF4BEB7-D627-45D3-BF81-173B77E32CB1}</b:Guid>
    <b:Title>Artikeltitel</b:Title>
    <b:Year>Jahr</b:Year>
    <b:JournalName>Titel des Journals</b:JournalName>
    <b:Pages>Seiten von – bis</b:Pages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1</b:RefOrder>
  </b:Source>
  <b:Source>
    <b:Tag>Last</b:Tag>
    <b:SourceType>Book</b:SourceType>
    <b:Guid>{20861DDE-7E8E-4530-B241-5144F90AA8F9}</b:Guid>
    <b:Title>Buchtitel</b:Title>
    <b:Year>Jahr</b:Year>
    <b:City>Stadt</b:City>
    <b:Publisher>Verlag</b:Publisher>
    <b:Author>
      <b:Author>
        <b:NameList>
          <b:Person>
            <b:Last>Nachname</b:Last>
            <b:First>Vorname,</b:First>
            <b:Middle>2. Vorname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55EBD8-2BE8-4EE5-A23B-859AF8D49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{6B4749BE-0842-4B1B-AA86-E7090DBE698F}tf03982351_win32.dotx</Template>
  <TotalTime>0</TotalTime>
  <Pages>8</Pages>
  <Words>1546</Words>
  <Characters>8815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Para-C: C-based Coding designed to be simple and fast</vt:lpstr>
      <vt:lpstr>Para-C: C-based Coding designed to be simple and fast</vt:lpstr>
    </vt:vector>
  </TitlesOfParts>
  <Company/>
  <LinksUpToDate>false</LinksUpToDate>
  <CharactersWithSpaces>10341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Para-C: C-based Coding designed to be simple and fast</dc:title>
  <dc:subject/>
  <dc:creator>Christian Ekhator</dc:creator>
  <cp:keywords/>
  <dc:description/>
  <cp:lastModifiedBy>Klatzer Nicolas</cp:lastModifiedBy>
  <cp:revision>565</cp:revision>
  <cp:lastPrinted>2021-05-14T22:20:00Z</cp:lastPrinted>
  <dcterms:created xsi:type="dcterms:W3CDTF">2021-05-07T21:36:00Z</dcterms:created>
  <dcterms:modified xsi:type="dcterms:W3CDTF">2021-05-20T15:50:00Z</dcterms:modified>
</cp:coreProperties>
</file>