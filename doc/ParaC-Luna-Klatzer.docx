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49D6" w14:textId="6511BE31" w:rsidR="00E81978" w:rsidRPr="008409FC" w:rsidRDefault="0086688A" w:rsidP="008C431A">
      <w:pPr>
        <w:pStyle w:val="Title"/>
        <w:tabs>
          <w:tab w:val="left" w:pos="5529"/>
        </w:tabs>
        <w:spacing w:before="240" w:after="360"/>
        <w:jc w:val="left"/>
        <w:rPr>
          <w:b/>
          <w:bCs/>
        </w:rPr>
      </w:pPr>
      <w:sdt>
        <w:sdtPr>
          <w:rPr>
            <w:b/>
            <w:bCs/>
            <w:lang w:bidi="de-DE"/>
          </w:rPr>
          <w:alias w:val="Titel:"/>
          <w:tag w:val="Titel:"/>
          <w:id w:val="726351117"/>
          <w:placeholder>
            <w:docPart w:val="0292E2AB007040A5854DA6BA72B041C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8111EA" w:rsidRPr="008409FC">
            <w:rPr>
              <w:b/>
              <w:bCs/>
              <w:lang w:bidi="de-DE"/>
            </w:rPr>
            <w:t xml:space="preserve">Para-C: </w:t>
          </w:r>
          <w:bookmarkStart w:id="0" w:name="_Hlk71144059"/>
          <w:r w:rsidR="005824B0">
            <w:rPr>
              <w:b/>
              <w:bCs/>
              <w:lang w:bidi="de-DE"/>
            </w:rPr>
            <w:t>C-based Coding for Advanced Management of Programs and Code</w:t>
          </w:r>
        </w:sdtContent>
      </w:sdt>
      <w:bookmarkEnd w:id="0"/>
    </w:p>
    <w:p w14:paraId="10E0C587" w14:textId="1678A3C4" w:rsidR="00816BE3" w:rsidRPr="00CB29E4" w:rsidRDefault="00E3768F" w:rsidP="00BF4931">
      <w:pPr>
        <w:pStyle w:val="Titel2"/>
        <w:spacing w:after="840" w:line="240" w:lineRule="auto"/>
        <w:contextualSpacing/>
        <w:jc w:val="left"/>
        <w:rPr>
          <w:rStyle w:val="Emphasis"/>
        </w:rPr>
      </w:pPr>
      <w:r w:rsidRPr="00CB29E4">
        <w:rPr>
          <w:rStyle w:val="Emphasis"/>
          <w:rFonts w:ascii="Arial" w:hAnsi="Arial" w:cs="Arial"/>
        </w:rPr>
        <w:t>LUNA KLATZER, HTBLA Leonding</w:t>
      </w:r>
    </w:p>
    <w:p w14:paraId="2D2F59B7" w14:textId="77777777" w:rsidR="00BF4931" w:rsidRPr="00CB29E4" w:rsidRDefault="00BF4931" w:rsidP="00BF4931">
      <w:pPr>
        <w:pStyle w:val="Titel2"/>
        <w:spacing w:after="840" w:line="240" w:lineRule="auto"/>
        <w:contextualSpacing/>
        <w:jc w:val="left"/>
        <w:rPr>
          <w:rStyle w:val="Emphasis"/>
        </w:rPr>
      </w:pPr>
    </w:p>
    <w:p w14:paraId="0964BFD1" w14:textId="35146111" w:rsidR="00816BE3" w:rsidRPr="00976318" w:rsidRDefault="00816BE3" w:rsidP="008C431A">
      <w:pPr>
        <w:pStyle w:val="Titel2"/>
        <w:spacing w:after="600" w:line="240" w:lineRule="auto"/>
        <w:contextualSpacing/>
        <w:jc w:val="left"/>
        <w:rPr>
          <w:rStyle w:val="Emphasis"/>
          <w:rFonts w:ascii="Arial" w:hAnsi="Arial" w:cs="Arial"/>
        </w:rPr>
      </w:pPr>
      <w:r w:rsidRPr="00976318">
        <w:rPr>
          <w:rStyle w:val="Emphasis"/>
          <w:rFonts w:ascii="Arial" w:hAnsi="Arial" w:cs="Arial"/>
        </w:rPr>
        <w:t>D</w:t>
      </w:r>
      <w:r w:rsidR="00133B8A">
        <w:rPr>
          <w:rStyle w:val="Emphasis"/>
          <w:rFonts w:ascii="Arial" w:hAnsi="Arial" w:cs="Arial"/>
        </w:rPr>
        <w:t>raft</w:t>
      </w:r>
      <w:r w:rsidRPr="00976318">
        <w:rPr>
          <w:rStyle w:val="Emphasis"/>
          <w:rFonts w:ascii="Arial" w:hAnsi="Arial" w:cs="Arial"/>
        </w:rPr>
        <w:t xml:space="preserve">: </w:t>
      </w:r>
      <w:r w:rsidR="00594070">
        <w:rPr>
          <w:rStyle w:val="Emphasis"/>
          <w:rFonts w:ascii="Arial" w:hAnsi="Arial" w:cs="Arial"/>
          <w:lang w:val="de-AT"/>
        </w:rPr>
        <w:fldChar w:fldCharType="begin"/>
      </w:r>
      <w:r w:rsidR="00594070">
        <w:rPr>
          <w:rStyle w:val="Emphasis"/>
          <w:rFonts w:ascii="Arial" w:hAnsi="Arial" w:cs="Arial"/>
          <w:lang w:val="de-AT"/>
        </w:rPr>
        <w:instrText xml:space="preserve"> TIME \@ "dd.MM.yyyy" </w:instrText>
      </w:r>
      <w:r w:rsidR="00594070">
        <w:rPr>
          <w:rStyle w:val="Emphasis"/>
          <w:rFonts w:ascii="Arial" w:hAnsi="Arial" w:cs="Arial"/>
          <w:lang w:val="de-AT"/>
        </w:rPr>
        <w:fldChar w:fldCharType="separate"/>
      </w:r>
      <w:r w:rsidR="00BF5672">
        <w:rPr>
          <w:rStyle w:val="Emphasis"/>
          <w:rFonts w:ascii="Arial" w:hAnsi="Arial" w:cs="Arial"/>
          <w:noProof/>
          <w:lang w:val="de-AT"/>
        </w:rPr>
        <w:t>21.10.2021</w:t>
      </w:r>
      <w:r w:rsidR="00594070">
        <w:rPr>
          <w:rStyle w:val="Emphasis"/>
          <w:rFonts w:ascii="Arial" w:hAnsi="Arial" w:cs="Arial"/>
          <w:lang w:val="de-AT"/>
        </w:rPr>
        <w:fldChar w:fldCharType="end"/>
      </w:r>
      <w:r w:rsidR="007F4125" w:rsidRPr="00976318">
        <w:rPr>
          <w:rStyle w:val="Emphasis"/>
          <w:rFonts w:ascii="Arial" w:hAnsi="Arial" w:cs="Arial"/>
        </w:rPr>
        <w:t xml:space="preserve"> </w:t>
      </w:r>
      <w:r w:rsidR="00251817" w:rsidRPr="00976318">
        <w:rPr>
          <w:rStyle w:val="Emphasis"/>
          <w:rFonts w:ascii="Arial" w:hAnsi="Arial" w:cs="Arial"/>
        </w:rPr>
        <w:t>– Pre</w:t>
      </w:r>
      <w:r w:rsidR="005F7AE9" w:rsidRPr="00976318">
        <w:rPr>
          <w:rStyle w:val="Emphasis"/>
          <w:rFonts w:ascii="Arial" w:hAnsi="Arial" w:cs="Arial"/>
        </w:rPr>
        <w:t xml:space="preserve">view </w:t>
      </w:r>
      <w:r w:rsidR="008F2A3F">
        <w:rPr>
          <w:rStyle w:val="Emphasis"/>
          <w:rFonts w:ascii="Arial" w:hAnsi="Arial" w:cs="Arial"/>
        </w:rPr>
        <w:t>v0.1</w:t>
      </w:r>
    </w:p>
    <w:p w14:paraId="14FA141C" w14:textId="570175D1" w:rsidR="000678C1" w:rsidRPr="008409FC" w:rsidRDefault="00506CDC" w:rsidP="008C431A">
      <w:pPr>
        <w:pStyle w:val="Title"/>
        <w:spacing w:after="360"/>
      </w:pPr>
      <w:bookmarkStart w:id="1" w:name="_Toc71660358"/>
      <w:r>
        <w:t>Introduction</w:t>
      </w:r>
    </w:p>
    <w:bookmarkEnd w:id="1"/>
    <w:p w14:paraId="1645A1E8" w14:textId="7D624FAE" w:rsidR="00441EA7" w:rsidRPr="00441EA7" w:rsidRDefault="00F12D9A" w:rsidP="00441EA7">
      <w:pPr>
        <w:pStyle w:val="TOCHeading"/>
        <w:numPr>
          <w:ilvl w:val="0"/>
          <w:numId w:val="0"/>
        </w:numPr>
        <w:spacing w:before="360"/>
        <w:rPr>
          <w:rFonts w:ascii="Arial Nova Light" w:eastAsiaTheme="minorEastAsia" w:hAnsi="Arial Nova Light" w:cstheme="minorBidi"/>
          <w:b w:val="0"/>
          <w:sz w:val="24"/>
          <w:szCs w:val="24"/>
        </w:rPr>
      </w:pPr>
      <w:r w:rsidRPr="00F12D9A">
        <w:rPr>
          <w:rFonts w:ascii="Arial Nova Light" w:eastAsiaTheme="minorEastAsia" w:hAnsi="Arial Nova Light" w:cstheme="minorBidi"/>
          <w:b w:val="0"/>
          <w:sz w:val="24"/>
          <w:szCs w:val="24"/>
        </w:rPr>
        <w:t>Para-C (</w:t>
      </w:r>
      <w:r w:rsidR="00B760E7" w:rsidRPr="00B760E7">
        <w:rPr>
          <w:rFonts w:ascii="Arial Nova Light" w:eastAsiaTheme="minorEastAsia" w:hAnsi="Arial Nova Light" w:cstheme="minorBidi"/>
          <w:b w:val="0"/>
          <w:sz w:val="24"/>
          <w:szCs w:val="24"/>
        </w:rPr>
        <w:t>From Greek "para": Beside/Alongside C</w:t>
      </w:r>
      <w:r w:rsidR="00B760E7">
        <w:rPr>
          <w:rFonts w:ascii="Arial Nova Light" w:eastAsiaTheme="minorEastAsia" w:hAnsi="Arial Nova Light" w:cstheme="minorBidi"/>
          <w:b w:val="0"/>
          <w:sz w:val="24"/>
          <w:szCs w:val="24"/>
        </w:rPr>
        <w:t xml:space="preserve"> </w:t>
      </w:r>
      <w:r w:rsidR="009735E6">
        <w:rPr>
          <w:rStyle w:val="EndnoteReference"/>
          <w:rFonts w:ascii="Arial Nova Light" w:eastAsiaTheme="minorEastAsia" w:hAnsi="Arial Nova Light" w:cstheme="minorBidi"/>
          <w:b w:val="0"/>
          <w:sz w:val="24"/>
          <w:szCs w:val="24"/>
        </w:rPr>
        <w:endnoteReference w:id="1"/>
      </w:r>
      <w:r w:rsidRPr="00F12D9A">
        <w:rPr>
          <w:rFonts w:ascii="Arial Nova Light" w:eastAsiaTheme="minorEastAsia" w:hAnsi="Arial Nova Light" w:cstheme="minorBidi"/>
          <w:b w:val="0"/>
          <w:sz w:val="24"/>
          <w:szCs w:val="24"/>
        </w:rPr>
        <w:t>) is a programming language</w:t>
      </w:r>
      <w:r w:rsidR="00F5216C">
        <w:rPr>
          <w:rFonts w:ascii="Arial Nova Light" w:eastAsiaTheme="minorEastAsia" w:hAnsi="Arial Nova Light" w:cstheme="minorBidi"/>
          <w:b w:val="0"/>
          <w:sz w:val="24"/>
          <w:szCs w:val="24"/>
        </w:rPr>
        <w:t xml:space="preserve"> that is designed to integrate other languages and allow for advanced management of programs / code-bases inside a program, where the language will serve as a base</w:t>
      </w:r>
      <w:r w:rsidR="00F46A37">
        <w:rPr>
          <w:rFonts w:ascii="Arial Nova Light" w:eastAsiaTheme="minorEastAsia" w:hAnsi="Arial Nova Light" w:cstheme="minorBidi"/>
          <w:b w:val="0"/>
          <w:sz w:val="24"/>
          <w:szCs w:val="24"/>
        </w:rPr>
        <w:t xml:space="preserve"> for writing</w:t>
      </w:r>
      <w:r w:rsidR="00F5216C">
        <w:rPr>
          <w:rFonts w:ascii="Arial Nova Light" w:eastAsiaTheme="minorEastAsia" w:hAnsi="Arial Nova Light" w:cstheme="minorBidi"/>
          <w:b w:val="0"/>
          <w:sz w:val="24"/>
          <w:szCs w:val="24"/>
        </w:rPr>
        <w:t xml:space="preserve"> overhead </w:t>
      </w:r>
      <w:r w:rsidR="00F46A37">
        <w:rPr>
          <w:rFonts w:ascii="Arial Nova Light" w:eastAsiaTheme="minorEastAsia" w:hAnsi="Arial Nova Light" w:cstheme="minorBidi"/>
          <w:b w:val="0"/>
          <w:sz w:val="24"/>
          <w:szCs w:val="24"/>
        </w:rPr>
        <w:t>and connector programs, which manage instances, can listen for events, stop and start processes and generally manage in- and out</w:t>
      </w:r>
      <w:r w:rsidR="00D916B6">
        <w:rPr>
          <w:rFonts w:ascii="Arial Nova Light" w:eastAsiaTheme="minorEastAsia" w:hAnsi="Arial Nova Light" w:cstheme="minorBidi"/>
          <w:b w:val="0"/>
          <w:sz w:val="24"/>
          <w:szCs w:val="24"/>
        </w:rPr>
        <w:t>-</w:t>
      </w:r>
      <w:r w:rsidR="00F46A37">
        <w:rPr>
          <w:rFonts w:ascii="Arial Nova Light" w:eastAsiaTheme="minorEastAsia" w:hAnsi="Arial Nova Light" w:cstheme="minorBidi"/>
          <w:b w:val="0"/>
          <w:sz w:val="24"/>
          <w:szCs w:val="24"/>
        </w:rPr>
        <w:t>data</w:t>
      </w:r>
      <w:r w:rsidRPr="00F12D9A">
        <w:rPr>
          <w:rFonts w:ascii="Arial Nova Light" w:eastAsiaTheme="minorEastAsia" w:hAnsi="Arial Nova Light" w:cstheme="minorBidi"/>
          <w:b w:val="0"/>
          <w:sz w:val="24"/>
          <w:szCs w:val="24"/>
        </w:rPr>
        <w:t xml:space="preserve">. </w:t>
      </w:r>
      <w:r w:rsidR="005959C8">
        <w:rPr>
          <w:rFonts w:ascii="Arial Nova Light" w:eastAsiaTheme="minorEastAsia" w:hAnsi="Arial Nova Light" w:cstheme="minorBidi"/>
          <w:b w:val="0"/>
          <w:sz w:val="24"/>
          <w:szCs w:val="24"/>
        </w:rPr>
        <w:t>This also includes</w:t>
      </w:r>
      <w:r w:rsidRPr="00F12D9A">
        <w:rPr>
          <w:rFonts w:ascii="Arial Nova Light" w:eastAsiaTheme="minorEastAsia" w:hAnsi="Arial Nova Light" w:cstheme="minorBidi"/>
          <w:b w:val="0"/>
          <w:sz w:val="24"/>
          <w:szCs w:val="24"/>
        </w:rPr>
        <w:t xml:space="preserve"> adding more features</w:t>
      </w:r>
      <w:r w:rsidR="005959C8">
        <w:rPr>
          <w:rFonts w:ascii="Arial Nova Light" w:eastAsiaTheme="minorEastAsia" w:hAnsi="Arial Nova Light" w:cstheme="minorBidi"/>
          <w:b w:val="0"/>
          <w:sz w:val="24"/>
          <w:szCs w:val="24"/>
        </w:rPr>
        <w:t xml:space="preserve"> for the C11 standard</w:t>
      </w:r>
      <w:r w:rsidRPr="00F12D9A">
        <w:rPr>
          <w:rFonts w:ascii="Arial Nova Light" w:eastAsiaTheme="minorEastAsia" w:hAnsi="Arial Nova Light" w:cstheme="minorBidi"/>
          <w:b w:val="0"/>
          <w:sz w:val="24"/>
          <w:szCs w:val="24"/>
        </w:rPr>
        <w:t xml:space="preserve">, like new built-in </w:t>
      </w:r>
      <w:r w:rsidR="00F5216C">
        <w:rPr>
          <w:rFonts w:ascii="Arial Nova Light" w:eastAsiaTheme="minorEastAsia" w:hAnsi="Arial Nova Light" w:cstheme="minorBidi"/>
          <w:b w:val="0"/>
          <w:sz w:val="24"/>
          <w:szCs w:val="24"/>
        </w:rPr>
        <w:t>functions, decorators,</w:t>
      </w:r>
      <w:r w:rsidR="007A37C5">
        <w:rPr>
          <w:rFonts w:ascii="Arial Nova Light" w:eastAsiaTheme="minorEastAsia" w:hAnsi="Arial Nova Light" w:cstheme="minorBidi"/>
          <w:b w:val="0"/>
          <w:sz w:val="24"/>
          <w:szCs w:val="24"/>
        </w:rPr>
        <w:t xml:space="preserve"> memory-management,</w:t>
      </w:r>
      <w:r w:rsidR="00450F82">
        <w:rPr>
          <w:rFonts w:ascii="Arial Nova Light" w:eastAsiaTheme="minorEastAsia" w:hAnsi="Arial Nova Light" w:cstheme="minorBidi"/>
          <w:b w:val="0"/>
          <w:sz w:val="24"/>
          <w:szCs w:val="24"/>
        </w:rPr>
        <w:t xml:space="preserve"> </w:t>
      </w:r>
      <w:r w:rsidR="009D142E">
        <w:rPr>
          <w:rFonts w:ascii="Arial Nova Light" w:eastAsiaTheme="minorEastAsia" w:hAnsi="Arial Nova Light" w:cstheme="minorBidi"/>
          <w:b w:val="0"/>
          <w:sz w:val="24"/>
          <w:szCs w:val="24"/>
        </w:rPr>
        <w:t xml:space="preserve">additional </w:t>
      </w:r>
      <w:r w:rsidR="00F5216C">
        <w:rPr>
          <w:rFonts w:ascii="Arial Nova Light" w:eastAsiaTheme="minorEastAsia" w:hAnsi="Arial Nova Light" w:cstheme="minorBidi"/>
          <w:b w:val="0"/>
          <w:sz w:val="24"/>
          <w:szCs w:val="24"/>
        </w:rPr>
        <w:t>function-handling,</w:t>
      </w:r>
      <w:r w:rsidR="009D142E">
        <w:rPr>
          <w:rFonts w:ascii="Arial Nova Light" w:eastAsiaTheme="minorEastAsia" w:hAnsi="Arial Nova Light" w:cstheme="minorBidi"/>
          <w:b w:val="0"/>
          <w:sz w:val="24"/>
          <w:szCs w:val="24"/>
        </w:rPr>
        <w:t xml:space="preserve"> </w:t>
      </w:r>
      <w:r w:rsidRPr="00F12D9A">
        <w:rPr>
          <w:rFonts w:ascii="Arial Nova Light" w:eastAsiaTheme="minorEastAsia" w:hAnsi="Arial Nova Light" w:cstheme="minorBidi"/>
          <w:b w:val="0"/>
          <w:sz w:val="24"/>
          <w:szCs w:val="24"/>
        </w:rPr>
        <w:t xml:space="preserve">and additional project-management features. </w:t>
      </w:r>
      <w:r w:rsidR="00441EA7">
        <w:rPr>
          <w:rFonts w:ascii="Arial Nova Light" w:eastAsiaTheme="minorEastAsia" w:hAnsi="Arial Nova Light" w:cstheme="minorBidi"/>
          <w:b w:val="0"/>
          <w:sz w:val="24"/>
          <w:szCs w:val="24"/>
        </w:rPr>
        <w:t xml:space="preserve">To summarise, Para-C will be a simplified and extended C, without the complications of C++ and more straight-forward to code.  </w:t>
      </w:r>
    </w:p>
    <w:p w14:paraId="7D24A16C" w14:textId="7499AED0" w:rsidR="00F12D9A" w:rsidRDefault="00F5216C" w:rsidP="00F5216C">
      <w:pPr>
        <w:pStyle w:val="TOCHeading"/>
        <w:numPr>
          <w:ilvl w:val="0"/>
          <w:numId w:val="0"/>
        </w:numPr>
        <w:spacing w:before="360"/>
        <w:rPr>
          <w:rFonts w:ascii="Arial Nova Light" w:eastAsiaTheme="minorEastAsia" w:hAnsi="Arial Nova Light" w:cstheme="minorBidi"/>
          <w:b w:val="0"/>
          <w:sz w:val="24"/>
          <w:szCs w:val="24"/>
        </w:rPr>
      </w:pPr>
      <w:r>
        <w:rPr>
          <w:rFonts w:ascii="Arial Nova Light" w:eastAsiaTheme="minorEastAsia" w:hAnsi="Arial Nova Light" w:cstheme="minorBidi"/>
          <w:b w:val="0"/>
          <w:sz w:val="24"/>
          <w:szCs w:val="24"/>
        </w:rPr>
        <w:t>To achieve the multiple language “support” / integration-functionality, t</w:t>
      </w:r>
      <w:r w:rsidR="00F12D9A" w:rsidRPr="00F12D9A">
        <w:rPr>
          <w:rFonts w:ascii="Arial Nova Light" w:eastAsiaTheme="minorEastAsia" w:hAnsi="Arial Nova Light" w:cstheme="minorBidi"/>
          <w:b w:val="0"/>
          <w:sz w:val="24"/>
          <w:szCs w:val="24"/>
        </w:rPr>
        <w:t>he compiler will take the Para-C code</w:t>
      </w:r>
      <w:r>
        <w:rPr>
          <w:rFonts w:ascii="Arial Nova Light" w:eastAsiaTheme="minorEastAsia" w:hAnsi="Arial Nova Light" w:cstheme="minorBidi"/>
          <w:b w:val="0"/>
          <w:sz w:val="24"/>
          <w:szCs w:val="24"/>
        </w:rPr>
        <w:t xml:space="preserve"> </w:t>
      </w:r>
      <w:r w:rsidR="00F12D9A" w:rsidRPr="00F12D9A">
        <w:rPr>
          <w:rFonts w:ascii="Arial Nova Light" w:eastAsiaTheme="minorEastAsia" w:hAnsi="Arial Nova Light" w:cstheme="minorBidi"/>
          <w:b w:val="0"/>
          <w:sz w:val="24"/>
          <w:szCs w:val="24"/>
        </w:rPr>
        <w:t xml:space="preserve">and compile </w:t>
      </w:r>
      <w:r>
        <w:rPr>
          <w:rFonts w:ascii="Arial Nova Light" w:eastAsiaTheme="minorEastAsia" w:hAnsi="Arial Nova Light" w:cstheme="minorBidi"/>
          <w:b w:val="0"/>
          <w:sz w:val="24"/>
          <w:szCs w:val="24"/>
        </w:rPr>
        <w:t>the source code</w:t>
      </w:r>
      <w:r w:rsidR="00F12D9A" w:rsidRPr="00F12D9A">
        <w:rPr>
          <w:rFonts w:ascii="Arial Nova Light" w:eastAsiaTheme="minorEastAsia" w:hAnsi="Arial Nova Light" w:cstheme="minorBidi"/>
          <w:b w:val="0"/>
          <w:sz w:val="24"/>
          <w:szCs w:val="24"/>
        </w:rPr>
        <w:t xml:space="preserve"> down to simple C </w:t>
      </w:r>
      <w:r>
        <w:rPr>
          <w:rFonts w:ascii="Arial Nova Light" w:eastAsiaTheme="minorEastAsia" w:hAnsi="Arial Nova Light" w:cstheme="minorBidi"/>
          <w:b w:val="0"/>
          <w:sz w:val="24"/>
          <w:szCs w:val="24"/>
        </w:rPr>
        <w:t>and generate the code required to integrate the wanted language, using their required compiler/interpreter for the language</w:t>
      </w:r>
      <w:r w:rsidR="00F12D9A" w:rsidRPr="00F12D9A">
        <w:rPr>
          <w:rFonts w:ascii="Arial Nova Light" w:eastAsiaTheme="minorEastAsia" w:hAnsi="Arial Nova Light" w:cstheme="minorBidi"/>
          <w:b w:val="0"/>
          <w:sz w:val="24"/>
          <w:szCs w:val="24"/>
        </w:rPr>
        <w:t>. That means that programming in Para-C will b</w:t>
      </w:r>
      <w:r>
        <w:rPr>
          <w:rFonts w:ascii="Arial Nova Light" w:eastAsiaTheme="minorEastAsia" w:hAnsi="Arial Nova Light" w:cstheme="minorBidi"/>
          <w:b w:val="0"/>
          <w:sz w:val="24"/>
          <w:szCs w:val="24"/>
        </w:rPr>
        <w:t>e</w:t>
      </w:r>
      <w:r w:rsidR="009D142E">
        <w:rPr>
          <w:rFonts w:ascii="Arial Nova Light" w:eastAsiaTheme="minorEastAsia" w:hAnsi="Arial Nova Light" w:cstheme="minorBidi"/>
          <w:b w:val="0"/>
          <w:sz w:val="24"/>
          <w:szCs w:val="24"/>
        </w:rPr>
        <w:t xml:space="preserve"> more </w:t>
      </w:r>
      <w:r>
        <w:rPr>
          <w:rFonts w:ascii="Arial Nova Light" w:eastAsiaTheme="minorEastAsia" w:hAnsi="Arial Nova Light" w:cstheme="minorBidi"/>
          <w:b w:val="0"/>
          <w:sz w:val="24"/>
          <w:szCs w:val="24"/>
        </w:rPr>
        <w:t>s</w:t>
      </w:r>
      <w:r w:rsidR="009D142E">
        <w:rPr>
          <w:rFonts w:ascii="Arial Nova Light" w:eastAsiaTheme="minorEastAsia" w:hAnsi="Arial Nova Light" w:cstheme="minorBidi"/>
          <w:b w:val="0"/>
          <w:sz w:val="24"/>
          <w:szCs w:val="24"/>
        </w:rPr>
        <w:t xml:space="preserve">imilar to higher-level languages than to C, </w:t>
      </w:r>
      <w:r>
        <w:rPr>
          <w:rFonts w:ascii="Arial Nova Light" w:eastAsiaTheme="minorEastAsia" w:hAnsi="Arial Nova Light" w:cstheme="minorBidi"/>
          <w:b w:val="0"/>
          <w:sz w:val="24"/>
          <w:szCs w:val="24"/>
        </w:rPr>
        <w:t xml:space="preserve">due to the new features, </w:t>
      </w:r>
      <w:r w:rsidR="00F12D9A" w:rsidRPr="00F12D9A">
        <w:rPr>
          <w:rFonts w:ascii="Arial Nova Light" w:eastAsiaTheme="minorEastAsia" w:hAnsi="Arial Nova Light" w:cstheme="minorBidi"/>
          <w:b w:val="0"/>
          <w:sz w:val="24"/>
          <w:szCs w:val="24"/>
        </w:rPr>
        <w:t>keywords and helper functions</w:t>
      </w:r>
      <w:r w:rsidR="009D142E">
        <w:rPr>
          <w:rFonts w:ascii="Arial Nova Light" w:eastAsiaTheme="minorEastAsia" w:hAnsi="Arial Nova Light" w:cstheme="minorBidi"/>
          <w:b w:val="0"/>
          <w:sz w:val="24"/>
          <w:szCs w:val="24"/>
        </w:rPr>
        <w:t xml:space="preserve">. Including </w:t>
      </w:r>
      <w:r>
        <w:rPr>
          <w:rFonts w:ascii="Arial Nova Light" w:eastAsiaTheme="minorEastAsia" w:hAnsi="Arial Nova Light" w:cstheme="minorBidi"/>
          <w:b w:val="0"/>
          <w:sz w:val="24"/>
          <w:szCs w:val="24"/>
        </w:rPr>
        <w:t>add</w:t>
      </w:r>
      <w:r w:rsidR="009D142E">
        <w:rPr>
          <w:rFonts w:ascii="Arial Nova Light" w:eastAsiaTheme="minorEastAsia" w:hAnsi="Arial Nova Light" w:cstheme="minorBidi"/>
          <w:b w:val="0"/>
          <w:sz w:val="24"/>
          <w:szCs w:val="24"/>
        </w:rPr>
        <w:t>ing</w:t>
      </w:r>
      <w:r>
        <w:rPr>
          <w:rFonts w:ascii="Arial Nova Light" w:eastAsiaTheme="minorEastAsia" w:hAnsi="Arial Nova Light" w:cstheme="minorBidi"/>
          <w:b w:val="0"/>
          <w:sz w:val="24"/>
          <w:szCs w:val="24"/>
        </w:rPr>
        <w:t xml:space="preserve"> the simple option to integrate and manage code or programs that should be directly embedded into the </w:t>
      </w:r>
      <w:r w:rsidR="009D142E">
        <w:rPr>
          <w:rFonts w:ascii="Arial Nova Light" w:eastAsiaTheme="minorEastAsia" w:hAnsi="Arial Nova Light" w:cstheme="minorBidi"/>
          <w:b w:val="0"/>
          <w:sz w:val="24"/>
          <w:szCs w:val="24"/>
        </w:rPr>
        <w:t xml:space="preserve">management </w:t>
      </w:r>
      <w:r>
        <w:rPr>
          <w:rFonts w:ascii="Arial Nova Light" w:eastAsiaTheme="minorEastAsia" w:hAnsi="Arial Nova Light" w:cstheme="minorBidi"/>
          <w:b w:val="0"/>
          <w:sz w:val="24"/>
          <w:szCs w:val="24"/>
        </w:rPr>
        <w:t xml:space="preserve">program. </w:t>
      </w:r>
      <w:r w:rsidR="00BF4931">
        <w:rPr>
          <w:rFonts w:ascii="Arial Nova Light" w:eastAsiaTheme="minorEastAsia" w:hAnsi="Arial Nova Light" w:cstheme="minorBidi"/>
          <w:b w:val="0"/>
          <w:sz w:val="24"/>
          <w:szCs w:val="24"/>
        </w:rPr>
        <w:t xml:space="preserve">Using this, you can for example </w:t>
      </w:r>
      <w:r w:rsidR="007D5810">
        <w:rPr>
          <w:rFonts w:ascii="Arial Nova Light" w:eastAsiaTheme="minorEastAsia" w:hAnsi="Arial Nova Light" w:cstheme="minorBidi"/>
          <w:b w:val="0"/>
          <w:sz w:val="24"/>
          <w:szCs w:val="24"/>
        </w:rPr>
        <w:t>embed</w:t>
      </w:r>
      <w:r w:rsidR="00BF4931">
        <w:rPr>
          <w:rFonts w:ascii="Arial Nova Light" w:eastAsiaTheme="minorEastAsia" w:hAnsi="Arial Nova Light" w:cstheme="minorBidi"/>
          <w:b w:val="0"/>
          <w:sz w:val="24"/>
          <w:szCs w:val="24"/>
        </w:rPr>
        <w:t xml:space="preserve"> async functionality from Python directly into the program, which is not </w:t>
      </w:r>
      <w:r w:rsidR="007D5810">
        <w:rPr>
          <w:rFonts w:ascii="Arial Nova Light" w:eastAsiaTheme="minorEastAsia" w:hAnsi="Arial Nova Light" w:cstheme="minorBidi"/>
          <w:b w:val="0"/>
          <w:sz w:val="24"/>
          <w:szCs w:val="24"/>
        </w:rPr>
        <w:t>natively supported, and then pass generated data to a C++ program, which then uses that to run something else.</w:t>
      </w:r>
      <w:r w:rsidR="009D142E">
        <w:rPr>
          <w:rFonts w:ascii="Arial Nova Light" w:eastAsiaTheme="minorEastAsia" w:hAnsi="Arial Nova Light" w:cstheme="minorBidi"/>
          <w:b w:val="0"/>
          <w:sz w:val="24"/>
          <w:szCs w:val="24"/>
        </w:rPr>
        <w:t xml:space="preserve"> This can also include proper management based on web events and data or using the Para-C project configuration to compile code on runtime as well with specified compilers so that in the end the project can be compiled in one go and properly merged with the Para-C program.</w:t>
      </w:r>
    </w:p>
    <w:p w14:paraId="032F2570" w14:textId="42BBFC39" w:rsidR="008626C4" w:rsidRPr="008626C4" w:rsidRDefault="008626C4" w:rsidP="008626C4">
      <w:pPr>
        <w:spacing w:after="0" w:line="480" w:lineRule="auto"/>
      </w:pPr>
      <w:r>
        <w:br w:type="page"/>
      </w:r>
    </w:p>
    <w:sdt>
      <w:sdtPr>
        <w:rPr>
          <w:rFonts w:ascii="Arial Nova Light" w:eastAsiaTheme="minorEastAsia" w:hAnsi="Arial Nova Light" w:cstheme="minorBidi"/>
          <w:b w:val="0"/>
          <w:i/>
          <w:iCs/>
          <w:sz w:val="24"/>
          <w:szCs w:val="24"/>
          <w:lang w:val="de-DE"/>
        </w:rPr>
        <w:id w:val="-831919448"/>
        <w:docPartObj>
          <w:docPartGallery w:val="Table of Contents"/>
          <w:docPartUnique/>
        </w:docPartObj>
      </w:sdtPr>
      <w:sdtEndPr>
        <w:rPr>
          <w:bCs/>
        </w:rPr>
      </w:sdtEndPr>
      <w:sdtContent>
        <w:p w14:paraId="55208A76" w14:textId="01A39F58" w:rsidR="004B4F32" w:rsidRDefault="004B4F32" w:rsidP="00137788">
          <w:pPr>
            <w:pStyle w:val="TOCHeading"/>
            <w:numPr>
              <w:ilvl w:val="0"/>
              <w:numId w:val="0"/>
            </w:numPr>
            <w:spacing w:before="360"/>
            <w:ind w:firstLine="720"/>
          </w:pPr>
          <w:r>
            <w:rPr>
              <w:lang w:val="de-DE"/>
            </w:rPr>
            <w:t>Content</w:t>
          </w:r>
        </w:p>
        <w:p w14:paraId="125285C6" w14:textId="473EF20D" w:rsidR="00267034" w:rsidRDefault="004B4F32">
          <w:pPr>
            <w:pStyle w:val="TOC1"/>
            <w:rPr>
              <w:rFonts w:asciiTheme="minorHAnsi" w:hAnsiTheme="minorHAnsi"/>
              <w:noProof/>
              <w:kern w:val="0"/>
              <w:sz w:val="22"/>
              <w:szCs w:val="22"/>
              <w:lang w:eastAsia="en-GB"/>
            </w:rPr>
          </w:pPr>
          <w:r>
            <w:fldChar w:fldCharType="begin"/>
          </w:r>
          <w:r>
            <w:instrText xml:space="preserve"> TOC \o "1-3" \h \z \u </w:instrText>
          </w:r>
          <w:r>
            <w:fldChar w:fldCharType="separate"/>
          </w:r>
          <w:hyperlink w:anchor="_Toc78033530" w:history="1">
            <w:r w:rsidR="00267034" w:rsidRPr="000C5E38">
              <w:rPr>
                <w:rStyle w:val="Hyperlink"/>
                <w:noProof/>
              </w:rPr>
              <w:t>0.</w:t>
            </w:r>
            <w:r w:rsidR="00267034">
              <w:rPr>
                <w:rFonts w:asciiTheme="minorHAnsi" w:hAnsiTheme="minorHAnsi"/>
                <w:noProof/>
                <w:kern w:val="0"/>
                <w:sz w:val="22"/>
                <w:szCs w:val="22"/>
                <w:lang w:eastAsia="en-GB"/>
              </w:rPr>
              <w:tab/>
            </w:r>
            <w:r w:rsidR="00267034" w:rsidRPr="000C5E38">
              <w:rPr>
                <w:rStyle w:val="Hyperlink"/>
                <w:noProof/>
              </w:rPr>
              <w:t>Document Style</w:t>
            </w:r>
            <w:r w:rsidR="00267034">
              <w:rPr>
                <w:noProof/>
                <w:webHidden/>
              </w:rPr>
              <w:tab/>
            </w:r>
            <w:r w:rsidR="00267034">
              <w:rPr>
                <w:noProof/>
                <w:webHidden/>
              </w:rPr>
              <w:fldChar w:fldCharType="begin"/>
            </w:r>
            <w:r w:rsidR="00267034">
              <w:rPr>
                <w:noProof/>
                <w:webHidden/>
              </w:rPr>
              <w:instrText xml:space="preserve"> PAGEREF _Toc78033530 \h </w:instrText>
            </w:r>
            <w:r w:rsidR="00267034">
              <w:rPr>
                <w:noProof/>
                <w:webHidden/>
              </w:rPr>
            </w:r>
            <w:r w:rsidR="00267034">
              <w:rPr>
                <w:noProof/>
                <w:webHidden/>
              </w:rPr>
              <w:fldChar w:fldCharType="separate"/>
            </w:r>
            <w:r w:rsidR="00267034">
              <w:rPr>
                <w:noProof/>
                <w:webHidden/>
              </w:rPr>
              <w:t>7</w:t>
            </w:r>
            <w:r w:rsidR="00267034">
              <w:rPr>
                <w:noProof/>
                <w:webHidden/>
              </w:rPr>
              <w:fldChar w:fldCharType="end"/>
            </w:r>
          </w:hyperlink>
        </w:p>
        <w:p w14:paraId="02E2BE6C" w14:textId="19705DF6" w:rsidR="00267034" w:rsidRDefault="0086688A">
          <w:pPr>
            <w:pStyle w:val="TOC1"/>
            <w:rPr>
              <w:rFonts w:asciiTheme="minorHAnsi" w:hAnsiTheme="minorHAnsi"/>
              <w:noProof/>
              <w:kern w:val="0"/>
              <w:sz w:val="22"/>
              <w:szCs w:val="22"/>
              <w:lang w:eastAsia="en-GB"/>
            </w:rPr>
          </w:pPr>
          <w:hyperlink w:anchor="_Toc78033531" w:history="1">
            <w:r w:rsidR="00267034" w:rsidRPr="000C5E38">
              <w:rPr>
                <w:rStyle w:val="Hyperlink"/>
                <w:noProof/>
              </w:rPr>
              <w:t>1.</w:t>
            </w:r>
            <w:r w:rsidR="00267034">
              <w:rPr>
                <w:rFonts w:asciiTheme="minorHAnsi" w:hAnsiTheme="minorHAnsi"/>
                <w:noProof/>
                <w:kern w:val="0"/>
                <w:sz w:val="22"/>
                <w:szCs w:val="22"/>
                <w:lang w:eastAsia="en-GB"/>
              </w:rPr>
              <w:tab/>
            </w:r>
            <w:r w:rsidR="00267034" w:rsidRPr="000C5E38">
              <w:rPr>
                <w:rStyle w:val="Hyperlink"/>
                <w:noProof/>
              </w:rPr>
              <w:t>The Para-C Core Language</w:t>
            </w:r>
            <w:r w:rsidR="00267034">
              <w:rPr>
                <w:noProof/>
                <w:webHidden/>
              </w:rPr>
              <w:tab/>
            </w:r>
            <w:r w:rsidR="00267034">
              <w:rPr>
                <w:noProof/>
                <w:webHidden/>
              </w:rPr>
              <w:fldChar w:fldCharType="begin"/>
            </w:r>
            <w:r w:rsidR="00267034">
              <w:rPr>
                <w:noProof/>
                <w:webHidden/>
              </w:rPr>
              <w:instrText xml:space="preserve"> PAGEREF _Toc78033531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4FAFDF45" w14:textId="017D9D3F"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32" w:history="1">
            <w:r w:rsidR="00267034" w:rsidRPr="000C5E38">
              <w:rPr>
                <w:rStyle w:val="Hyperlink"/>
                <w:noProof/>
              </w:rPr>
              <w:t>1.1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_Toc78033532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9153017" w14:textId="3190CF13"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33" w:history="1">
            <w:r w:rsidR="00267034" w:rsidRPr="000C5E38">
              <w:rPr>
                <w:rStyle w:val="Hyperlink"/>
                <w:noProof/>
              </w:rPr>
              <w:t>1.2</w:t>
            </w:r>
            <w:r w:rsidR="00267034">
              <w:rPr>
                <w:rFonts w:asciiTheme="minorHAnsi" w:hAnsiTheme="minorHAnsi"/>
                <w:noProof/>
                <w:kern w:val="0"/>
                <w:sz w:val="22"/>
                <w:szCs w:val="22"/>
                <w:lang w:eastAsia="en-GB"/>
              </w:rPr>
              <w:tab/>
            </w:r>
            <w:r w:rsidR="00267034" w:rsidRPr="000C5E38">
              <w:rPr>
                <w:rStyle w:val="Hyperlink"/>
                <w:noProof/>
              </w:rPr>
              <w:t>Implementation</w:t>
            </w:r>
            <w:r w:rsidR="00267034">
              <w:rPr>
                <w:noProof/>
                <w:webHidden/>
              </w:rPr>
              <w:tab/>
            </w:r>
            <w:r w:rsidR="00267034">
              <w:rPr>
                <w:noProof/>
                <w:webHidden/>
              </w:rPr>
              <w:fldChar w:fldCharType="begin"/>
            </w:r>
            <w:r w:rsidR="00267034">
              <w:rPr>
                <w:noProof/>
                <w:webHidden/>
              </w:rPr>
              <w:instrText xml:space="preserve"> PAGEREF _Toc78033533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2CE29A8E" w14:textId="24846816"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34" w:history="1">
            <w:r w:rsidR="00267034" w:rsidRPr="000C5E38">
              <w:rPr>
                <w:rStyle w:val="Hyperlink"/>
                <w:noProof/>
              </w:rPr>
              <w:t>1.2.1</w:t>
            </w:r>
            <w:r w:rsidR="00267034">
              <w:rPr>
                <w:rFonts w:asciiTheme="minorHAnsi" w:hAnsiTheme="minorHAnsi"/>
                <w:noProof/>
                <w:kern w:val="0"/>
                <w:sz w:val="22"/>
                <w:szCs w:val="22"/>
                <w:lang w:eastAsia="en-GB"/>
              </w:rPr>
              <w:tab/>
            </w:r>
            <w:r w:rsidR="00267034" w:rsidRPr="000C5E38">
              <w:rPr>
                <w:rStyle w:val="Hyperlink"/>
                <w:noProof/>
              </w:rPr>
              <w:t>Overview Parac Base Library</w:t>
            </w:r>
            <w:r w:rsidR="00267034">
              <w:rPr>
                <w:noProof/>
                <w:webHidden/>
              </w:rPr>
              <w:tab/>
            </w:r>
            <w:r w:rsidR="00267034">
              <w:rPr>
                <w:noProof/>
                <w:webHidden/>
              </w:rPr>
              <w:fldChar w:fldCharType="begin"/>
            </w:r>
            <w:r w:rsidR="00267034">
              <w:rPr>
                <w:noProof/>
                <w:webHidden/>
              </w:rPr>
              <w:instrText xml:space="preserve"> PAGEREF _Toc78033534 \h </w:instrText>
            </w:r>
            <w:r w:rsidR="00267034">
              <w:rPr>
                <w:noProof/>
                <w:webHidden/>
              </w:rPr>
            </w:r>
            <w:r w:rsidR="00267034">
              <w:rPr>
                <w:noProof/>
                <w:webHidden/>
              </w:rPr>
              <w:fldChar w:fldCharType="separate"/>
            </w:r>
            <w:r w:rsidR="00267034">
              <w:rPr>
                <w:noProof/>
                <w:webHidden/>
              </w:rPr>
              <w:t>8</w:t>
            </w:r>
            <w:r w:rsidR="00267034">
              <w:rPr>
                <w:noProof/>
                <w:webHidden/>
              </w:rPr>
              <w:fldChar w:fldCharType="end"/>
            </w:r>
          </w:hyperlink>
        </w:p>
        <w:p w14:paraId="0C4FF5E8" w14:textId="49B4914E"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35" w:history="1">
            <w:r w:rsidR="00267034" w:rsidRPr="000C5E38">
              <w:rPr>
                <w:rStyle w:val="Hyperlink"/>
                <w:noProof/>
              </w:rPr>
              <w:t>1.2.2</w:t>
            </w:r>
            <w:r w:rsidR="00267034">
              <w:rPr>
                <w:rFonts w:asciiTheme="minorHAnsi" w:hAnsiTheme="minorHAnsi"/>
                <w:noProof/>
                <w:kern w:val="0"/>
                <w:sz w:val="22"/>
                <w:szCs w:val="22"/>
                <w:lang w:eastAsia="en-GB"/>
              </w:rPr>
              <w:tab/>
            </w:r>
            <w:r w:rsidR="00267034" w:rsidRPr="000C5E38">
              <w:rPr>
                <w:rStyle w:val="Hyperlink"/>
                <w:noProof/>
              </w:rPr>
              <w:t>Identifiers and Separation of code</w:t>
            </w:r>
            <w:r w:rsidR="00267034">
              <w:rPr>
                <w:noProof/>
                <w:webHidden/>
              </w:rPr>
              <w:tab/>
            </w:r>
            <w:r w:rsidR="00267034">
              <w:rPr>
                <w:noProof/>
                <w:webHidden/>
              </w:rPr>
              <w:fldChar w:fldCharType="begin"/>
            </w:r>
            <w:r w:rsidR="00267034">
              <w:rPr>
                <w:noProof/>
                <w:webHidden/>
              </w:rPr>
              <w:instrText xml:space="preserve"> PAGEREF _Toc78033535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72998139" w14:textId="14F0AF89"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36" w:history="1">
            <w:r w:rsidR="00267034" w:rsidRPr="000C5E38">
              <w:rPr>
                <w:rStyle w:val="Hyperlink"/>
                <w:noProof/>
              </w:rPr>
              <w:t>1.2.3</w:t>
            </w:r>
            <w:r w:rsidR="00267034">
              <w:rPr>
                <w:rFonts w:asciiTheme="minorHAnsi" w:hAnsiTheme="minorHAnsi"/>
                <w:noProof/>
                <w:kern w:val="0"/>
                <w:sz w:val="22"/>
                <w:szCs w:val="22"/>
                <w:lang w:eastAsia="en-GB"/>
              </w:rPr>
              <w:tab/>
            </w:r>
            <w:r w:rsidR="00267034" w:rsidRPr="000C5E38">
              <w:rPr>
                <w:rStyle w:val="Hyperlink"/>
                <w:noProof/>
              </w:rPr>
              <w:t>Managing C code inside Para-C</w:t>
            </w:r>
            <w:r w:rsidR="00267034">
              <w:rPr>
                <w:noProof/>
                <w:webHidden/>
              </w:rPr>
              <w:tab/>
            </w:r>
            <w:r w:rsidR="00267034">
              <w:rPr>
                <w:noProof/>
                <w:webHidden/>
              </w:rPr>
              <w:fldChar w:fldCharType="begin"/>
            </w:r>
            <w:r w:rsidR="00267034">
              <w:rPr>
                <w:noProof/>
                <w:webHidden/>
              </w:rPr>
              <w:instrText xml:space="preserve"> PAGEREF _Toc78033536 \h </w:instrText>
            </w:r>
            <w:r w:rsidR="00267034">
              <w:rPr>
                <w:noProof/>
                <w:webHidden/>
              </w:rPr>
            </w:r>
            <w:r w:rsidR="00267034">
              <w:rPr>
                <w:noProof/>
                <w:webHidden/>
              </w:rPr>
              <w:fldChar w:fldCharType="separate"/>
            </w:r>
            <w:r w:rsidR="00267034">
              <w:rPr>
                <w:noProof/>
                <w:webHidden/>
              </w:rPr>
              <w:t>9</w:t>
            </w:r>
            <w:r w:rsidR="00267034">
              <w:rPr>
                <w:noProof/>
                <w:webHidden/>
              </w:rPr>
              <w:fldChar w:fldCharType="end"/>
            </w:r>
          </w:hyperlink>
        </w:p>
        <w:p w14:paraId="05FF4D8A" w14:textId="542CE65F"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37" w:history="1">
            <w:r w:rsidR="00267034" w:rsidRPr="000C5E38">
              <w:rPr>
                <w:rStyle w:val="Hyperlink"/>
                <w:noProof/>
              </w:rPr>
              <w:t>1.2.4</w:t>
            </w:r>
            <w:r w:rsidR="00267034">
              <w:rPr>
                <w:rFonts w:asciiTheme="minorHAnsi" w:hAnsiTheme="minorHAnsi"/>
                <w:noProof/>
                <w:kern w:val="0"/>
                <w:sz w:val="22"/>
                <w:szCs w:val="22"/>
                <w:lang w:eastAsia="en-GB"/>
              </w:rPr>
              <w:tab/>
            </w:r>
            <w:r w:rsidR="00267034" w:rsidRPr="000C5E38">
              <w:rPr>
                <w:rStyle w:val="Hyperlink"/>
                <w:noProof/>
              </w:rPr>
              <w:t>Relative file names</w:t>
            </w:r>
            <w:r w:rsidR="00267034">
              <w:rPr>
                <w:noProof/>
                <w:webHidden/>
              </w:rPr>
              <w:tab/>
            </w:r>
            <w:r w:rsidR="00267034">
              <w:rPr>
                <w:noProof/>
                <w:webHidden/>
              </w:rPr>
              <w:fldChar w:fldCharType="begin"/>
            </w:r>
            <w:r w:rsidR="00267034">
              <w:rPr>
                <w:noProof/>
                <w:webHidden/>
              </w:rPr>
              <w:instrText xml:space="preserve"> PAGEREF _Toc78033537 \h </w:instrText>
            </w:r>
            <w:r w:rsidR="00267034">
              <w:rPr>
                <w:noProof/>
                <w:webHidden/>
              </w:rPr>
            </w:r>
            <w:r w:rsidR="00267034">
              <w:rPr>
                <w:noProof/>
                <w:webHidden/>
              </w:rPr>
              <w:fldChar w:fldCharType="separate"/>
            </w:r>
            <w:r w:rsidR="00267034">
              <w:rPr>
                <w:noProof/>
                <w:webHidden/>
              </w:rPr>
              <w:t>10</w:t>
            </w:r>
            <w:r w:rsidR="00267034">
              <w:rPr>
                <w:noProof/>
                <w:webHidden/>
              </w:rPr>
              <w:fldChar w:fldCharType="end"/>
            </w:r>
          </w:hyperlink>
        </w:p>
        <w:p w14:paraId="2E4E54EA" w14:textId="555A5CEC"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38" w:history="1">
            <w:r w:rsidR="00267034" w:rsidRPr="000C5E38">
              <w:rPr>
                <w:rStyle w:val="Hyperlink"/>
                <w:noProof/>
              </w:rPr>
              <w:t>1.3</w:t>
            </w:r>
            <w:r w:rsidR="00267034">
              <w:rPr>
                <w:rFonts w:asciiTheme="minorHAnsi" w:hAnsiTheme="minorHAnsi"/>
                <w:noProof/>
                <w:kern w:val="0"/>
                <w:sz w:val="22"/>
                <w:szCs w:val="22"/>
                <w:lang w:eastAsia="en-GB"/>
              </w:rPr>
              <w:tab/>
            </w:r>
            <w:r w:rsidR="00267034" w:rsidRPr="000C5E38">
              <w:rPr>
                <w:rStyle w:val="Hyperlink"/>
                <w:noProof/>
              </w:rPr>
              <w:t>Program Structure</w:t>
            </w:r>
            <w:r w:rsidR="00267034">
              <w:rPr>
                <w:noProof/>
                <w:webHidden/>
              </w:rPr>
              <w:tab/>
            </w:r>
            <w:r w:rsidR="00267034">
              <w:rPr>
                <w:noProof/>
                <w:webHidden/>
              </w:rPr>
              <w:fldChar w:fldCharType="begin"/>
            </w:r>
            <w:r w:rsidR="00267034">
              <w:rPr>
                <w:noProof/>
                <w:webHidden/>
              </w:rPr>
              <w:instrText xml:space="preserve"> PAGEREF _Toc78033538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0E1C6E2D" w14:textId="68BFCA9A"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39"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Project Structure</w:t>
            </w:r>
            <w:r w:rsidR="00267034">
              <w:rPr>
                <w:noProof/>
                <w:webHidden/>
              </w:rPr>
              <w:tab/>
            </w:r>
            <w:r w:rsidR="00267034">
              <w:rPr>
                <w:noProof/>
                <w:webHidden/>
              </w:rPr>
              <w:fldChar w:fldCharType="begin"/>
            </w:r>
            <w:r w:rsidR="00267034">
              <w:rPr>
                <w:noProof/>
                <w:webHidden/>
              </w:rPr>
              <w:instrText xml:space="preserve"> PAGEREF _Toc78033539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3BB6DAA" w14:textId="0F9872EF"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0"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Project Configuration</w:t>
            </w:r>
            <w:r w:rsidR="00267034">
              <w:rPr>
                <w:noProof/>
                <w:webHidden/>
              </w:rPr>
              <w:tab/>
            </w:r>
            <w:r w:rsidR="00267034">
              <w:rPr>
                <w:noProof/>
                <w:webHidden/>
              </w:rPr>
              <w:fldChar w:fldCharType="begin"/>
            </w:r>
            <w:r w:rsidR="00267034">
              <w:rPr>
                <w:noProof/>
                <w:webHidden/>
              </w:rPr>
              <w:instrText xml:space="preserve"> PAGEREF _Toc78033540 \h </w:instrText>
            </w:r>
            <w:r w:rsidR="00267034">
              <w:rPr>
                <w:noProof/>
                <w:webHidden/>
              </w:rPr>
            </w:r>
            <w:r w:rsidR="00267034">
              <w:rPr>
                <w:noProof/>
                <w:webHidden/>
              </w:rPr>
              <w:fldChar w:fldCharType="separate"/>
            </w:r>
            <w:r w:rsidR="00267034">
              <w:rPr>
                <w:noProof/>
                <w:webHidden/>
              </w:rPr>
              <w:t>11</w:t>
            </w:r>
            <w:r w:rsidR="00267034">
              <w:rPr>
                <w:noProof/>
                <w:webHidden/>
              </w:rPr>
              <w:fldChar w:fldCharType="end"/>
            </w:r>
          </w:hyperlink>
        </w:p>
        <w:p w14:paraId="786B113C" w14:textId="27F41B1E"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1"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Declarations and Definitions</w:t>
            </w:r>
            <w:r w:rsidR="00267034">
              <w:rPr>
                <w:noProof/>
                <w:webHidden/>
              </w:rPr>
              <w:tab/>
            </w:r>
            <w:r w:rsidR="00267034">
              <w:rPr>
                <w:noProof/>
                <w:webHidden/>
              </w:rPr>
              <w:fldChar w:fldCharType="begin"/>
            </w:r>
            <w:r w:rsidR="00267034">
              <w:rPr>
                <w:noProof/>
                <w:webHidden/>
              </w:rPr>
              <w:instrText xml:space="preserve"> PAGEREF _Toc78033541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E811C04" w14:textId="561B6091"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2"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Function Definitions</w:t>
            </w:r>
            <w:r w:rsidR="00267034">
              <w:rPr>
                <w:noProof/>
                <w:webHidden/>
              </w:rPr>
              <w:tab/>
            </w:r>
            <w:r w:rsidR="00267034">
              <w:rPr>
                <w:noProof/>
                <w:webHidden/>
              </w:rPr>
              <w:fldChar w:fldCharType="begin"/>
            </w:r>
            <w:r w:rsidR="00267034">
              <w:rPr>
                <w:noProof/>
                <w:webHidden/>
              </w:rPr>
              <w:instrText xml:space="preserve"> PAGEREF _Toc78033542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7A1C8A9C" w14:textId="4296D523"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3" w:history="1">
            <w:r w:rsidR="00267034" w:rsidRPr="000C5E38">
              <w:rPr>
                <w:rStyle w:val="Hyperlink"/>
                <w:noProof/>
              </w:rPr>
              <w:t>1.3.1</w:t>
            </w:r>
            <w:r w:rsidR="00267034">
              <w:rPr>
                <w:rFonts w:asciiTheme="minorHAnsi" w:hAnsiTheme="minorHAnsi"/>
                <w:noProof/>
                <w:kern w:val="0"/>
                <w:sz w:val="22"/>
                <w:szCs w:val="22"/>
                <w:lang w:eastAsia="en-GB"/>
              </w:rPr>
              <w:tab/>
            </w:r>
            <w:r w:rsidR="00267034" w:rsidRPr="000C5E38">
              <w:rPr>
                <w:rStyle w:val="Hyperlink"/>
                <w:noProof/>
              </w:rPr>
              <w:t>Blocks</w:t>
            </w:r>
            <w:r w:rsidR="00267034">
              <w:rPr>
                <w:noProof/>
                <w:webHidden/>
              </w:rPr>
              <w:tab/>
            </w:r>
            <w:r w:rsidR="00267034">
              <w:rPr>
                <w:noProof/>
                <w:webHidden/>
              </w:rPr>
              <w:fldChar w:fldCharType="begin"/>
            </w:r>
            <w:r w:rsidR="00267034">
              <w:rPr>
                <w:noProof/>
                <w:webHidden/>
              </w:rPr>
              <w:instrText xml:space="preserve"> PAGEREF _Toc78033543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33FE759D" w14:textId="0C6F0277"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4" w:history="1">
            <w:r w:rsidR="00267034" w:rsidRPr="000C5E38">
              <w:rPr>
                <w:rStyle w:val="Hyperlink"/>
                <w:noProof/>
              </w:rPr>
              <w:t>1.3.2</w:t>
            </w:r>
            <w:r w:rsidR="00267034">
              <w:rPr>
                <w:rFonts w:asciiTheme="minorHAnsi" w:hAnsiTheme="minorHAnsi"/>
                <w:noProof/>
                <w:kern w:val="0"/>
                <w:sz w:val="22"/>
                <w:szCs w:val="22"/>
                <w:lang w:eastAsia="en-GB"/>
              </w:rPr>
              <w:tab/>
            </w:r>
            <w:r w:rsidR="00267034" w:rsidRPr="000C5E38">
              <w:rPr>
                <w:rStyle w:val="Hyperlink"/>
                <w:noProof/>
              </w:rPr>
              <w:t>Entry-File</w:t>
            </w:r>
            <w:r w:rsidR="00267034">
              <w:rPr>
                <w:noProof/>
                <w:webHidden/>
              </w:rPr>
              <w:tab/>
            </w:r>
            <w:r w:rsidR="00267034">
              <w:rPr>
                <w:noProof/>
                <w:webHidden/>
              </w:rPr>
              <w:fldChar w:fldCharType="begin"/>
            </w:r>
            <w:r w:rsidR="00267034">
              <w:rPr>
                <w:noProof/>
                <w:webHidden/>
              </w:rPr>
              <w:instrText xml:space="preserve"> PAGEREF _Toc78033544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43F2D416" w14:textId="605ED808"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5" w:history="1">
            <w:r w:rsidR="00267034" w:rsidRPr="000C5E38">
              <w:rPr>
                <w:rStyle w:val="Hyperlink"/>
                <w:noProof/>
              </w:rPr>
              <w:t>1.3.3</w:t>
            </w:r>
            <w:r w:rsidR="00267034">
              <w:rPr>
                <w:rFonts w:asciiTheme="minorHAnsi" w:hAnsiTheme="minorHAnsi"/>
                <w:noProof/>
                <w:kern w:val="0"/>
                <w:sz w:val="22"/>
                <w:szCs w:val="22"/>
                <w:lang w:eastAsia="en-GB"/>
              </w:rPr>
              <w:tab/>
            </w:r>
            <w:r w:rsidR="00267034" w:rsidRPr="000C5E38">
              <w:rPr>
                <w:rStyle w:val="Hyperlink"/>
                <w:noProof/>
              </w:rPr>
              <w:t>Runtime Entry-Point Function</w:t>
            </w:r>
            <w:r w:rsidR="00267034">
              <w:rPr>
                <w:noProof/>
                <w:webHidden/>
              </w:rPr>
              <w:tab/>
            </w:r>
            <w:r w:rsidR="00267034">
              <w:rPr>
                <w:noProof/>
                <w:webHidden/>
              </w:rPr>
              <w:fldChar w:fldCharType="begin"/>
            </w:r>
            <w:r w:rsidR="00267034">
              <w:rPr>
                <w:noProof/>
                <w:webHidden/>
              </w:rPr>
              <w:instrText xml:space="preserve"> PAGEREF _Toc78033545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55BF37D8" w14:textId="4E6A8462"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6" w:history="1">
            <w:r w:rsidR="00267034" w:rsidRPr="000C5E38">
              <w:rPr>
                <w:rStyle w:val="Hyperlink"/>
                <w:noProof/>
              </w:rPr>
              <w:t>1.3.4</w:t>
            </w:r>
            <w:r w:rsidR="00267034">
              <w:rPr>
                <w:rFonts w:asciiTheme="minorHAnsi" w:hAnsiTheme="minorHAnsi"/>
                <w:noProof/>
                <w:kern w:val="0"/>
                <w:sz w:val="22"/>
                <w:szCs w:val="22"/>
                <w:lang w:eastAsia="en-GB"/>
              </w:rPr>
              <w:tab/>
            </w:r>
            <w:r w:rsidR="00267034" w:rsidRPr="000C5E38">
              <w:rPr>
                <w:rStyle w:val="Hyperlink"/>
                <w:noProof/>
              </w:rPr>
              <w:t>Specifying an entry-point function</w:t>
            </w:r>
            <w:r w:rsidR="00267034">
              <w:rPr>
                <w:noProof/>
                <w:webHidden/>
              </w:rPr>
              <w:tab/>
            </w:r>
            <w:r w:rsidR="00267034">
              <w:rPr>
                <w:noProof/>
                <w:webHidden/>
              </w:rPr>
              <w:fldChar w:fldCharType="begin"/>
            </w:r>
            <w:r w:rsidR="00267034">
              <w:rPr>
                <w:noProof/>
                <w:webHidden/>
              </w:rPr>
              <w:instrText xml:space="preserve"> PAGEREF _Toc78033546 \h </w:instrText>
            </w:r>
            <w:r w:rsidR="00267034">
              <w:rPr>
                <w:noProof/>
                <w:webHidden/>
              </w:rPr>
            </w:r>
            <w:r w:rsidR="00267034">
              <w:rPr>
                <w:noProof/>
                <w:webHidden/>
              </w:rPr>
              <w:fldChar w:fldCharType="separate"/>
            </w:r>
            <w:r w:rsidR="00267034">
              <w:rPr>
                <w:noProof/>
                <w:webHidden/>
              </w:rPr>
              <w:t>13</w:t>
            </w:r>
            <w:r w:rsidR="00267034">
              <w:rPr>
                <w:noProof/>
                <w:webHidden/>
              </w:rPr>
              <w:fldChar w:fldCharType="end"/>
            </w:r>
          </w:hyperlink>
        </w:p>
        <w:p w14:paraId="23CE29DE" w14:textId="4E85B0D3"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7" w:history="1">
            <w:r w:rsidR="00267034" w:rsidRPr="000C5E38">
              <w:rPr>
                <w:rStyle w:val="Hyperlink"/>
                <w:noProof/>
              </w:rPr>
              <w:t>1.3.5</w:t>
            </w:r>
            <w:r w:rsidR="00267034">
              <w:rPr>
                <w:rFonts w:asciiTheme="minorHAnsi" w:hAnsiTheme="minorHAnsi"/>
                <w:noProof/>
                <w:kern w:val="0"/>
                <w:sz w:val="22"/>
                <w:szCs w:val="22"/>
                <w:lang w:eastAsia="en-GB"/>
              </w:rPr>
              <w:tab/>
            </w:r>
            <w:r w:rsidR="00267034" w:rsidRPr="000C5E38">
              <w:rPr>
                <w:rStyle w:val="Hyperlink"/>
                <w:noProof/>
              </w:rPr>
              <w:t>Lifetime</w:t>
            </w:r>
            <w:r w:rsidR="00267034">
              <w:rPr>
                <w:noProof/>
                <w:webHidden/>
              </w:rPr>
              <w:tab/>
            </w:r>
            <w:r w:rsidR="00267034">
              <w:rPr>
                <w:noProof/>
                <w:webHidden/>
              </w:rPr>
              <w:fldChar w:fldCharType="begin"/>
            </w:r>
            <w:r w:rsidR="00267034">
              <w:rPr>
                <w:noProof/>
                <w:webHidden/>
              </w:rPr>
              <w:instrText xml:space="preserve"> PAGEREF _Toc78033547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728FFAB" w14:textId="508EED82"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8" w:history="1">
            <w:r w:rsidR="00267034" w:rsidRPr="000C5E38">
              <w:rPr>
                <w:rStyle w:val="Hyperlink"/>
                <w:noProof/>
              </w:rPr>
              <w:t>1.3.6</w:t>
            </w:r>
            <w:r w:rsidR="00267034">
              <w:rPr>
                <w:rFonts w:asciiTheme="minorHAnsi" w:hAnsiTheme="minorHAnsi"/>
                <w:noProof/>
                <w:kern w:val="0"/>
                <w:sz w:val="22"/>
                <w:szCs w:val="22"/>
                <w:lang w:eastAsia="en-GB"/>
              </w:rPr>
              <w:tab/>
            </w:r>
            <w:r w:rsidR="00267034" w:rsidRPr="000C5E38">
              <w:rPr>
                <w:rStyle w:val="Hyperlink"/>
                <w:noProof/>
              </w:rPr>
              <w:t>Scope and Visibility</w:t>
            </w:r>
            <w:r w:rsidR="00267034">
              <w:rPr>
                <w:noProof/>
                <w:webHidden/>
              </w:rPr>
              <w:tab/>
            </w:r>
            <w:r w:rsidR="00267034">
              <w:rPr>
                <w:noProof/>
                <w:webHidden/>
              </w:rPr>
              <w:fldChar w:fldCharType="begin"/>
            </w:r>
            <w:r w:rsidR="00267034">
              <w:rPr>
                <w:noProof/>
                <w:webHidden/>
              </w:rPr>
              <w:instrText xml:space="preserve"> PAGEREF _Toc78033548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AE50AAE" w14:textId="47378CA9"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49" w:history="1">
            <w:r w:rsidR="00267034" w:rsidRPr="000C5E38">
              <w:rPr>
                <w:rStyle w:val="Hyperlink"/>
                <w:noProof/>
              </w:rPr>
              <w:t>1.3.7</w:t>
            </w:r>
            <w:r w:rsidR="00267034">
              <w:rPr>
                <w:rFonts w:asciiTheme="minorHAnsi" w:hAnsiTheme="minorHAnsi"/>
                <w:noProof/>
                <w:kern w:val="0"/>
                <w:sz w:val="22"/>
                <w:szCs w:val="22"/>
                <w:lang w:eastAsia="en-GB"/>
              </w:rPr>
              <w:tab/>
            </w:r>
            <w:r w:rsidR="00267034" w:rsidRPr="000C5E38">
              <w:rPr>
                <w:rStyle w:val="Hyperlink"/>
                <w:noProof/>
              </w:rPr>
              <w:t>Linkage of Variables</w:t>
            </w:r>
            <w:r w:rsidR="00267034">
              <w:rPr>
                <w:noProof/>
                <w:webHidden/>
              </w:rPr>
              <w:tab/>
            </w:r>
            <w:r w:rsidR="00267034">
              <w:rPr>
                <w:noProof/>
                <w:webHidden/>
              </w:rPr>
              <w:fldChar w:fldCharType="begin"/>
            </w:r>
            <w:r w:rsidR="00267034">
              <w:rPr>
                <w:noProof/>
                <w:webHidden/>
              </w:rPr>
              <w:instrText xml:space="preserve"> PAGEREF _Toc78033549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7FD77A97" w14:textId="5FBC998B"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50" w:history="1">
            <w:r w:rsidR="00267034" w:rsidRPr="000C5E38">
              <w:rPr>
                <w:rStyle w:val="Hyperlink"/>
                <w:noProof/>
              </w:rPr>
              <w:t>1.3.8</w:t>
            </w:r>
            <w:r w:rsidR="00267034">
              <w:rPr>
                <w:rFonts w:asciiTheme="minorHAnsi" w:hAnsiTheme="minorHAnsi"/>
                <w:noProof/>
                <w:kern w:val="0"/>
                <w:sz w:val="22"/>
                <w:szCs w:val="22"/>
                <w:lang w:eastAsia="en-GB"/>
              </w:rPr>
              <w:tab/>
            </w:r>
            <w:r w:rsidR="00267034" w:rsidRPr="000C5E38">
              <w:rPr>
                <w:rStyle w:val="Hyperlink"/>
                <w:noProof/>
              </w:rPr>
              <w:t>Para-C Pragmas</w:t>
            </w:r>
            <w:r w:rsidR="00267034">
              <w:rPr>
                <w:noProof/>
                <w:webHidden/>
              </w:rPr>
              <w:tab/>
            </w:r>
            <w:r w:rsidR="00267034">
              <w:rPr>
                <w:noProof/>
                <w:webHidden/>
              </w:rPr>
              <w:fldChar w:fldCharType="begin"/>
            </w:r>
            <w:r w:rsidR="00267034">
              <w:rPr>
                <w:noProof/>
                <w:webHidden/>
              </w:rPr>
              <w:instrText xml:space="preserve"> PAGEREF _Toc78033550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0886FAB4" w14:textId="4898B5C0"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51" w:history="1">
            <w:r w:rsidR="00267034" w:rsidRPr="000C5E38">
              <w:rPr>
                <w:rStyle w:val="Hyperlink"/>
                <w:noProof/>
              </w:rPr>
              <w:t>1.3.9</w:t>
            </w:r>
            <w:r w:rsidR="00267034">
              <w:rPr>
                <w:rFonts w:asciiTheme="minorHAnsi" w:hAnsiTheme="minorHAnsi"/>
                <w:noProof/>
                <w:kern w:val="0"/>
                <w:sz w:val="22"/>
                <w:szCs w:val="22"/>
                <w:lang w:eastAsia="en-GB"/>
              </w:rPr>
              <w:tab/>
            </w:r>
            <w:r w:rsidR="00267034" w:rsidRPr="000C5E38">
              <w:rPr>
                <w:rStyle w:val="Hyperlink"/>
                <w:noProof/>
              </w:rPr>
              <w:t>Additional Notes</w:t>
            </w:r>
            <w:r w:rsidR="00267034">
              <w:rPr>
                <w:noProof/>
                <w:webHidden/>
              </w:rPr>
              <w:tab/>
            </w:r>
            <w:r w:rsidR="00267034">
              <w:rPr>
                <w:noProof/>
                <w:webHidden/>
              </w:rPr>
              <w:fldChar w:fldCharType="begin"/>
            </w:r>
            <w:r w:rsidR="00267034">
              <w:rPr>
                <w:noProof/>
                <w:webHidden/>
              </w:rPr>
              <w:instrText xml:space="preserve"> PAGEREF _Toc78033551 \h </w:instrText>
            </w:r>
            <w:r w:rsidR="00267034">
              <w:rPr>
                <w:noProof/>
                <w:webHidden/>
              </w:rPr>
            </w:r>
            <w:r w:rsidR="00267034">
              <w:rPr>
                <w:noProof/>
                <w:webHidden/>
              </w:rPr>
              <w:fldChar w:fldCharType="separate"/>
            </w:r>
            <w:r w:rsidR="00267034">
              <w:rPr>
                <w:noProof/>
                <w:webHidden/>
              </w:rPr>
              <w:t>14</w:t>
            </w:r>
            <w:r w:rsidR="00267034">
              <w:rPr>
                <w:noProof/>
                <w:webHidden/>
              </w:rPr>
              <w:fldChar w:fldCharType="end"/>
            </w:r>
          </w:hyperlink>
        </w:p>
        <w:p w14:paraId="3D4C8B01" w14:textId="1CDAADB1"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52" w:history="1">
            <w:r w:rsidR="00267034" w:rsidRPr="000C5E38">
              <w:rPr>
                <w:rStyle w:val="Hyperlink"/>
                <w:noProof/>
              </w:rPr>
              <w:t>1.4</w:t>
            </w:r>
            <w:r w:rsidR="00267034">
              <w:rPr>
                <w:rFonts w:asciiTheme="minorHAnsi" w:hAnsiTheme="minorHAnsi"/>
                <w:noProof/>
                <w:kern w:val="0"/>
                <w:sz w:val="22"/>
                <w:szCs w:val="22"/>
                <w:lang w:eastAsia="en-GB"/>
              </w:rPr>
              <w:tab/>
            </w:r>
            <w:r w:rsidR="00267034" w:rsidRPr="000C5E38">
              <w:rPr>
                <w:rStyle w:val="Hyperlink"/>
                <w:noProof/>
              </w:rPr>
              <w:t>Integration of Processes and Programs</w:t>
            </w:r>
            <w:r w:rsidR="00267034">
              <w:rPr>
                <w:noProof/>
                <w:webHidden/>
              </w:rPr>
              <w:tab/>
            </w:r>
            <w:r w:rsidR="00267034">
              <w:rPr>
                <w:noProof/>
                <w:webHidden/>
              </w:rPr>
              <w:fldChar w:fldCharType="begin"/>
            </w:r>
            <w:r w:rsidR="00267034">
              <w:rPr>
                <w:noProof/>
                <w:webHidden/>
              </w:rPr>
              <w:instrText xml:space="preserve"> PAGEREF _Toc78033552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C7D875F" w14:textId="107716A6"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53" w:history="1">
            <w:r w:rsidR="00267034" w:rsidRPr="000C5E38">
              <w:rPr>
                <w:rStyle w:val="Hyperlink"/>
                <w:noProof/>
              </w:rPr>
              <w:t>1.5</w:t>
            </w:r>
            <w:r w:rsidR="00267034">
              <w:rPr>
                <w:rFonts w:asciiTheme="minorHAnsi" w:hAnsiTheme="minorHAnsi"/>
                <w:noProof/>
                <w:kern w:val="0"/>
                <w:sz w:val="22"/>
                <w:szCs w:val="22"/>
                <w:lang w:eastAsia="en-GB"/>
              </w:rPr>
              <w:tab/>
            </w:r>
            <w:r w:rsidR="00267034" w:rsidRPr="000C5E38">
              <w:rPr>
                <w:rStyle w:val="Hyperlink"/>
                <w:noProof/>
              </w:rPr>
              <w:t>Precedence and associativity of operators</w:t>
            </w:r>
            <w:r w:rsidR="00267034">
              <w:rPr>
                <w:noProof/>
                <w:webHidden/>
              </w:rPr>
              <w:tab/>
            </w:r>
            <w:r w:rsidR="00267034">
              <w:rPr>
                <w:noProof/>
                <w:webHidden/>
              </w:rPr>
              <w:fldChar w:fldCharType="begin"/>
            </w:r>
            <w:r w:rsidR="00267034">
              <w:rPr>
                <w:noProof/>
                <w:webHidden/>
              </w:rPr>
              <w:instrText xml:space="preserve"> PAGEREF _Toc78033553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6BF1178" w14:textId="306F9E5C"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54" w:history="1">
            <w:r w:rsidR="00267034" w:rsidRPr="000C5E38">
              <w:rPr>
                <w:rStyle w:val="Hyperlink"/>
                <w:noProof/>
              </w:rPr>
              <w:t>1.6</w:t>
            </w:r>
            <w:r w:rsidR="00267034">
              <w:rPr>
                <w:rFonts w:asciiTheme="minorHAnsi" w:hAnsiTheme="minorHAnsi"/>
                <w:noProof/>
                <w:kern w:val="0"/>
                <w:sz w:val="22"/>
                <w:szCs w:val="22"/>
                <w:lang w:eastAsia="en-GB"/>
              </w:rPr>
              <w:tab/>
            </w:r>
            <w:r w:rsidR="00267034" w:rsidRPr="000C5E38">
              <w:rPr>
                <w:rStyle w:val="Hyperlink"/>
                <w:noProof/>
              </w:rPr>
              <w:t>Lexical Conventions</w:t>
            </w:r>
            <w:r w:rsidR="00267034">
              <w:rPr>
                <w:noProof/>
                <w:webHidden/>
              </w:rPr>
              <w:tab/>
            </w:r>
            <w:r w:rsidR="00267034">
              <w:rPr>
                <w:noProof/>
                <w:webHidden/>
              </w:rPr>
              <w:fldChar w:fldCharType="begin"/>
            </w:r>
            <w:r w:rsidR="00267034">
              <w:rPr>
                <w:noProof/>
                <w:webHidden/>
              </w:rPr>
              <w:instrText xml:space="preserve"> PAGEREF _Toc78033554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B0DE6C8" w14:textId="1EB43CEB"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55" w:history="1">
            <w:r w:rsidR="00267034" w:rsidRPr="000C5E38">
              <w:rPr>
                <w:rStyle w:val="Hyperlink"/>
                <w:noProof/>
              </w:rPr>
              <w:t>1.7</w:t>
            </w:r>
            <w:r w:rsidR="00267034">
              <w:rPr>
                <w:rFonts w:asciiTheme="minorHAnsi" w:hAnsiTheme="minorHAnsi"/>
                <w:noProof/>
                <w:kern w:val="0"/>
                <w:sz w:val="22"/>
                <w:szCs w:val="22"/>
                <w:lang w:eastAsia="en-GB"/>
              </w:rPr>
              <w:tab/>
            </w:r>
            <w:r w:rsidR="00267034" w:rsidRPr="000C5E38">
              <w:rPr>
                <w:rStyle w:val="Hyperlink"/>
                <w:noProof/>
              </w:rPr>
              <w:t>Statements</w:t>
            </w:r>
            <w:r w:rsidR="00267034">
              <w:rPr>
                <w:noProof/>
                <w:webHidden/>
              </w:rPr>
              <w:tab/>
            </w:r>
            <w:r w:rsidR="00267034">
              <w:rPr>
                <w:noProof/>
                <w:webHidden/>
              </w:rPr>
              <w:fldChar w:fldCharType="begin"/>
            </w:r>
            <w:r w:rsidR="00267034">
              <w:rPr>
                <w:noProof/>
                <w:webHidden/>
              </w:rPr>
              <w:instrText xml:space="preserve"> PAGEREF _Toc78033555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F5B7DB8" w14:textId="18D7901A"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56" w:history="1">
            <w:r w:rsidR="00267034" w:rsidRPr="000C5E38">
              <w:rPr>
                <w:rStyle w:val="Hyperlink"/>
                <w:noProof/>
              </w:rPr>
              <w:t>1.7.1</w:t>
            </w:r>
            <w:r w:rsidR="00267034">
              <w:rPr>
                <w:rFonts w:asciiTheme="minorHAnsi" w:hAnsiTheme="minorHAnsi"/>
                <w:noProof/>
                <w:kern w:val="0"/>
                <w:sz w:val="22"/>
                <w:szCs w:val="22"/>
                <w:lang w:eastAsia="en-GB"/>
              </w:rPr>
              <w:tab/>
            </w:r>
            <w:r w:rsidR="00267034" w:rsidRPr="000C5E38">
              <w:rPr>
                <w:rStyle w:val="Hyperlink"/>
                <w:noProof/>
              </w:rPr>
              <w:t>Selection Statements</w:t>
            </w:r>
            <w:r w:rsidR="00267034">
              <w:rPr>
                <w:noProof/>
                <w:webHidden/>
              </w:rPr>
              <w:tab/>
            </w:r>
            <w:r w:rsidR="00267034">
              <w:rPr>
                <w:noProof/>
                <w:webHidden/>
              </w:rPr>
              <w:fldChar w:fldCharType="begin"/>
            </w:r>
            <w:r w:rsidR="00267034">
              <w:rPr>
                <w:noProof/>
                <w:webHidden/>
              </w:rPr>
              <w:instrText xml:space="preserve"> PAGEREF _Toc78033556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33F2C75F" w14:textId="571EE9FB"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57" w:history="1">
            <w:r w:rsidR="00267034" w:rsidRPr="000C5E38">
              <w:rPr>
                <w:rStyle w:val="Hyperlink"/>
                <w:noProof/>
              </w:rPr>
              <w:t>1.7.2</w:t>
            </w:r>
            <w:r w:rsidR="00267034">
              <w:rPr>
                <w:rFonts w:asciiTheme="minorHAnsi" w:hAnsiTheme="minorHAnsi"/>
                <w:noProof/>
                <w:kern w:val="0"/>
                <w:sz w:val="22"/>
                <w:szCs w:val="22"/>
                <w:lang w:eastAsia="en-GB"/>
              </w:rPr>
              <w:tab/>
            </w:r>
            <w:r w:rsidR="00267034" w:rsidRPr="000C5E38">
              <w:rPr>
                <w:rStyle w:val="Hyperlink"/>
                <w:noProof/>
              </w:rPr>
              <w:t>Iteration Statements</w:t>
            </w:r>
            <w:r w:rsidR="00267034">
              <w:rPr>
                <w:noProof/>
                <w:webHidden/>
              </w:rPr>
              <w:tab/>
            </w:r>
            <w:r w:rsidR="00267034">
              <w:rPr>
                <w:noProof/>
                <w:webHidden/>
              </w:rPr>
              <w:fldChar w:fldCharType="begin"/>
            </w:r>
            <w:r w:rsidR="00267034">
              <w:rPr>
                <w:noProof/>
                <w:webHidden/>
              </w:rPr>
              <w:instrText xml:space="preserve"> PAGEREF _Toc78033557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03D764F4" w14:textId="362469BA"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58" w:history="1">
            <w:r w:rsidR="00267034" w:rsidRPr="000C5E38">
              <w:rPr>
                <w:rStyle w:val="Hyperlink"/>
                <w:noProof/>
              </w:rPr>
              <w:t>1.7.3</w:t>
            </w:r>
            <w:r w:rsidR="00267034">
              <w:rPr>
                <w:rFonts w:asciiTheme="minorHAnsi" w:hAnsiTheme="minorHAnsi"/>
                <w:noProof/>
                <w:kern w:val="0"/>
                <w:sz w:val="22"/>
                <w:szCs w:val="22"/>
                <w:lang w:eastAsia="en-GB"/>
              </w:rPr>
              <w:tab/>
            </w:r>
            <w:r w:rsidR="00267034" w:rsidRPr="000C5E38">
              <w:rPr>
                <w:rStyle w:val="Hyperlink"/>
                <w:noProof/>
              </w:rPr>
              <w:t>Compound Statement</w:t>
            </w:r>
            <w:r w:rsidR="00267034">
              <w:rPr>
                <w:noProof/>
                <w:webHidden/>
              </w:rPr>
              <w:tab/>
            </w:r>
            <w:r w:rsidR="00267034">
              <w:rPr>
                <w:noProof/>
                <w:webHidden/>
              </w:rPr>
              <w:fldChar w:fldCharType="begin"/>
            </w:r>
            <w:r w:rsidR="00267034">
              <w:rPr>
                <w:noProof/>
                <w:webHidden/>
              </w:rPr>
              <w:instrText xml:space="preserve"> PAGEREF _Toc78033558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9488528" w14:textId="7ECAAFFF"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59" w:history="1">
            <w:r w:rsidR="00267034" w:rsidRPr="000C5E38">
              <w:rPr>
                <w:rStyle w:val="Hyperlink"/>
                <w:noProof/>
              </w:rPr>
              <w:t>1.7.4</w:t>
            </w:r>
            <w:r w:rsidR="00267034">
              <w:rPr>
                <w:rFonts w:asciiTheme="minorHAnsi" w:hAnsiTheme="minorHAnsi"/>
                <w:noProof/>
                <w:kern w:val="0"/>
                <w:sz w:val="22"/>
                <w:szCs w:val="22"/>
                <w:lang w:eastAsia="en-GB"/>
              </w:rPr>
              <w:tab/>
            </w:r>
            <w:r w:rsidR="00267034" w:rsidRPr="000C5E38">
              <w:rPr>
                <w:rStyle w:val="Hyperlink"/>
                <w:noProof/>
              </w:rPr>
              <w:t>Expression Statement</w:t>
            </w:r>
            <w:r w:rsidR="00267034">
              <w:rPr>
                <w:noProof/>
                <w:webHidden/>
              </w:rPr>
              <w:tab/>
            </w:r>
            <w:r w:rsidR="00267034">
              <w:rPr>
                <w:noProof/>
                <w:webHidden/>
              </w:rPr>
              <w:fldChar w:fldCharType="begin"/>
            </w:r>
            <w:r w:rsidR="00267034">
              <w:rPr>
                <w:noProof/>
                <w:webHidden/>
              </w:rPr>
              <w:instrText xml:space="preserve"> PAGEREF _Toc78033559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6E29494A" w14:textId="65624569"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60" w:history="1">
            <w:r w:rsidR="00267034" w:rsidRPr="000C5E38">
              <w:rPr>
                <w:rStyle w:val="Hyperlink"/>
                <w:noProof/>
              </w:rPr>
              <w:t>1.7.5</w:t>
            </w:r>
            <w:r w:rsidR="00267034">
              <w:rPr>
                <w:rFonts w:asciiTheme="minorHAnsi" w:hAnsiTheme="minorHAnsi"/>
                <w:noProof/>
                <w:kern w:val="0"/>
                <w:sz w:val="22"/>
                <w:szCs w:val="22"/>
                <w:lang w:eastAsia="en-GB"/>
              </w:rPr>
              <w:tab/>
            </w:r>
            <w:r w:rsidR="00267034" w:rsidRPr="000C5E38">
              <w:rPr>
                <w:rStyle w:val="Hyperlink"/>
                <w:noProof/>
              </w:rPr>
              <w:t>Null Statement</w:t>
            </w:r>
            <w:r w:rsidR="00267034">
              <w:rPr>
                <w:noProof/>
                <w:webHidden/>
              </w:rPr>
              <w:tab/>
            </w:r>
            <w:r w:rsidR="00267034">
              <w:rPr>
                <w:noProof/>
                <w:webHidden/>
              </w:rPr>
              <w:fldChar w:fldCharType="begin"/>
            </w:r>
            <w:r w:rsidR="00267034">
              <w:rPr>
                <w:noProof/>
                <w:webHidden/>
              </w:rPr>
              <w:instrText xml:space="preserve"> PAGEREF _Toc78033560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40ED7C2A" w14:textId="164AAD32"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61" w:history="1">
            <w:r w:rsidR="00267034" w:rsidRPr="000C5E38">
              <w:rPr>
                <w:rStyle w:val="Hyperlink"/>
                <w:noProof/>
              </w:rPr>
              <w:t>1.8</w:t>
            </w:r>
            <w:r w:rsidR="00267034">
              <w:rPr>
                <w:rFonts w:asciiTheme="minorHAnsi" w:hAnsiTheme="minorHAnsi"/>
                <w:noProof/>
                <w:kern w:val="0"/>
                <w:sz w:val="22"/>
                <w:szCs w:val="22"/>
                <w:lang w:eastAsia="en-GB"/>
              </w:rPr>
              <w:tab/>
            </w:r>
            <w:r w:rsidR="00267034" w:rsidRPr="000C5E38">
              <w:rPr>
                <w:rStyle w:val="Hyperlink"/>
                <w:noProof/>
              </w:rPr>
              <w:t>Operators</w:t>
            </w:r>
            <w:r w:rsidR="00267034">
              <w:rPr>
                <w:noProof/>
                <w:webHidden/>
              </w:rPr>
              <w:tab/>
            </w:r>
            <w:r w:rsidR="00267034">
              <w:rPr>
                <w:noProof/>
                <w:webHidden/>
              </w:rPr>
              <w:fldChar w:fldCharType="begin"/>
            </w:r>
            <w:r w:rsidR="00267034">
              <w:rPr>
                <w:noProof/>
                <w:webHidden/>
              </w:rPr>
              <w:instrText xml:space="preserve"> PAGEREF _Toc78033561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71C140D4" w14:textId="5E1A70BD"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62" w:history="1">
            <w:r w:rsidR="00267034" w:rsidRPr="000C5E38">
              <w:rPr>
                <w:rStyle w:val="Hyperlink"/>
                <w:noProof/>
              </w:rPr>
              <w:t>1.9</w:t>
            </w:r>
            <w:r w:rsidR="00267034">
              <w:rPr>
                <w:rFonts w:asciiTheme="minorHAnsi" w:hAnsiTheme="minorHAnsi"/>
                <w:noProof/>
                <w:kern w:val="0"/>
                <w:sz w:val="22"/>
                <w:szCs w:val="22"/>
                <w:lang w:eastAsia="en-GB"/>
              </w:rPr>
              <w:tab/>
            </w:r>
            <w:r w:rsidR="00267034" w:rsidRPr="000C5E38">
              <w:rPr>
                <w:rStyle w:val="Hyperlink"/>
                <w:noProof/>
              </w:rPr>
              <w:t>Namespaces and file management</w:t>
            </w:r>
            <w:r w:rsidR="00267034">
              <w:rPr>
                <w:noProof/>
                <w:webHidden/>
              </w:rPr>
              <w:tab/>
            </w:r>
            <w:r w:rsidR="00267034">
              <w:rPr>
                <w:noProof/>
                <w:webHidden/>
              </w:rPr>
              <w:fldChar w:fldCharType="begin"/>
            </w:r>
            <w:r w:rsidR="00267034">
              <w:rPr>
                <w:noProof/>
                <w:webHidden/>
              </w:rPr>
              <w:instrText xml:space="preserve"> PAGEREF _Toc78033562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1DE10299" w14:textId="152C0050"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63"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Importing PARA-files</w:t>
            </w:r>
            <w:r w:rsidR="00267034">
              <w:rPr>
                <w:noProof/>
                <w:webHidden/>
              </w:rPr>
              <w:tab/>
            </w:r>
            <w:r w:rsidR="00267034">
              <w:rPr>
                <w:noProof/>
                <w:webHidden/>
              </w:rPr>
              <w:fldChar w:fldCharType="begin"/>
            </w:r>
            <w:r w:rsidR="00267034">
              <w:rPr>
                <w:noProof/>
                <w:webHidden/>
              </w:rPr>
              <w:instrText xml:space="preserve"> PAGEREF _Toc78033563 \h </w:instrText>
            </w:r>
            <w:r w:rsidR="00267034">
              <w:rPr>
                <w:noProof/>
                <w:webHidden/>
              </w:rPr>
            </w:r>
            <w:r w:rsidR="00267034">
              <w:rPr>
                <w:noProof/>
                <w:webHidden/>
              </w:rPr>
              <w:fldChar w:fldCharType="separate"/>
            </w:r>
            <w:r w:rsidR="00267034">
              <w:rPr>
                <w:noProof/>
                <w:webHidden/>
              </w:rPr>
              <w:t>15</w:t>
            </w:r>
            <w:r w:rsidR="00267034">
              <w:rPr>
                <w:noProof/>
                <w:webHidden/>
              </w:rPr>
              <w:fldChar w:fldCharType="end"/>
            </w:r>
          </w:hyperlink>
        </w:p>
        <w:p w14:paraId="5C2D6B8A" w14:textId="374FA992"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64"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Namespaces</w:t>
            </w:r>
            <w:r w:rsidR="00267034">
              <w:rPr>
                <w:noProof/>
                <w:webHidden/>
              </w:rPr>
              <w:tab/>
            </w:r>
            <w:r w:rsidR="00267034">
              <w:rPr>
                <w:noProof/>
                <w:webHidden/>
              </w:rPr>
              <w:fldChar w:fldCharType="begin"/>
            </w:r>
            <w:r w:rsidR="00267034">
              <w:rPr>
                <w:noProof/>
                <w:webHidden/>
              </w:rPr>
              <w:instrText xml:space="preserve"> PAGEREF _Toc78033564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558383AB" w14:textId="4D6EAF8D"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65" w:history="1">
            <w:r w:rsidR="00267034" w:rsidRPr="000C5E38">
              <w:rPr>
                <w:rStyle w:val="Hyperlink"/>
                <w:noProof/>
              </w:rPr>
              <w:t>1.9.1</w:t>
            </w:r>
            <w:r w:rsidR="00267034">
              <w:rPr>
                <w:rFonts w:asciiTheme="minorHAnsi" w:hAnsiTheme="minorHAnsi"/>
                <w:noProof/>
                <w:kern w:val="0"/>
                <w:sz w:val="22"/>
                <w:szCs w:val="22"/>
                <w:lang w:eastAsia="en-GB"/>
              </w:rPr>
              <w:tab/>
            </w:r>
            <w:r w:rsidR="00267034" w:rsidRPr="000C5E38">
              <w:rPr>
                <w:rStyle w:val="Hyperlink"/>
                <w:noProof/>
              </w:rPr>
              <w:t>Language Separation</w:t>
            </w:r>
            <w:r w:rsidR="00267034">
              <w:rPr>
                <w:noProof/>
                <w:webHidden/>
              </w:rPr>
              <w:tab/>
            </w:r>
            <w:r w:rsidR="00267034">
              <w:rPr>
                <w:noProof/>
                <w:webHidden/>
              </w:rPr>
              <w:fldChar w:fldCharType="begin"/>
            </w:r>
            <w:r w:rsidR="00267034">
              <w:rPr>
                <w:noProof/>
                <w:webHidden/>
              </w:rPr>
              <w:instrText xml:space="preserve"> PAGEREF _Toc78033565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315F1E99" w14:textId="794ACEF0"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66" w:history="1">
            <w:r w:rsidR="00267034" w:rsidRPr="000C5E38">
              <w:rPr>
                <w:rStyle w:val="Hyperlink"/>
                <w:noProof/>
              </w:rPr>
              <w:t>1.9.2</w:t>
            </w:r>
            <w:r w:rsidR="00267034">
              <w:rPr>
                <w:rFonts w:asciiTheme="minorHAnsi" w:hAnsiTheme="minorHAnsi"/>
                <w:noProof/>
                <w:kern w:val="0"/>
                <w:sz w:val="22"/>
                <w:szCs w:val="22"/>
                <w:lang w:eastAsia="en-GB"/>
              </w:rPr>
              <w:tab/>
            </w:r>
            <w:r w:rsidR="00267034" w:rsidRPr="000C5E38">
              <w:rPr>
                <w:rStyle w:val="Hyperlink"/>
                <w:noProof/>
              </w:rPr>
              <w:t>Including C-libraries or headers</w:t>
            </w:r>
            <w:r w:rsidR="00267034">
              <w:rPr>
                <w:noProof/>
                <w:webHidden/>
              </w:rPr>
              <w:tab/>
            </w:r>
            <w:r w:rsidR="00267034">
              <w:rPr>
                <w:noProof/>
                <w:webHidden/>
              </w:rPr>
              <w:fldChar w:fldCharType="begin"/>
            </w:r>
            <w:r w:rsidR="00267034">
              <w:rPr>
                <w:noProof/>
                <w:webHidden/>
              </w:rPr>
              <w:instrText xml:space="preserve"> PAGEREF _Toc78033566 \h </w:instrText>
            </w:r>
            <w:r w:rsidR="00267034">
              <w:rPr>
                <w:noProof/>
                <w:webHidden/>
              </w:rPr>
            </w:r>
            <w:r w:rsidR="00267034">
              <w:rPr>
                <w:noProof/>
                <w:webHidden/>
              </w:rPr>
              <w:fldChar w:fldCharType="separate"/>
            </w:r>
            <w:r w:rsidR="00267034">
              <w:rPr>
                <w:noProof/>
                <w:webHidden/>
              </w:rPr>
              <w:t>17</w:t>
            </w:r>
            <w:r w:rsidR="00267034">
              <w:rPr>
                <w:noProof/>
                <w:webHidden/>
              </w:rPr>
              <w:fldChar w:fldCharType="end"/>
            </w:r>
          </w:hyperlink>
        </w:p>
        <w:p w14:paraId="2925A781" w14:textId="52768B7C"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567" w:history="1">
            <w:r w:rsidR="00267034" w:rsidRPr="000C5E38">
              <w:rPr>
                <w:rStyle w:val="Hyperlink"/>
                <w:noProof/>
              </w:rPr>
              <w:t>1.9.3</w:t>
            </w:r>
            <w:r w:rsidR="00267034">
              <w:rPr>
                <w:rFonts w:asciiTheme="minorHAnsi" w:hAnsiTheme="minorHAnsi"/>
                <w:noProof/>
                <w:kern w:val="0"/>
                <w:sz w:val="22"/>
                <w:szCs w:val="22"/>
                <w:lang w:eastAsia="en-GB"/>
              </w:rPr>
              <w:tab/>
            </w:r>
            <w:r w:rsidR="00267034" w:rsidRPr="000C5E38">
              <w:rPr>
                <w:rStyle w:val="Hyperlink"/>
                <w:noProof/>
              </w:rPr>
              <w:t>Compiled code management</w:t>
            </w:r>
            <w:r w:rsidR="00267034">
              <w:rPr>
                <w:noProof/>
                <w:webHidden/>
              </w:rPr>
              <w:tab/>
            </w:r>
            <w:r w:rsidR="00267034">
              <w:rPr>
                <w:noProof/>
                <w:webHidden/>
              </w:rPr>
              <w:fldChar w:fldCharType="begin"/>
            </w:r>
            <w:r w:rsidR="00267034">
              <w:rPr>
                <w:noProof/>
                <w:webHidden/>
              </w:rPr>
              <w:instrText xml:space="preserve"> PAGEREF _Toc78033567 \h </w:instrText>
            </w:r>
            <w:r w:rsidR="00267034">
              <w:rPr>
                <w:noProof/>
                <w:webHidden/>
              </w:rPr>
            </w:r>
            <w:r w:rsidR="00267034">
              <w:rPr>
                <w:noProof/>
                <w:webHidden/>
              </w:rPr>
              <w:fldChar w:fldCharType="separate"/>
            </w:r>
            <w:r w:rsidR="00267034">
              <w:rPr>
                <w:noProof/>
                <w:webHidden/>
              </w:rPr>
              <w:t>18</w:t>
            </w:r>
            <w:r w:rsidR="00267034">
              <w:rPr>
                <w:noProof/>
                <w:webHidden/>
              </w:rPr>
              <w:fldChar w:fldCharType="end"/>
            </w:r>
          </w:hyperlink>
        </w:p>
        <w:p w14:paraId="2497C420" w14:textId="0C32EE38"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68" w:history="1">
            <w:r w:rsidR="00267034" w:rsidRPr="000C5E38">
              <w:rPr>
                <w:rStyle w:val="Hyperlink"/>
                <w:noProof/>
              </w:rPr>
              <w:t>1.10</w:t>
            </w:r>
            <w:r w:rsidR="00267034">
              <w:rPr>
                <w:rFonts w:asciiTheme="minorHAnsi" w:hAnsiTheme="minorHAnsi"/>
                <w:noProof/>
                <w:kern w:val="0"/>
                <w:sz w:val="22"/>
                <w:szCs w:val="22"/>
                <w:lang w:eastAsia="en-GB"/>
              </w:rPr>
              <w:tab/>
            </w:r>
            <w:r w:rsidR="00267034" w:rsidRPr="000C5E38">
              <w:rPr>
                <w:rStyle w:val="Hyperlink"/>
                <w:noProof/>
              </w:rPr>
              <w:t>Declaration and Types</w:t>
            </w:r>
            <w:r w:rsidR="00267034">
              <w:rPr>
                <w:noProof/>
                <w:webHidden/>
              </w:rPr>
              <w:tab/>
            </w:r>
            <w:r w:rsidR="00267034">
              <w:rPr>
                <w:noProof/>
                <w:webHidden/>
              </w:rPr>
              <w:fldChar w:fldCharType="begin"/>
            </w:r>
            <w:r w:rsidR="00267034">
              <w:rPr>
                <w:noProof/>
                <w:webHidden/>
              </w:rPr>
              <w:instrText xml:space="preserve"> PAGEREF _Toc78033568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6D4BC54E" w14:textId="6747FB95"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69"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Properties of Types</w:t>
            </w:r>
            <w:r w:rsidR="00267034">
              <w:rPr>
                <w:noProof/>
                <w:webHidden/>
              </w:rPr>
              <w:tab/>
            </w:r>
            <w:r w:rsidR="00267034">
              <w:rPr>
                <w:noProof/>
                <w:webHidden/>
              </w:rPr>
              <w:fldChar w:fldCharType="begin"/>
            </w:r>
            <w:r w:rsidR="00267034">
              <w:rPr>
                <w:noProof/>
                <w:webHidden/>
              </w:rPr>
              <w:instrText xml:space="preserve"> PAGEREF _Toc78033569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0EDD3EB2" w14:textId="450F63EE"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70"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Iterables (Arrays and dynamic Lists)</w:t>
            </w:r>
            <w:r w:rsidR="00267034">
              <w:rPr>
                <w:noProof/>
                <w:webHidden/>
              </w:rPr>
              <w:tab/>
            </w:r>
            <w:r w:rsidR="00267034">
              <w:rPr>
                <w:noProof/>
                <w:webHidden/>
              </w:rPr>
              <w:fldChar w:fldCharType="begin"/>
            </w:r>
            <w:r w:rsidR="00267034">
              <w:rPr>
                <w:noProof/>
                <w:webHidden/>
              </w:rPr>
              <w:instrText xml:space="preserve"> PAGEREF _Toc78033570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58BAE1CB" w14:textId="47F6184F"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71"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Casting and Type-Conversion</w:t>
            </w:r>
            <w:r w:rsidR="00267034">
              <w:rPr>
                <w:noProof/>
                <w:webHidden/>
              </w:rPr>
              <w:tab/>
            </w:r>
            <w:r w:rsidR="00267034">
              <w:rPr>
                <w:noProof/>
                <w:webHidden/>
              </w:rPr>
              <w:fldChar w:fldCharType="begin"/>
            </w:r>
            <w:r w:rsidR="00267034">
              <w:rPr>
                <w:noProof/>
                <w:webHidden/>
              </w:rPr>
              <w:instrText xml:space="preserve"> PAGEREF _Toc78033571 \h </w:instrText>
            </w:r>
            <w:r w:rsidR="00267034">
              <w:rPr>
                <w:noProof/>
                <w:webHidden/>
              </w:rPr>
            </w:r>
            <w:r w:rsidR="00267034">
              <w:rPr>
                <w:noProof/>
                <w:webHidden/>
              </w:rPr>
              <w:fldChar w:fldCharType="separate"/>
            </w:r>
            <w:r w:rsidR="00267034">
              <w:rPr>
                <w:noProof/>
                <w:webHidden/>
              </w:rPr>
              <w:t>19</w:t>
            </w:r>
            <w:r w:rsidR="00267034">
              <w:rPr>
                <w:noProof/>
                <w:webHidden/>
              </w:rPr>
              <w:fldChar w:fldCharType="end"/>
            </w:r>
          </w:hyperlink>
        </w:p>
        <w:p w14:paraId="14750C41" w14:textId="2F5785DD"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72" w:history="1">
            <w:r w:rsidR="00267034" w:rsidRPr="000C5E38">
              <w:rPr>
                <w:rStyle w:val="Hyperlink"/>
                <w:noProof/>
              </w:rPr>
              <w:t>1.10.1</w:t>
            </w:r>
            <w:r w:rsidR="00267034">
              <w:rPr>
                <w:rFonts w:asciiTheme="minorHAnsi" w:hAnsiTheme="minorHAnsi"/>
                <w:noProof/>
                <w:kern w:val="0"/>
                <w:sz w:val="22"/>
                <w:szCs w:val="22"/>
                <w:lang w:eastAsia="en-GB"/>
              </w:rPr>
              <w:tab/>
            </w:r>
            <w:r w:rsidR="00267034" w:rsidRPr="000C5E38">
              <w:rPr>
                <w:rStyle w:val="Hyperlink"/>
                <w:noProof/>
              </w:rPr>
              <w:t>The Any-type</w:t>
            </w:r>
            <w:r w:rsidR="00267034">
              <w:rPr>
                <w:noProof/>
                <w:webHidden/>
              </w:rPr>
              <w:tab/>
            </w:r>
            <w:r w:rsidR="00267034">
              <w:rPr>
                <w:noProof/>
                <w:webHidden/>
              </w:rPr>
              <w:fldChar w:fldCharType="begin"/>
            </w:r>
            <w:r w:rsidR="00267034">
              <w:rPr>
                <w:noProof/>
                <w:webHidden/>
              </w:rPr>
              <w:instrText xml:space="preserve"> PAGEREF _Toc78033572 \h </w:instrText>
            </w:r>
            <w:r w:rsidR="00267034">
              <w:rPr>
                <w:noProof/>
                <w:webHidden/>
              </w:rPr>
            </w:r>
            <w:r w:rsidR="00267034">
              <w:rPr>
                <w:noProof/>
                <w:webHidden/>
              </w:rPr>
              <w:fldChar w:fldCharType="separate"/>
            </w:r>
            <w:r w:rsidR="00267034">
              <w:rPr>
                <w:noProof/>
                <w:webHidden/>
              </w:rPr>
              <w:t>20</w:t>
            </w:r>
            <w:r w:rsidR="00267034">
              <w:rPr>
                <w:noProof/>
                <w:webHidden/>
              </w:rPr>
              <w:fldChar w:fldCharType="end"/>
            </w:r>
          </w:hyperlink>
        </w:p>
        <w:p w14:paraId="6963D57B" w14:textId="1FC815EE"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73" w:history="1">
            <w:r w:rsidR="00267034" w:rsidRPr="000C5E38">
              <w:rPr>
                <w:rStyle w:val="Hyperlink"/>
                <w:noProof/>
              </w:rPr>
              <w:t>1.10.2</w:t>
            </w:r>
            <w:r w:rsidR="00267034">
              <w:rPr>
                <w:rFonts w:asciiTheme="minorHAnsi" w:hAnsiTheme="minorHAnsi"/>
                <w:noProof/>
                <w:kern w:val="0"/>
                <w:sz w:val="22"/>
                <w:szCs w:val="22"/>
                <w:lang w:eastAsia="en-GB"/>
              </w:rPr>
              <w:tab/>
            </w:r>
            <w:r w:rsidR="00267034" w:rsidRPr="000C5E38">
              <w:rPr>
                <w:rStyle w:val="Hyperlink"/>
                <w:noProof/>
              </w:rPr>
              <w:t>Typeof</w:t>
            </w:r>
            <w:r w:rsidR="00267034">
              <w:rPr>
                <w:noProof/>
                <w:webHidden/>
              </w:rPr>
              <w:tab/>
            </w:r>
            <w:r w:rsidR="00267034">
              <w:rPr>
                <w:noProof/>
                <w:webHidden/>
              </w:rPr>
              <w:fldChar w:fldCharType="begin"/>
            </w:r>
            <w:r w:rsidR="00267034">
              <w:rPr>
                <w:noProof/>
                <w:webHidden/>
              </w:rPr>
              <w:instrText xml:space="preserve"> PAGEREF _Toc78033573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3601AE8B" w14:textId="506D28D4"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74" w:history="1">
            <w:r w:rsidR="00267034" w:rsidRPr="000C5E38">
              <w:rPr>
                <w:rStyle w:val="Hyperlink"/>
                <w:noProof/>
              </w:rPr>
              <w:t>1.10.3</w:t>
            </w:r>
            <w:r w:rsidR="00267034">
              <w:rPr>
                <w:rFonts w:asciiTheme="minorHAnsi" w:hAnsiTheme="minorHAnsi"/>
                <w:noProof/>
                <w:kern w:val="0"/>
                <w:sz w:val="22"/>
                <w:szCs w:val="22"/>
                <w:lang w:eastAsia="en-GB"/>
              </w:rPr>
              <w:tab/>
            </w:r>
            <w:r w:rsidR="00267034" w:rsidRPr="000C5E38">
              <w:rPr>
                <w:rStyle w:val="Hyperlink"/>
                <w:noProof/>
              </w:rPr>
              <w:t>Typedef</w:t>
            </w:r>
            <w:r w:rsidR="00267034">
              <w:rPr>
                <w:noProof/>
                <w:webHidden/>
              </w:rPr>
              <w:tab/>
            </w:r>
            <w:r w:rsidR="00267034">
              <w:rPr>
                <w:noProof/>
                <w:webHidden/>
              </w:rPr>
              <w:fldChar w:fldCharType="begin"/>
            </w:r>
            <w:r w:rsidR="00267034">
              <w:rPr>
                <w:noProof/>
                <w:webHidden/>
              </w:rPr>
              <w:instrText xml:space="preserve"> PAGEREF _Toc78033574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7991E2AF" w14:textId="5A494948"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75" w:history="1">
            <w:r w:rsidR="00267034" w:rsidRPr="000C5E38">
              <w:rPr>
                <w:rStyle w:val="Hyperlink"/>
                <w:noProof/>
              </w:rPr>
              <w:t>1.10.4</w:t>
            </w:r>
            <w:r w:rsidR="00267034">
              <w:rPr>
                <w:rFonts w:asciiTheme="minorHAnsi" w:hAnsiTheme="minorHAnsi"/>
                <w:noProof/>
                <w:kern w:val="0"/>
                <w:sz w:val="22"/>
                <w:szCs w:val="22"/>
                <w:lang w:eastAsia="en-GB"/>
              </w:rPr>
              <w:tab/>
            </w:r>
            <w:r w:rsidR="00267034" w:rsidRPr="000C5E38">
              <w:rPr>
                <w:rStyle w:val="Hyperlink"/>
                <w:noProof/>
              </w:rPr>
              <w:t>Sizeof</w:t>
            </w:r>
            <w:r w:rsidR="00267034">
              <w:rPr>
                <w:noProof/>
                <w:webHidden/>
              </w:rPr>
              <w:tab/>
            </w:r>
            <w:r w:rsidR="00267034">
              <w:rPr>
                <w:noProof/>
                <w:webHidden/>
              </w:rPr>
              <w:fldChar w:fldCharType="begin"/>
            </w:r>
            <w:r w:rsidR="00267034">
              <w:rPr>
                <w:noProof/>
                <w:webHidden/>
              </w:rPr>
              <w:instrText xml:space="preserve"> PAGEREF _Toc78033575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6CB24BC2" w14:textId="1BE13BFB"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76" w:history="1">
            <w:r w:rsidR="00267034" w:rsidRPr="000C5E38">
              <w:rPr>
                <w:rStyle w:val="Hyperlink"/>
                <w:noProof/>
              </w:rPr>
              <w:t>1.10.5</w:t>
            </w:r>
            <w:r w:rsidR="00267034">
              <w:rPr>
                <w:rFonts w:asciiTheme="minorHAnsi" w:hAnsiTheme="minorHAnsi"/>
                <w:noProof/>
                <w:kern w:val="0"/>
                <w:sz w:val="22"/>
                <w:szCs w:val="22"/>
                <w:lang w:eastAsia="en-GB"/>
              </w:rPr>
              <w:tab/>
            </w:r>
            <w:r w:rsidR="00267034" w:rsidRPr="000C5E38">
              <w:rPr>
                <w:rStyle w:val="Hyperlink"/>
                <w:noProof/>
              </w:rPr>
              <w:t>Pointers</w:t>
            </w:r>
            <w:r w:rsidR="00267034">
              <w:rPr>
                <w:noProof/>
                <w:webHidden/>
              </w:rPr>
              <w:tab/>
            </w:r>
            <w:r w:rsidR="00267034">
              <w:rPr>
                <w:noProof/>
                <w:webHidden/>
              </w:rPr>
              <w:fldChar w:fldCharType="begin"/>
            </w:r>
            <w:r w:rsidR="00267034">
              <w:rPr>
                <w:noProof/>
                <w:webHidden/>
              </w:rPr>
              <w:instrText xml:space="preserve"> PAGEREF _Toc78033576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0F1138CE" w14:textId="35AB0539"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77" w:history="1">
            <w:r w:rsidR="00267034" w:rsidRPr="000C5E38">
              <w:rPr>
                <w:rStyle w:val="Hyperlink"/>
                <w:noProof/>
              </w:rPr>
              <w:t>1.11</w:t>
            </w:r>
            <w:r w:rsidR="00267034">
              <w:rPr>
                <w:rFonts w:asciiTheme="minorHAnsi" w:hAnsiTheme="minorHAnsi"/>
                <w:noProof/>
                <w:kern w:val="0"/>
                <w:sz w:val="22"/>
                <w:szCs w:val="22"/>
                <w:lang w:eastAsia="en-GB"/>
              </w:rPr>
              <w:tab/>
            </w:r>
            <w:r w:rsidR="00267034" w:rsidRPr="000C5E38">
              <w:rPr>
                <w:rStyle w:val="Hyperlink"/>
                <w:noProof/>
              </w:rPr>
              <w:t>Structures and Simple Classes</w:t>
            </w:r>
            <w:r w:rsidR="00267034">
              <w:rPr>
                <w:noProof/>
                <w:webHidden/>
              </w:rPr>
              <w:tab/>
            </w:r>
            <w:r w:rsidR="00267034">
              <w:rPr>
                <w:noProof/>
                <w:webHidden/>
              </w:rPr>
              <w:fldChar w:fldCharType="begin"/>
            </w:r>
            <w:r w:rsidR="00267034">
              <w:rPr>
                <w:noProof/>
                <w:webHidden/>
              </w:rPr>
              <w:instrText xml:space="preserve"> PAGEREF _Toc78033577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22BCFCE5" w14:textId="438D8E0E"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78" w:history="1">
            <w:r w:rsidR="00267034" w:rsidRPr="000C5E38">
              <w:rPr>
                <w:rStyle w:val="Hyperlink"/>
                <w:noProof/>
              </w:rPr>
              <w:t>1.12</w:t>
            </w:r>
            <w:r w:rsidR="00267034">
              <w:rPr>
                <w:rFonts w:asciiTheme="minorHAnsi" w:hAnsiTheme="minorHAnsi"/>
                <w:noProof/>
                <w:kern w:val="0"/>
                <w:sz w:val="22"/>
                <w:szCs w:val="22"/>
                <w:lang w:eastAsia="en-GB"/>
              </w:rPr>
              <w:tab/>
            </w:r>
            <w:r w:rsidR="00267034" w:rsidRPr="000C5E38">
              <w:rPr>
                <w:rStyle w:val="Hyperlink"/>
                <w:noProof/>
              </w:rPr>
              <w:t>Enumerators</w:t>
            </w:r>
            <w:r w:rsidR="00267034">
              <w:rPr>
                <w:noProof/>
                <w:webHidden/>
              </w:rPr>
              <w:tab/>
            </w:r>
            <w:r w:rsidR="00267034">
              <w:rPr>
                <w:noProof/>
                <w:webHidden/>
              </w:rPr>
              <w:fldChar w:fldCharType="begin"/>
            </w:r>
            <w:r w:rsidR="00267034">
              <w:rPr>
                <w:noProof/>
                <w:webHidden/>
              </w:rPr>
              <w:instrText xml:space="preserve"> PAGEREF _Toc78033578 \h </w:instrText>
            </w:r>
            <w:r w:rsidR="00267034">
              <w:rPr>
                <w:noProof/>
                <w:webHidden/>
              </w:rPr>
            </w:r>
            <w:r w:rsidR="00267034">
              <w:rPr>
                <w:noProof/>
                <w:webHidden/>
              </w:rPr>
              <w:fldChar w:fldCharType="separate"/>
            </w:r>
            <w:r w:rsidR="00267034">
              <w:rPr>
                <w:noProof/>
                <w:webHidden/>
              </w:rPr>
              <w:t>23</w:t>
            </w:r>
            <w:r w:rsidR="00267034">
              <w:rPr>
                <w:noProof/>
                <w:webHidden/>
              </w:rPr>
              <w:fldChar w:fldCharType="end"/>
            </w:r>
          </w:hyperlink>
        </w:p>
        <w:p w14:paraId="473EB0A9" w14:textId="2533D826"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79" w:history="1">
            <w:r w:rsidR="00267034" w:rsidRPr="000C5E38">
              <w:rPr>
                <w:rStyle w:val="Hyperlink"/>
                <w:noProof/>
              </w:rPr>
              <w:t>1.13</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_Toc78033579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B0C2A92" w14:textId="25101C69"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0" w:history="1">
            <w:r w:rsidR="00267034" w:rsidRPr="000C5E38">
              <w:rPr>
                <w:rStyle w:val="Hyperlink"/>
                <w:noProof/>
              </w:rPr>
              <w:t>1.13.1</w:t>
            </w:r>
            <w:r w:rsidR="00267034">
              <w:rPr>
                <w:rFonts w:asciiTheme="minorHAnsi" w:hAnsiTheme="minorHAnsi"/>
                <w:noProof/>
                <w:kern w:val="0"/>
                <w:sz w:val="22"/>
                <w:szCs w:val="22"/>
                <w:lang w:eastAsia="en-GB"/>
              </w:rPr>
              <w:tab/>
            </w:r>
            <w:r w:rsidR="00267034" w:rsidRPr="000C5E38">
              <w:rPr>
                <w:rStyle w:val="Hyperlink"/>
                <w:noProof/>
              </w:rPr>
              <w:t>Function Overloading</w:t>
            </w:r>
            <w:r w:rsidR="00267034">
              <w:rPr>
                <w:noProof/>
                <w:webHidden/>
              </w:rPr>
              <w:tab/>
            </w:r>
            <w:r w:rsidR="00267034">
              <w:rPr>
                <w:noProof/>
                <w:webHidden/>
              </w:rPr>
              <w:fldChar w:fldCharType="begin"/>
            </w:r>
            <w:r w:rsidR="00267034">
              <w:rPr>
                <w:noProof/>
                <w:webHidden/>
              </w:rPr>
              <w:instrText xml:space="preserve"> PAGEREF _Toc78033580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CCA0173" w14:textId="6B956DDF"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1" w:history="1">
            <w:r w:rsidR="00267034" w:rsidRPr="000C5E38">
              <w:rPr>
                <w:rStyle w:val="Hyperlink"/>
                <w:noProof/>
              </w:rPr>
              <w:t>1.13.2</w:t>
            </w:r>
            <w:r w:rsidR="00267034">
              <w:rPr>
                <w:rFonts w:asciiTheme="minorHAnsi" w:hAnsiTheme="minorHAnsi"/>
                <w:noProof/>
                <w:kern w:val="0"/>
                <w:sz w:val="22"/>
                <w:szCs w:val="22"/>
                <w:lang w:eastAsia="en-GB"/>
              </w:rPr>
              <w:tab/>
            </w:r>
            <w:r w:rsidR="00267034" w:rsidRPr="000C5E38">
              <w:rPr>
                <w:rStyle w:val="Hyperlink"/>
                <w:noProof/>
              </w:rPr>
              <w:t>Simple-Functions</w:t>
            </w:r>
            <w:r w:rsidR="00267034">
              <w:rPr>
                <w:noProof/>
                <w:webHidden/>
              </w:rPr>
              <w:tab/>
            </w:r>
            <w:r w:rsidR="00267034">
              <w:rPr>
                <w:noProof/>
                <w:webHidden/>
              </w:rPr>
              <w:fldChar w:fldCharType="begin"/>
            </w:r>
            <w:r w:rsidR="00267034">
              <w:rPr>
                <w:noProof/>
                <w:webHidden/>
              </w:rPr>
              <w:instrText xml:space="preserve"> PAGEREF _Toc78033581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5CA66D85" w14:textId="6837552F"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2" w:history="1">
            <w:r w:rsidR="00267034" w:rsidRPr="000C5E38">
              <w:rPr>
                <w:rStyle w:val="Hyperlink"/>
                <w:noProof/>
              </w:rPr>
              <w:t>1.13.3</w:t>
            </w:r>
            <w:r w:rsidR="00267034">
              <w:rPr>
                <w:rFonts w:asciiTheme="minorHAnsi" w:hAnsiTheme="minorHAnsi"/>
                <w:noProof/>
                <w:kern w:val="0"/>
                <w:sz w:val="22"/>
                <w:szCs w:val="22"/>
                <w:lang w:eastAsia="en-GB"/>
              </w:rPr>
              <w:tab/>
            </w:r>
            <w:r w:rsidR="00267034" w:rsidRPr="000C5E38">
              <w:rPr>
                <w:rStyle w:val="Hyperlink"/>
                <w:noProof/>
              </w:rPr>
              <w:t>Decorators</w:t>
            </w:r>
            <w:r w:rsidR="00267034">
              <w:rPr>
                <w:noProof/>
                <w:webHidden/>
              </w:rPr>
              <w:tab/>
            </w:r>
            <w:r w:rsidR="00267034">
              <w:rPr>
                <w:noProof/>
                <w:webHidden/>
              </w:rPr>
              <w:fldChar w:fldCharType="begin"/>
            </w:r>
            <w:r w:rsidR="00267034">
              <w:rPr>
                <w:noProof/>
                <w:webHidden/>
              </w:rPr>
              <w:instrText xml:space="preserve"> PAGEREF _Toc78033582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77C471DD" w14:textId="0191D474"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3" w:history="1">
            <w:r w:rsidR="00267034" w:rsidRPr="000C5E38">
              <w:rPr>
                <w:rStyle w:val="Hyperlink"/>
                <w:noProof/>
              </w:rPr>
              <w:t>1.13.4</w:t>
            </w:r>
            <w:r w:rsidR="00267034">
              <w:rPr>
                <w:rFonts w:asciiTheme="minorHAnsi" w:hAnsiTheme="minorHAnsi"/>
                <w:noProof/>
                <w:kern w:val="0"/>
                <w:sz w:val="22"/>
                <w:szCs w:val="22"/>
                <w:lang w:eastAsia="en-GB"/>
              </w:rPr>
              <w:tab/>
            </w:r>
            <w:r w:rsidR="00267034" w:rsidRPr="000C5E38">
              <w:rPr>
                <w:rStyle w:val="Hyperlink"/>
                <w:noProof/>
              </w:rPr>
              <w:t>Named Arguments</w:t>
            </w:r>
            <w:r w:rsidR="00267034">
              <w:rPr>
                <w:noProof/>
                <w:webHidden/>
              </w:rPr>
              <w:tab/>
            </w:r>
            <w:r w:rsidR="00267034">
              <w:rPr>
                <w:noProof/>
                <w:webHidden/>
              </w:rPr>
              <w:fldChar w:fldCharType="begin"/>
            </w:r>
            <w:r w:rsidR="00267034">
              <w:rPr>
                <w:noProof/>
                <w:webHidden/>
              </w:rPr>
              <w:instrText xml:space="preserve"> PAGEREF _Toc78033583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4651105D" w14:textId="23EC18C5"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4" w:history="1">
            <w:r w:rsidR="00267034" w:rsidRPr="000C5E38">
              <w:rPr>
                <w:rStyle w:val="Hyperlink"/>
                <w:noProof/>
              </w:rPr>
              <w:t>1.13.5</w:t>
            </w:r>
            <w:r w:rsidR="00267034">
              <w:rPr>
                <w:rFonts w:asciiTheme="minorHAnsi" w:hAnsiTheme="minorHAnsi"/>
                <w:noProof/>
                <w:kern w:val="0"/>
                <w:sz w:val="22"/>
                <w:szCs w:val="22"/>
                <w:lang w:eastAsia="en-GB"/>
              </w:rPr>
              <w:tab/>
            </w:r>
            <w:r w:rsidR="00267034" w:rsidRPr="000C5E38">
              <w:rPr>
                <w:rStyle w:val="Hyperlink"/>
                <w:noProof/>
              </w:rPr>
              <w:t>Ellipsis Arguments</w:t>
            </w:r>
            <w:r w:rsidR="00267034">
              <w:rPr>
                <w:noProof/>
                <w:webHidden/>
              </w:rPr>
              <w:tab/>
            </w:r>
            <w:r w:rsidR="00267034">
              <w:rPr>
                <w:noProof/>
                <w:webHidden/>
              </w:rPr>
              <w:fldChar w:fldCharType="begin"/>
            </w:r>
            <w:r w:rsidR="00267034">
              <w:rPr>
                <w:noProof/>
                <w:webHidden/>
              </w:rPr>
              <w:instrText xml:space="preserve"> PAGEREF _Toc78033584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2EED9AF9" w14:textId="00B50BCA"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5" w:history="1">
            <w:r w:rsidR="00267034" w:rsidRPr="000C5E38">
              <w:rPr>
                <w:rStyle w:val="Hyperlink"/>
                <w:noProof/>
              </w:rPr>
              <w:t>1.13.6</w:t>
            </w:r>
            <w:r w:rsidR="00267034">
              <w:rPr>
                <w:rFonts w:asciiTheme="minorHAnsi" w:hAnsiTheme="minorHAnsi"/>
                <w:noProof/>
                <w:kern w:val="0"/>
                <w:sz w:val="22"/>
                <w:szCs w:val="22"/>
                <w:lang w:eastAsia="en-GB"/>
              </w:rPr>
              <w:tab/>
            </w:r>
            <w:r w:rsidR="00267034" w:rsidRPr="000C5E38">
              <w:rPr>
                <w:rStyle w:val="Hyperlink"/>
                <w:noProof/>
              </w:rPr>
              <w:t>Lambda Functions</w:t>
            </w:r>
            <w:r w:rsidR="00267034">
              <w:rPr>
                <w:noProof/>
                <w:webHidden/>
              </w:rPr>
              <w:tab/>
            </w:r>
            <w:r w:rsidR="00267034">
              <w:rPr>
                <w:noProof/>
                <w:webHidden/>
              </w:rPr>
              <w:fldChar w:fldCharType="begin"/>
            </w:r>
            <w:r w:rsidR="00267034">
              <w:rPr>
                <w:noProof/>
                <w:webHidden/>
              </w:rPr>
              <w:instrText xml:space="preserve"> PAGEREF _Toc78033585 \h </w:instrText>
            </w:r>
            <w:r w:rsidR="00267034">
              <w:rPr>
                <w:noProof/>
                <w:webHidden/>
              </w:rPr>
            </w:r>
            <w:r w:rsidR="00267034">
              <w:rPr>
                <w:noProof/>
                <w:webHidden/>
              </w:rPr>
              <w:fldChar w:fldCharType="separate"/>
            </w:r>
            <w:r w:rsidR="00267034">
              <w:rPr>
                <w:noProof/>
                <w:webHidden/>
              </w:rPr>
              <w:t>24</w:t>
            </w:r>
            <w:r w:rsidR="00267034">
              <w:rPr>
                <w:noProof/>
                <w:webHidden/>
              </w:rPr>
              <w:fldChar w:fldCharType="end"/>
            </w:r>
          </w:hyperlink>
        </w:p>
        <w:p w14:paraId="6C5F1E77" w14:textId="1C9A3DBF"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86" w:history="1">
            <w:r w:rsidR="00267034" w:rsidRPr="000C5E38">
              <w:rPr>
                <w:rStyle w:val="Hyperlink"/>
                <w:noProof/>
              </w:rPr>
              <w:t>1.14</w:t>
            </w:r>
            <w:r w:rsidR="00267034">
              <w:rPr>
                <w:rFonts w:asciiTheme="minorHAnsi" w:hAnsiTheme="minorHAnsi"/>
                <w:noProof/>
                <w:kern w:val="0"/>
                <w:sz w:val="22"/>
                <w:szCs w:val="22"/>
                <w:lang w:eastAsia="en-GB"/>
              </w:rPr>
              <w:tab/>
            </w:r>
            <w:r w:rsidR="00267034" w:rsidRPr="000C5E38">
              <w:rPr>
                <w:rStyle w:val="Hyperlink"/>
                <w:noProof/>
              </w:rPr>
              <w:t>In-Code Exceptions</w:t>
            </w:r>
            <w:r w:rsidR="00267034">
              <w:rPr>
                <w:noProof/>
                <w:webHidden/>
              </w:rPr>
              <w:tab/>
            </w:r>
            <w:r w:rsidR="00267034">
              <w:rPr>
                <w:noProof/>
                <w:webHidden/>
              </w:rPr>
              <w:fldChar w:fldCharType="begin"/>
            </w:r>
            <w:r w:rsidR="00267034">
              <w:rPr>
                <w:noProof/>
                <w:webHidden/>
              </w:rPr>
              <w:instrText xml:space="preserve"> PAGEREF _Toc78033586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1820BD89" w14:textId="466962DC"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7" w:history="1">
            <w:r w:rsidR="00267034" w:rsidRPr="000C5E38">
              <w:rPr>
                <w:rStyle w:val="Hyperlink"/>
                <w:noProof/>
              </w:rPr>
              <w:t>1.14.1</w:t>
            </w:r>
            <w:r w:rsidR="00267034">
              <w:rPr>
                <w:rFonts w:asciiTheme="minorHAnsi" w:hAnsiTheme="minorHAnsi"/>
                <w:noProof/>
                <w:kern w:val="0"/>
                <w:sz w:val="22"/>
                <w:szCs w:val="22"/>
                <w:lang w:eastAsia="en-GB"/>
              </w:rPr>
              <w:tab/>
            </w:r>
            <w:r w:rsidR="00267034" w:rsidRPr="000C5E38">
              <w:rPr>
                <w:rStyle w:val="Hyperlink"/>
                <w:noProof/>
              </w:rPr>
              <w:t>Keywords</w:t>
            </w:r>
            <w:r w:rsidR="00267034">
              <w:rPr>
                <w:noProof/>
                <w:webHidden/>
              </w:rPr>
              <w:tab/>
            </w:r>
            <w:r w:rsidR="00267034">
              <w:rPr>
                <w:noProof/>
                <w:webHidden/>
              </w:rPr>
              <w:fldChar w:fldCharType="begin"/>
            </w:r>
            <w:r w:rsidR="00267034">
              <w:rPr>
                <w:noProof/>
                <w:webHidden/>
              </w:rPr>
              <w:instrText xml:space="preserve"> PAGEREF _Toc78033587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3B13DF73" w14:textId="369874E4"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8" w:history="1">
            <w:r w:rsidR="00267034" w:rsidRPr="000C5E38">
              <w:rPr>
                <w:rStyle w:val="Hyperlink"/>
                <w:noProof/>
              </w:rPr>
              <w:t>1.14.2</w:t>
            </w:r>
            <w:r w:rsidR="00267034">
              <w:rPr>
                <w:rFonts w:asciiTheme="minorHAnsi" w:hAnsiTheme="minorHAnsi"/>
                <w:noProof/>
                <w:kern w:val="0"/>
                <w:sz w:val="22"/>
                <w:szCs w:val="22"/>
                <w:lang w:eastAsia="en-GB"/>
              </w:rPr>
              <w:tab/>
            </w:r>
            <w:r w:rsidR="00267034" w:rsidRPr="000C5E38">
              <w:rPr>
                <w:rStyle w:val="Hyperlink"/>
                <w:noProof/>
              </w:rPr>
              <w:t>Creating an Exceptions</w:t>
            </w:r>
            <w:r w:rsidR="00267034">
              <w:rPr>
                <w:noProof/>
                <w:webHidden/>
              </w:rPr>
              <w:tab/>
            </w:r>
            <w:r w:rsidR="00267034">
              <w:rPr>
                <w:noProof/>
                <w:webHidden/>
              </w:rPr>
              <w:fldChar w:fldCharType="begin"/>
            </w:r>
            <w:r w:rsidR="00267034">
              <w:rPr>
                <w:noProof/>
                <w:webHidden/>
              </w:rPr>
              <w:instrText xml:space="preserve"> PAGEREF _Toc78033588 \h </w:instrText>
            </w:r>
            <w:r w:rsidR="00267034">
              <w:rPr>
                <w:noProof/>
                <w:webHidden/>
              </w:rPr>
            </w:r>
            <w:r w:rsidR="00267034">
              <w:rPr>
                <w:noProof/>
                <w:webHidden/>
              </w:rPr>
              <w:fldChar w:fldCharType="separate"/>
            </w:r>
            <w:r w:rsidR="00267034">
              <w:rPr>
                <w:noProof/>
                <w:webHidden/>
              </w:rPr>
              <w:t>26</w:t>
            </w:r>
            <w:r w:rsidR="00267034">
              <w:rPr>
                <w:noProof/>
                <w:webHidden/>
              </w:rPr>
              <w:fldChar w:fldCharType="end"/>
            </w:r>
          </w:hyperlink>
        </w:p>
        <w:p w14:paraId="04701ED7" w14:textId="4DC5D584"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89" w:history="1">
            <w:r w:rsidR="00267034" w:rsidRPr="000C5E38">
              <w:rPr>
                <w:rStyle w:val="Hyperlink"/>
                <w:noProof/>
              </w:rPr>
              <w:t>1.14.3</w:t>
            </w:r>
            <w:r w:rsidR="00267034">
              <w:rPr>
                <w:rFonts w:asciiTheme="minorHAnsi" w:hAnsiTheme="minorHAnsi"/>
                <w:noProof/>
                <w:kern w:val="0"/>
                <w:sz w:val="22"/>
                <w:szCs w:val="22"/>
                <w:lang w:eastAsia="en-GB"/>
              </w:rPr>
              <w:tab/>
            </w:r>
            <w:r w:rsidR="00267034" w:rsidRPr="000C5E38">
              <w:rPr>
                <w:rStyle w:val="Hyperlink"/>
                <w:noProof/>
              </w:rPr>
              <w:t>Raising the Exception</w:t>
            </w:r>
            <w:r w:rsidR="00267034">
              <w:rPr>
                <w:noProof/>
                <w:webHidden/>
              </w:rPr>
              <w:tab/>
            </w:r>
            <w:r w:rsidR="00267034">
              <w:rPr>
                <w:noProof/>
                <w:webHidden/>
              </w:rPr>
              <w:fldChar w:fldCharType="begin"/>
            </w:r>
            <w:r w:rsidR="00267034">
              <w:rPr>
                <w:noProof/>
                <w:webHidden/>
              </w:rPr>
              <w:instrText xml:space="preserve"> PAGEREF _Toc78033589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5C5BCC56" w14:textId="57BA0A6C"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90" w:history="1">
            <w:r w:rsidR="00267034" w:rsidRPr="000C5E38">
              <w:rPr>
                <w:rStyle w:val="Hyperlink"/>
                <w:noProof/>
              </w:rPr>
              <w:t>1.14.4</w:t>
            </w:r>
            <w:r w:rsidR="00267034">
              <w:rPr>
                <w:rFonts w:asciiTheme="minorHAnsi" w:hAnsiTheme="minorHAnsi"/>
                <w:noProof/>
                <w:kern w:val="0"/>
                <w:sz w:val="22"/>
                <w:szCs w:val="22"/>
                <w:lang w:eastAsia="en-GB"/>
              </w:rPr>
              <w:tab/>
            </w:r>
            <w:r w:rsidR="00267034" w:rsidRPr="000C5E38">
              <w:rPr>
                <w:rStyle w:val="Hyperlink"/>
                <w:noProof/>
              </w:rPr>
              <w:t>Catching Exceptions</w:t>
            </w:r>
            <w:r w:rsidR="00267034">
              <w:rPr>
                <w:noProof/>
                <w:webHidden/>
              </w:rPr>
              <w:tab/>
            </w:r>
            <w:r w:rsidR="00267034">
              <w:rPr>
                <w:noProof/>
                <w:webHidden/>
              </w:rPr>
              <w:fldChar w:fldCharType="begin"/>
            </w:r>
            <w:r w:rsidR="00267034">
              <w:rPr>
                <w:noProof/>
                <w:webHidden/>
              </w:rPr>
              <w:instrText xml:space="preserve"> PAGEREF _Toc78033590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8BADBDA" w14:textId="5EBE5968"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91" w:history="1">
            <w:r w:rsidR="00267034" w:rsidRPr="000C5E38">
              <w:rPr>
                <w:rStyle w:val="Hyperlink"/>
                <w:noProof/>
              </w:rPr>
              <w:t>1.14.5</w:t>
            </w:r>
            <w:r w:rsidR="00267034">
              <w:rPr>
                <w:rFonts w:asciiTheme="minorHAnsi" w:hAnsiTheme="minorHAnsi"/>
                <w:noProof/>
                <w:kern w:val="0"/>
                <w:sz w:val="22"/>
                <w:szCs w:val="22"/>
                <w:lang w:eastAsia="en-GB"/>
              </w:rPr>
              <w:tab/>
            </w:r>
            <w:r w:rsidR="00267034" w:rsidRPr="000C5E38">
              <w:rPr>
                <w:rStyle w:val="Hyperlink"/>
                <w:noProof/>
              </w:rPr>
              <w:t>Using a finally and else block</w:t>
            </w:r>
            <w:r w:rsidR="00267034">
              <w:rPr>
                <w:noProof/>
                <w:webHidden/>
              </w:rPr>
              <w:tab/>
            </w:r>
            <w:r w:rsidR="00267034">
              <w:rPr>
                <w:noProof/>
                <w:webHidden/>
              </w:rPr>
              <w:fldChar w:fldCharType="begin"/>
            </w:r>
            <w:r w:rsidR="00267034">
              <w:rPr>
                <w:noProof/>
                <w:webHidden/>
              </w:rPr>
              <w:instrText xml:space="preserve"> PAGEREF _Toc78033591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43912784" w14:textId="0A81F1B7"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92" w:history="1">
            <w:r w:rsidR="00267034" w:rsidRPr="000C5E38">
              <w:rPr>
                <w:rStyle w:val="Hyperlink"/>
                <w:noProof/>
              </w:rPr>
              <w:t>1.15</w:t>
            </w:r>
            <w:r w:rsidR="00267034">
              <w:rPr>
                <w:rFonts w:asciiTheme="minorHAnsi" w:hAnsiTheme="minorHAnsi"/>
                <w:noProof/>
                <w:kern w:val="0"/>
                <w:sz w:val="22"/>
                <w:szCs w:val="22"/>
                <w:lang w:eastAsia="en-GB"/>
              </w:rPr>
              <w:tab/>
            </w:r>
            <w:r w:rsidR="00267034" w:rsidRPr="000C5E38">
              <w:rPr>
                <w:rStyle w:val="Hyperlink"/>
                <w:noProof/>
              </w:rPr>
              <w:t>Built-In Reserved Identifiers</w:t>
            </w:r>
            <w:r w:rsidR="00267034">
              <w:rPr>
                <w:noProof/>
                <w:webHidden/>
              </w:rPr>
              <w:tab/>
            </w:r>
            <w:r w:rsidR="00267034">
              <w:rPr>
                <w:noProof/>
                <w:webHidden/>
              </w:rPr>
              <w:fldChar w:fldCharType="begin"/>
            </w:r>
            <w:r w:rsidR="00267034">
              <w:rPr>
                <w:noProof/>
                <w:webHidden/>
              </w:rPr>
              <w:instrText xml:space="preserve"> PAGEREF _Toc78033592 \h </w:instrText>
            </w:r>
            <w:r w:rsidR="00267034">
              <w:rPr>
                <w:noProof/>
                <w:webHidden/>
              </w:rPr>
            </w:r>
            <w:r w:rsidR="00267034">
              <w:rPr>
                <w:noProof/>
                <w:webHidden/>
              </w:rPr>
              <w:fldChar w:fldCharType="separate"/>
            </w:r>
            <w:r w:rsidR="00267034">
              <w:rPr>
                <w:noProof/>
                <w:webHidden/>
              </w:rPr>
              <w:t>27</w:t>
            </w:r>
            <w:r w:rsidR="00267034">
              <w:rPr>
                <w:noProof/>
                <w:webHidden/>
              </w:rPr>
              <w:fldChar w:fldCharType="end"/>
            </w:r>
          </w:hyperlink>
        </w:p>
        <w:p w14:paraId="32A5CD51" w14:textId="10100D40"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93" w:history="1">
            <w:r w:rsidR="00267034" w:rsidRPr="000C5E38">
              <w:rPr>
                <w:rStyle w:val="Hyperlink"/>
                <w:noProof/>
              </w:rPr>
              <w:t>1.15.1</w:t>
            </w:r>
            <w:r w:rsidR="00267034">
              <w:rPr>
                <w:rFonts w:asciiTheme="minorHAnsi" w:hAnsiTheme="minorHAnsi"/>
                <w:noProof/>
                <w:kern w:val="0"/>
                <w:sz w:val="22"/>
                <w:szCs w:val="22"/>
                <w:lang w:eastAsia="en-GB"/>
              </w:rPr>
              <w:tab/>
            </w:r>
            <w:r w:rsidR="00267034" w:rsidRPr="000C5E38">
              <w:rPr>
                <w:rStyle w:val="Hyperlink"/>
                <w:noProof/>
              </w:rPr>
              <w:t>Magic Values in the C source code</w:t>
            </w:r>
            <w:r w:rsidR="00267034">
              <w:rPr>
                <w:noProof/>
                <w:webHidden/>
              </w:rPr>
              <w:tab/>
            </w:r>
            <w:r w:rsidR="00267034">
              <w:rPr>
                <w:noProof/>
                <w:webHidden/>
              </w:rPr>
              <w:fldChar w:fldCharType="begin"/>
            </w:r>
            <w:r w:rsidR="00267034">
              <w:rPr>
                <w:noProof/>
                <w:webHidden/>
              </w:rPr>
              <w:instrText xml:space="preserve"> PAGEREF _Toc78033593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1DC27884" w14:textId="1376F679"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94" w:history="1">
            <w:r w:rsidR="00267034" w:rsidRPr="000C5E38">
              <w:rPr>
                <w:rStyle w:val="Hyperlink"/>
                <w:noProof/>
              </w:rPr>
              <w:t>1.16</w:t>
            </w:r>
            <w:r w:rsidR="00267034">
              <w:rPr>
                <w:rFonts w:asciiTheme="minorHAnsi" w:hAnsiTheme="minorHAnsi"/>
                <w:noProof/>
                <w:kern w:val="0"/>
                <w:sz w:val="22"/>
                <w:szCs w:val="22"/>
                <w:lang w:eastAsia="en-GB"/>
              </w:rPr>
              <w:tab/>
            </w:r>
            <w:r w:rsidR="00267034" w:rsidRPr="000C5E38">
              <w:rPr>
                <w:rStyle w:val="Hyperlink"/>
                <w:noProof/>
              </w:rPr>
              <w:t>Style Conventions</w:t>
            </w:r>
            <w:r w:rsidR="00267034">
              <w:rPr>
                <w:noProof/>
                <w:webHidden/>
              </w:rPr>
              <w:tab/>
            </w:r>
            <w:r w:rsidR="00267034">
              <w:rPr>
                <w:noProof/>
                <w:webHidden/>
              </w:rPr>
              <w:fldChar w:fldCharType="begin"/>
            </w:r>
            <w:r w:rsidR="00267034">
              <w:rPr>
                <w:noProof/>
                <w:webHidden/>
              </w:rPr>
              <w:instrText xml:space="preserve"> PAGEREF _Toc78033594 \h </w:instrText>
            </w:r>
            <w:r w:rsidR="00267034">
              <w:rPr>
                <w:noProof/>
                <w:webHidden/>
              </w:rPr>
            </w:r>
            <w:r w:rsidR="00267034">
              <w:rPr>
                <w:noProof/>
                <w:webHidden/>
              </w:rPr>
              <w:fldChar w:fldCharType="separate"/>
            </w:r>
            <w:r w:rsidR="00267034">
              <w:rPr>
                <w:noProof/>
                <w:webHidden/>
              </w:rPr>
              <w:t>28</w:t>
            </w:r>
            <w:r w:rsidR="00267034">
              <w:rPr>
                <w:noProof/>
                <w:webHidden/>
              </w:rPr>
              <w:fldChar w:fldCharType="end"/>
            </w:r>
          </w:hyperlink>
        </w:p>
        <w:p w14:paraId="48961C7F" w14:textId="7DB77333"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595" w:history="1">
            <w:r w:rsidR="00267034" w:rsidRPr="000C5E38">
              <w:rPr>
                <w:rStyle w:val="Hyperlink"/>
                <w:noProof/>
              </w:rPr>
              <w:t>1.16.1</w:t>
            </w:r>
            <w:r w:rsidR="00267034">
              <w:rPr>
                <w:rFonts w:asciiTheme="minorHAnsi" w:hAnsiTheme="minorHAnsi"/>
                <w:noProof/>
                <w:kern w:val="0"/>
                <w:sz w:val="22"/>
                <w:szCs w:val="22"/>
                <w:lang w:eastAsia="en-GB"/>
              </w:rPr>
              <w:tab/>
            </w:r>
            <w:r w:rsidR="00267034" w:rsidRPr="000C5E38">
              <w:rPr>
                <w:rStyle w:val="Hyperlink"/>
                <w:noProof/>
              </w:rPr>
              <w:t>Naming Conventions</w:t>
            </w:r>
            <w:r w:rsidR="00267034">
              <w:rPr>
                <w:noProof/>
                <w:webHidden/>
              </w:rPr>
              <w:tab/>
            </w:r>
            <w:r w:rsidR="00267034">
              <w:rPr>
                <w:noProof/>
                <w:webHidden/>
              </w:rPr>
              <w:fldChar w:fldCharType="begin"/>
            </w:r>
            <w:r w:rsidR="00267034">
              <w:rPr>
                <w:noProof/>
                <w:webHidden/>
              </w:rPr>
              <w:instrText xml:space="preserve"> PAGEREF _Toc78033595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41D004FC" w14:textId="16CA1F96"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96" w:history="1">
            <w:r w:rsidR="00267034" w:rsidRPr="000C5E38">
              <w:rPr>
                <w:rStyle w:val="Hyperlink"/>
                <w:noProof/>
              </w:rPr>
              <w:t>1.17</w:t>
            </w:r>
            <w:r w:rsidR="00267034">
              <w:rPr>
                <w:rFonts w:asciiTheme="minorHAnsi" w:hAnsiTheme="minorHAnsi"/>
                <w:noProof/>
                <w:kern w:val="0"/>
                <w:sz w:val="22"/>
                <w:szCs w:val="22"/>
                <w:lang w:eastAsia="en-GB"/>
              </w:rPr>
              <w:tab/>
            </w:r>
            <w:r w:rsidR="00267034" w:rsidRPr="000C5E38">
              <w:rPr>
                <w:rStyle w:val="Hyperlink"/>
                <w:noProof/>
              </w:rPr>
              <w:t>Name Mangling</w:t>
            </w:r>
            <w:r w:rsidR="00267034">
              <w:rPr>
                <w:noProof/>
                <w:webHidden/>
              </w:rPr>
              <w:tab/>
            </w:r>
            <w:r w:rsidR="00267034">
              <w:rPr>
                <w:noProof/>
                <w:webHidden/>
              </w:rPr>
              <w:fldChar w:fldCharType="begin"/>
            </w:r>
            <w:r w:rsidR="00267034">
              <w:rPr>
                <w:noProof/>
                <w:webHidden/>
              </w:rPr>
              <w:instrText xml:space="preserve"> PAGEREF _Toc78033596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645C1102" w14:textId="67202DC9" w:rsidR="00267034" w:rsidRDefault="0086688A">
          <w:pPr>
            <w:pStyle w:val="TOC1"/>
            <w:rPr>
              <w:rFonts w:asciiTheme="minorHAnsi" w:hAnsiTheme="minorHAnsi"/>
              <w:noProof/>
              <w:kern w:val="0"/>
              <w:sz w:val="22"/>
              <w:szCs w:val="22"/>
              <w:lang w:eastAsia="en-GB"/>
            </w:rPr>
          </w:pPr>
          <w:hyperlink w:anchor="_Toc78033597" w:history="1">
            <w:r w:rsidR="00267034" w:rsidRPr="000C5E38">
              <w:rPr>
                <w:rStyle w:val="Hyperlink"/>
                <w:noProof/>
              </w:rPr>
              <w:t>2.</w:t>
            </w:r>
            <w:r w:rsidR="00267034">
              <w:rPr>
                <w:rFonts w:asciiTheme="minorHAnsi" w:hAnsiTheme="minorHAnsi"/>
                <w:noProof/>
                <w:kern w:val="0"/>
                <w:sz w:val="22"/>
                <w:szCs w:val="22"/>
                <w:lang w:eastAsia="en-GB"/>
              </w:rPr>
              <w:tab/>
            </w:r>
            <w:r w:rsidR="00267034" w:rsidRPr="000C5E38">
              <w:rPr>
                <w:rStyle w:val="Hyperlink"/>
                <w:noProof/>
              </w:rPr>
              <w:t>The Parac Core Library</w:t>
            </w:r>
            <w:r w:rsidR="00267034">
              <w:rPr>
                <w:noProof/>
                <w:webHidden/>
              </w:rPr>
              <w:tab/>
            </w:r>
            <w:r w:rsidR="00267034">
              <w:rPr>
                <w:noProof/>
                <w:webHidden/>
              </w:rPr>
              <w:fldChar w:fldCharType="begin"/>
            </w:r>
            <w:r w:rsidR="00267034">
              <w:rPr>
                <w:noProof/>
                <w:webHidden/>
              </w:rPr>
              <w:instrText xml:space="preserve"> PAGEREF _Toc78033597 \h </w:instrText>
            </w:r>
            <w:r w:rsidR="00267034">
              <w:rPr>
                <w:noProof/>
                <w:webHidden/>
              </w:rPr>
            </w:r>
            <w:r w:rsidR="00267034">
              <w:rPr>
                <w:noProof/>
                <w:webHidden/>
              </w:rPr>
              <w:fldChar w:fldCharType="separate"/>
            </w:r>
            <w:r w:rsidR="00267034">
              <w:rPr>
                <w:noProof/>
                <w:webHidden/>
              </w:rPr>
              <w:t>29</w:t>
            </w:r>
            <w:r w:rsidR="00267034">
              <w:rPr>
                <w:noProof/>
                <w:webHidden/>
              </w:rPr>
              <w:fldChar w:fldCharType="end"/>
            </w:r>
          </w:hyperlink>
        </w:p>
        <w:p w14:paraId="3B057549" w14:textId="373DA0CF"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98" w:history="1">
            <w:r w:rsidR="00267034" w:rsidRPr="000C5E38">
              <w:rPr>
                <w:rStyle w:val="Hyperlink"/>
                <w:noProof/>
              </w:rPr>
              <w:t>2.1</w:t>
            </w:r>
            <w:r w:rsidR="00267034">
              <w:rPr>
                <w:rFonts w:asciiTheme="minorHAnsi" w:hAnsiTheme="minorHAnsi"/>
                <w:noProof/>
                <w:kern w:val="0"/>
                <w:sz w:val="22"/>
                <w:szCs w:val="22"/>
                <w:lang w:eastAsia="en-GB"/>
              </w:rPr>
              <w:tab/>
            </w:r>
            <w:r w:rsidR="00267034" w:rsidRPr="000C5E38">
              <w:rPr>
                <w:rStyle w:val="Hyperlink"/>
                <w:noProof/>
              </w:rPr>
              <w:t>List of Libraries in the PCL</w:t>
            </w:r>
            <w:r w:rsidR="00267034">
              <w:rPr>
                <w:noProof/>
                <w:webHidden/>
              </w:rPr>
              <w:tab/>
            </w:r>
            <w:r w:rsidR="00267034">
              <w:rPr>
                <w:noProof/>
                <w:webHidden/>
              </w:rPr>
              <w:fldChar w:fldCharType="begin"/>
            </w:r>
            <w:r w:rsidR="00267034">
              <w:rPr>
                <w:noProof/>
                <w:webHidden/>
              </w:rPr>
              <w:instrText xml:space="preserve"> PAGEREF _Toc78033598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5B713926" w14:textId="23070A3D"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599" w:history="1">
            <w:r w:rsidR="00267034" w:rsidRPr="000C5E38">
              <w:rPr>
                <w:rStyle w:val="Hyperlink"/>
                <w:noProof/>
              </w:rPr>
              <w:t>2.2</w:t>
            </w:r>
            <w:r w:rsidR="00267034">
              <w:rPr>
                <w:rFonts w:asciiTheme="minorHAnsi" w:hAnsiTheme="minorHAnsi"/>
                <w:noProof/>
                <w:kern w:val="0"/>
                <w:sz w:val="22"/>
                <w:szCs w:val="22"/>
                <w:lang w:eastAsia="en-GB"/>
              </w:rPr>
              <w:tab/>
            </w:r>
            <w:r w:rsidR="00267034" w:rsidRPr="000C5E38">
              <w:rPr>
                <w:rStyle w:val="Hyperlink"/>
                <w:noProof/>
              </w:rPr>
              <w:t>PCL Imports inside C</w:t>
            </w:r>
            <w:r w:rsidR="00267034">
              <w:rPr>
                <w:noProof/>
                <w:webHidden/>
              </w:rPr>
              <w:tab/>
            </w:r>
            <w:r w:rsidR="00267034">
              <w:rPr>
                <w:noProof/>
                <w:webHidden/>
              </w:rPr>
              <w:fldChar w:fldCharType="begin"/>
            </w:r>
            <w:r w:rsidR="00267034">
              <w:rPr>
                <w:noProof/>
                <w:webHidden/>
              </w:rPr>
              <w:instrText xml:space="preserve"> PAGEREF _Toc78033599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21AA5986" w14:textId="4E57DE00" w:rsidR="00267034" w:rsidRDefault="0086688A">
          <w:pPr>
            <w:pStyle w:val="TOC1"/>
            <w:rPr>
              <w:rFonts w:asciiTheme="minorHAnsi" w:hAnsiTheme="minorHAnsi"/>
              <w:noProof/>
              <w:kern w:val="0"/>
              <w:sz w:val="22"/>
              <w:szCs w:val="22"/>
              <w:lang w:eastAsia="en-GB"/>
            </w:rPr>
          </w:pPr>
          <w:hyperlink w:anchor="_Toc78033600" w:history="1">
            <w:r w:rsidR="00267034" w:rsidRPr="000C5E38">
              <w:rPr>
                <w:rStyle w:val="Hyperlink"/>
                <w:noProof/>
              </w:rPr>
              <w:t>3.</w:t>
            </w:r>
            <w:r w:rsidR="00267034">
              <w:rPr>
                <w:rFonts w:asciiTheme="minorHAnsi" w:hAnsiTheme="minorHAnsi"/>
                <w:noProof/>
                <w:kern w:val="0"/>
                <w:sz w:val="22"/>
                <w:szCs w:val="22"/>
                <w:lang w:eastAsia="en-GB"/>
              </w:rPr>
              <w:tab/>
            </w:r>
            <w:r w:rsidR="00267034" w:rsidRPr="000C5E38">
              <w:rPr>
                <w:rStyle w:val="Hyperlink"/>
                <w:noProof/>
              </w:rPr>
              <w:t>The Para Language Extensions</w:t>
            </w:r>
            <w:r w:rsidR="00267034">
              <w:rPr>
                <w:noProof/>
                <w:webHidden/>
              </w:rPr>
              <w:tab/>
            </w:r>
            <w:r w:rsidR="00267034">
              <w:rPr>
                <w:noProof/>
                <w:webHidden/>
              </w:rPr>
              <w:fldChar w:fldCharType="begin"/>
            </w:r>
            <w:r w:rsidR="00267034">
              <w:rPr>
                <w:noProof/>
                <w:webHidden/>
              </w:rPr>
              <w:instrText xml:space="preserve"> PAGEREF _Toc78033600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1F3920AE" w14:textId="090732F5"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01" w:history="1">
            <w:r w:rsidR="00267034" w:rsidRPr="000C5E38">
              <w:rPr>
                <w:rStyle w:val="Hyperlink"/>
                <w:noProof/>
              </w:rPr>
              <w:t>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_Toc78033601 \h </w:instrText>
            </w:r>
            <w:r w:rsidR="00267034">
              <w:rPr>
                <w:noProof/>
                <w:webHidden/>
              </w:rPr>
            </w:r>
            <w:r w:rsidR="00267034">
              <w:rPr>
                <w:noProof/>
                <w:webHidden/>
              </w:rPr>
              <w:fldChar w:fldCharType="separate"/>
            </w:r>
            <w:r w:rsidR="00267034">
              <w:rPr>
                <w:noProof/>
                <w:webHidden/>
              </w:rPr>
              <w:t>30</w:t>
            </w:r>
            <w:r w:rsidR="00267034">
              <w:rPr>
                <w:noProof/>
                <w:webHidden/>
              </w:rPr>
              <w:fldChar w:fldCharType="end"/>
            </w:r>
          </w:hyperlink>
        </w:p>
        <w:p w14:paraId="6DA7731F" w14:textId="39399B5E"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02" w:history="1">
            <w:r w:rsidR="00267034" w:rsidRPr="000C5E38">
              <w:rPr>
                <w:rStyle w:val="Hyperlink"/>
                <w:noProof/>
              </w:rPr>
              <w:t>3.2</w:t>
            </w:r>
            <w:r w:rsidR="00267034">
              <w:rPr>
                <w:rFonts w:asciiTheme="minorHAnsi" w:hAnsiTheme="minorHAnsi"/>
                <w:noProof/>
                <w:kern w:val="0"/>
                <w:sz w:val="22"/>
                <w:szCs w:val="22"/>
                <w:lang w:eastAsia="en-GB"/>
              </w:rPr>
              <w:tab/>
            </w:r>
            <w:r w:rsidR="00267034" w:rsidRPr="000C5E38">
              <w:rPr>
                <w:rStyle w:val="Hyperlink"/>
                <w:noProof/>
              </w:rPr>
              <w:t>Syntax</w:t>
            </w:r>
            <w:r w:rsidR="00267034">
              <w:rPr>
                <w:noProof/>
                <w:webHidden/>
              </w:rPr>
              <w:tab/>
            </w:r>
            <w:r w:rsidR="00267034">
              <w:rPr>
                <w:noProof/>
                <w:webHidden/>
              </w:rPr>
              <w:fldChar w:fldCharType="begin"/>
            </w:r>
            <w:r w:rsidR="00267034">
              <w:rPr>
                <w:noProof/>
                <w:webHidden/>
              </w:rPr>
              <w:instrText xml:space="preserve"> PAGEREF _Toc78033602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4BF86A24" w14:textId="3CDAEFE5"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603" w:history="1">
            <w:r w:rsidR="00267034" w:rsidRPr="000C5E38">
              <w:rPr>
                <w:rStyle w:val="Hyperlink"/>
                <w:noProof/>
              </w:rPr>
              <w:t>3.2.1</w:t>
            </w:r>
            <w:r w:rsidR="00267034">
              <w:rPr>
                <w:rFonts w:asciiTheme="minorHAnsi" w:hAnsiTheme="minorHAnsi"/>
                <w:noProof/>
                <w:kern w:val="0"/>
                <w:sz w:val="22"/>
                <w:szCs w:val="22"/>
                <w:lang w:eastAsia="en-GB"/>
              </w:rPr>
              <w:tab/>
            </w:r>
            <w:r w:rsidR="00267034" w:rsidRPr="000C5E38">
              <w:rPr>
                <w:rStyle w:val="Hyperlink"/>
                <w:noProof/>
              </w:rPr>
              <w:t>Declaring an extension task</w:t>
            </w:r>
            <w:r w:rsidR="00267034">
              <w:rPr>
                <w:noProof/>
                <w:webHidden/>
              </w:rPr>
              <w:tab/>
            </w:r>
            <w:r w:rsidR="00267034">
              <w:rPr>
                <w:noProof/>
                <w:webHidden/>
              </w:rPr>
              <w:fldChar w:fldCharType="begin"/>
            </w:r>
            <w:r w:rsidR="00267034">
              <w:rPr>
                <w:noProof/>
                <w:webHidden/>
              </w:rPr>
              <w:instrText xml:space="preserve"> PAGEREF _Toc78033603 \h </w:instrText>
            </w:r>
            <w:r w:rsidR="00267034">
              <w:rPr>
                <w:noProof/>
                <w:webHidden/>
              </w:rPr>
            </w:r>
            <w:r w:rsidR="00267034">
              <w:rPr>
                <w:noProof/>
                <w:webHidden/>
              </w:rPr>
              <w:fldChar w:fldCharType="separate"/>
            </w:r>
            <w:r w:rsidR="00267034">
              <w:rPr>
                <w:noProof/>
                <w:webHidden/>
              </w:rPr>
              <w:t>31</w:t>
            </w:r>
            <w:r w:rsidR="00267034">
              <w:rPr>
                <w:noProof/>
                <w:webHidden/>
              </w:rPr>
              <w:fldChar w:fldCharType="end"/>
            </w:r>
          </w:hyperlink>
        </w:p>
        <w:p w14:paraId="140CC6EA" w14:textId="321CA92F"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604" w:history="1">
            <w:r w:rsidR="00267034" w:rsidRPr="000C5E38">
              <w:rPr>
                <w:rStyle w:val="Hyperlink"/>
                <w:noProof/>
              </w:rPr>
              <w:t>3.2.2</w:t>
            </w:r>
            <w:r w:rsidR="00267034">
              <w:rPr>
                <w:rFonts w:asciiTheme="minorHAnsi" w:hAnsiTheme="minorHAnsi"/>
                <w:noProof/>
                <w:kern w:val="0"/>
                <w:sz w:val="22"/>
                <w:szCs w:val="22"/>
                <w:lang w:eastAsia="en-GB"/>
              </w:rPr>
              <w:tab/>
            </w:r>
            <w:r w:rsidR="00267034" w:rsidRPr="000C5E38">
              <w:rPr>
                <w:rStyle w:val="Hyperlink"/>
                <w:noProof/>
              </w:rPr>
              <w:t>Calling an extension task</w:t>
            </w:r>
            <w:r w:rsidR="00267034">
              <w:rPr>
                <w:noProof/>
                <w:webHidden/>
              </w:rPr>
              <w:tab/>
            </w:r>
            <w:r w:rsidR="00267034">
              <w:rPr>
                <w:noProof/>
                <w:webHidden/>
              </w:rPr>
              <w:fldChar w:fldCharType="begin"/>
            </w:r>
            <w:r w:rsidR="00267034">
              <w:rPr>
                <w:noProof/>
                <w:webHidden/>
              </w:rPr>
              <w:instrText xml:space="preserve"> PAGEREF _Toc78033604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937BEB2" w14:textId="34E7ED6C"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05" w:history="1">
            <w:r w:rsidR="00267034" w:rsidRPr="000C5E38">
              <w:rPr>
                <w:rStyle w:val="Hyperlink"/>
                <w:noProof/>
              </w:rPr>
              <w:t>3.3</w:t>
            </w:r>
            <w:r w:rsidR="00267034">
              <w:rPr>
                <w:rFonts w:asciiTheme="minorHAnsi" w:hAnsiTheme="minorHAnsi"/>
                <w:noProof/>
                <w:kern w:val="0"/>
                <w:sz w:val="22"/>
                <w:szCs w:val="22"/>
                <w:lang w:eastAsia="en-GB"/>
              </w:rPr>
              <w:tab/>
            </w:r>
            <w:r w:rsidR="00267034" w:rsidRPr="000C5E38">
              <w:rPr>
                <w:rStyle w:val="Hyperlink"/>
                <w:noProof/>
              </w:rPr>
              <w:t>Process Management</w:t>
            </w:r>
            <w:r w:rsidR="00267034">
              <w:rPr>
                <w:noProof/>
                <w:webHidden/>
              </w:rPr>
              <w:tab/>
            </w:r>
            <w:r w:rsidR="00267034">
              <w:rPr>
                <w:noProof/>
                <w:webHidden/>
              </w:rPr>
              <w:fldChar w:fldCharType="begin"/>
            </w:r>
            <w:r w:rsidR="00267034">
              <w:rPr>
                <w:noProof/>
                <w:webHidden/>
              </w:rPr>
              <w:instrText xml:space="preserve"> PAGEREF _Toc78033605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A9B9BA3" w14:textId="22E9935E"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06" w:history="1">
            <w:r w:rsidR="00267034" w:rsidRPr="000C5E38">
              <w:rPr>
                <w:rStyle w:val="Hyperlink"/>
                <w:noProof/>
              </w:rPr>
              <w:t>3.4</w:t>
            </w:r>
            <w:r w:rsidR="00267034">
              <w:rPr>
                <w:rFonts w:asciiTheme="minorHAnsi" w:hAnsiTheme="minorHAnsi"/>
                <w:noProof/>
                <w:kern w:val="0"/>
                <w:sz w:val="22"/>
                <w:szCs w:val="22"/>
                <w:lang w:eastAsia="en-GB"/>
              </w:rPr>
              <w:tab/>
            </w:r>
            <w:r w:rsidR="00267034" w:rsidRPr="000C5E38">
              <w:rPr>
                <w:rStyle w:val="Hyperlink"/>
                <w:noProof/>
              </w:rPr>
              <w:t>Return Data</w:t>
            </w:r>
            <w:r w:rsidR="00267034">
              <w:rPr>
                <w:noProof/>
                <w:webHidden/>
              </w:rPr>
              <w:tab/>
            </w:r>
            <w:r w:rsidR="00267034">
              <w:rPr>
                <w:noProof/>
                <w:webHidden/>
              </w:rPr>
              <w:fldChar w:fldCharType="begin"/>
            </w:r>
            <w:r w:rsidR="00267034">
              <w:rPr>
                <w:noProof/>
                <w:webHidden/>
              </w:rPr>
              <w:instrText xml:space="preserve"> PAGEREF _Toc78033606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EAEA869" w14:textId="610F57D6" w:rsidR="00267034" w:rsidRDefault="0086688A">
          <w:pPr>
            <w:pStyle w:val="TOC1"/>
            <w:rPr>
              <w:rFonts w:asciiTheme="minorHAnsi" w:hAnsiTheme="minorHAnsi"/>
              <w:noProof/>
              <w:kern w:val="0"/>
              <w:sz w:val="22"/>
              <w:szCs w:val="22"/>
              <w:lang w:eastAsia="en-GB"/>
            </w:rPr>
          </w:pPr>
          <w:hyperlink w:anchor="_Toc78033607" w:history="1">
            <w:r w:rsidR="00267034" w:rsidRPr="000C5E38">
              <w:rPr>
                <w:rStyle w:val="Hyperlink"/>
                <w:noProof/>
              </w:rPr>
              <w:t>4.</w:t>
            </w:r>
            <w:r w:rsidR="00267034">
              <w:rPr>
                <w:rFonts w:asciiTheme="minorHAnsi" w:hAnsiTheme="minorHAnsi"/>
                <w:noProof/>
                <w:kern w:val="0"/>
                <w:sz w:val="22"/>
                <w:szCs w:val="22"/>
                <w:lang w:eastAsia="en-GB"/>
              </w:rPr>
              <w:tab/>
            </w:r>
            <w:r w:rsidR="00267034" w:rsidRPr="000C5E38">
              <w:rPr>
                <w:rStyle w:val="Hyperlink"/>
                <w:noProof/>
              </w:rPr>
              <w:t>The Para-C Pre-Processor</w:t>
            </w:r>
            <w:r w:rsidR="00267034">
              <w:rPr>
                <w:noProof/>
                <w:webHidden/>
              </w:rPr>
              <w:tab/>
            </w:r>
            <w:r w:rsidR="00267034">
              <w:rPr>
                <w:noProof/>
                <w:webHidden/>
              </w:rPr>
              <w:fldChar w:fldCharType="begin"/>
            </w:r>
            <w:r w:rsidR="00267034">
              <w:rPr>
                <w:noProof/>
                <w:webHidden/>
              </w:rPr>
              <w:instrText xml:space="preserve"> PAGEREF _Toc78033607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4D7FA913" w14:textId="4DCF7698"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08" w:history="1">
            <w:r w:rsidR="00267034" w:rsidRPr="000C5E38">
              <w:rPr>
                <w:rStyle w:val="Hyperlink"/>
                <w:noProof/>
              </w:rPr>
              <w:t>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_Toc78033608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35860B14" w14:textId="30ECBD73"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09" w:history="1">
            <w:r w:rsidR="00267034" w:rsidRPr="000C5E38">
              <w:rPr>
                <w:rStyle w:val="Hyperlink"/>
                <w:noProof/>
              </w:rPr>
              <w:t>4.2</w:t>
            </w:r>
            <w:r w:rsidR="00267034">
              <w:rPr>
                <w:rFonts w:asciiTheme="minorHAnsi" w:hAnsiTheme="minorHAnsi"/>
                <w:noProof/>
                <w:kern w:val="0"/>
                <w:sz w:val="22"/>
                <w:szCs w:val="22"/>
                <w:lang w:eastAsia="en-GB"/>
              </w:rPr>
              <w:tab/>
            </w:r>
            <w:r w:rsidR="00267034" w:rsidRPr="000C5E38">
              <w:rPr>
                <w:rStyle w:val="Hyperlink"/>
                <w:noProof/>
              </w:rPr>
              <w:t>Algorithm and Parsing</w:t>
            </w:r>
            <w:r w:rsidR="00267034">
              <w:rPr>
                <w:noProof/>
                <w:webHidden/>
              </w:rPr>
              <w:tab/>
            </w:r>
            <w:r w:rsidR="00267034">
              <w:rPr>
                <w:noProof/>
                <w:webHidden/>
              </w:rPr>
              <w:fldChar w:fldCharType="begin"/>
            </w:r>
            <w:r w:rsidR="00267034">
              <w:rPr>
                <w:noProof/>
                <w:webHidden/>
              </w:rPr>
              <w:instrText xml:space="preserve"> PAGEREF _Toc78033609 \h </w:instrText>
            </w:r>
            <w:r w:rsidR="00267034">
              <w:rPr>
                <w:noProof/>
                <w:webHidden/>
              </w:rPr>
            </w:r>
            <w:r w:rsidR="00267034">
              <w:rPr>
                <w:noProof/>
                <w:webHidden/>
              </w:rPr>
              <w:fldChar w:fldCharType="separate"/>
            </w:r>
            <w:r w:rsidR="00267034">
              <w:rPr>
                <w:noProof/>
                <w:webHidden/>
              </w:rPr>
              <w:t>32</w:t>
            </w:r>
            <w:r w:rsidR="00267034">
              <w:rPr>
                <w:noProof/>
                <w:webHidden/>
              </w:rPr>
              <w:fldChar w:fldCharType="end"/>
            </w:r>
          </w:hyperlink>
        </w:p>
        <w:p w14:paraId="7263DB8C" w14:textId="2913BB09"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10" w:history="1">
            <w:r w:rsidR="00267034" w:rsidRPr="000C5E38">
              <w:rPr>
                <w:rStyle w:val="Hyperlink"/>
                <w:noProof/>
              </w:rPr>
              <w:t>4.3</w:t>
            </w:r>
            <w:r w:rsidR="00267034">
              <w:rPr>
                <w:rFonts w:asciiTheme="minorHAnsi" w:hAnsiTheme="minorHAnsi"/>
                <w:noProof/>
                <w:kern w:val="0"/>
                <w:sz w:val="22"/>
                <w:szCs w:val="22"/>
                <w:lang w:eastAsia="en-GB"/>
              </w:rPr>
              <w:tab/>
            </w:r>
            <w:r w:rsidR="00267034" w:rsidRPr="000C5E38">
              <w:rPr>
                <w:rStyle w:val="Hyperlink"/>
                <w:noProof/>
              </w:rPr>
              <w:t>Usage of Pre-Processor Directives</w:t>
            </w:r>
            <w:r w:rsidR="00267034">
              <w:rPr>
                <w:noProof/>
                <w:webHidden/>
              </w:rPr>
              <w:tab/>
            </w:r>
            <w:r w:rsidR="00267034">
              <w:rPr>
                <w:noProof/>
                <w:webHidden/>
              </w:rPr>
              <w:fldChar w:fldCharType="begin"/>
            </w:r>
            <w:r w:rsidR="00267034">
              <w:rPr>
                <w:noProof/>
                <w:webHidden/>
              </w:rPr>
              <w:instrText xml:space="preserve"> PAGEREF _Toc78033610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BEA8F87" w14:textId="661AC436" w:rsidR="00267034" w:rsidRDefault="0086688A">
          <w:pPr>
            <w:pStyle w:val="TOC1"/>
            <w:rPr>
              <w:rFonts w:asciiTheme="minorHAnsi" w:hAnsiTheme="minorHAnsi"/>
              <w:noProof/>
              <w:kern w:val="0"/>
              <w:sz w:val="22"/>
              <w:szCs w:val="22"/>
              <w:lang w:eastAsia="en-GB"/>
            </w:rPr>
          </w:pPr>
          <w:hyperlink w:anchor="_Toc78033611" w:history="1">
            <w:r w:rsidR="00267034" w:rsidRPr="000C5E38">
              <w:rPr>
                <w:rStyle w:val="Hyperlink"/>
                <w:noProof/>
              </w:rPr>
              <w:t>5.</w:t>
            </w:r>
            <w:r w:rsidR="00267034">
              <w:rPr>
                <w:rFonts w:asciiTheme="minorHAnsi" w:hAnsiTheme="minorHAnsi"/>
                <w:noProof/>
                <w:kern w:val="0"/>
                <w:sz w:val="22"/>
                <w:szCs w:val="22"/>
                <w:lang w:eastAsia="en-GB"/>
              </w:rPr>
              <w:tab/>
            </w:r>
            <w:r w:rsidR="00267034" w:rsidRPr="000C5E38">
              <w:rPr>
                <w:rStyle w:val="Hyperlink"/>
                <w:noProof/>
              </w:rPr>
              <w:t>The Para-C Compiler</w:t>
            </w:r>
            <w:r w:rsidR="00267034">
              <w:rPr>
                <w:noProof/>
                <w:webHidden/>
              </w:rPr>
              <w:tab/>
            </w:r>
            <w:r w:rsidR="00267034">
              <w:rPr>
                <w:noProof/>
                <w:webHidden/>
              </w:rPr>
              <w:fldChar w:fldCharType="begin"/>
            </w:r>
            <w:r w:rsidR="00267034">
              <w:rPr>
                <w:noProof/>
                <w:webHidden/>
              </w:rPr>
              <w:instrText xml:space="preserve"> PAGEREF _Toc78033611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7091300A" w14:textId="1370C1DE"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12" w:history="1">
            <w:r w:rsidR="00267034" w:rsidRPr="000C5E38">
              <w:rPr>
                <w:rStyle w:val="Hyperlink"/>
                <w:noProof/>
              </w:rPr>
              <w:t>5.1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_Toc78033612 \h </w:instrText>
            </w:r>
            <w:r w:rsidR="00267034">
              <w:rPr>
                <w:noProof/>
                <w:webHidden/>
              </w:rPr>
            </w:r>
            <w:r w:rsidR="00267034">
              <w:rPr>
                <w:noProof/>
                <w:webHidden/>
              </w:rPr>
              <w:fldChar w:fldCharType="separate"/>
            </w:r>
            <w:r w:rsidR="00267034">
              <w:rPr>
                <w:noProof/>
                <w:webHidden/>
              </w:rPr>
              <w:t>33</w:t>
            </w:r>
            <w:r w:rsidR="00267034">
              <w:rPr>
                <w:noProof/>
                <w:webHidden/>
              </w:rPr>
              <w:fldChar w:fldCharType="end"/>
            </w:r>
          </w:hyperlink>
        </w:p>
        <w:p w14:paraId="0CECF588" w14:textId="7766BC54"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13" w:history="1">
            <w:r w:rsidR="00267034" w:rsidRPr="000C5E38">
              <w:rPr>
                <w:rStyle w:val="Hyperlink"/>
                <w:noProof/>
              </w:rPr>
              <w:t>5.2</w:t>
            </w:r>
            <w:r w:rsidR="00267034">
              <w:rPr>
                <w:rFonts w:asciiTheme="minorHAnsi" w:hAnsiTheme="minorHAnsi"/>
                <w:noProof/>
                <w:kern w:val="0"/>
                <w:sz w:val="22"/>
                <w:szCs w:val="22"/>
                <w:lang w:eastAsia="en-GB"/>
              </w:rPr>
              <w:tab/>
            </w:r>
            <w:r w:rsidR="00267034" w:rsidRPr="000C5E38">
              <w:rPr>
                <w:rStyle w:val="Hyperlink"/>
                <w:noProof/>
              </w:rPr>
              <w:t>Structure</w:t>
            </w:r>
            <w:r w:rsidR="00267034">
              <w:rPr>
                <w:noProof/>
                <w:webHidden/>
              </w:rPr>
              <w:tab/>
            </w:r>
            <w:r w:rsidR="00267034">
              <w:rPr>
                <w:noProof/>
                <w:webHidden/>
              </w:rPr>
              <w:fldChar w:fldCharType="begin"/>
            </w:r>
            <w:r w:rsidR="00267034">
              <w:rPr>
                <w:noProof/>
                <w:webHidden/>
              </w:rPr>
              <w:instrText xml:space="preserve"> PAGEREF _Toc78033613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79942CA8" w14:textId="43AFFAB5"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14" w:history="1">
            <w:r w:rsidR="00267034" w:rsidRPr="000C5E38">
              <w:rPr>
                <w:rStyle w:val="Hyperlink"/>
                <w:noProof/>
              </w:rPr>
              <w:t>5.3</w:t>
            </w:r>
            <w:r w:rsidR="00267034">
              <w:rPr>
                <w:rFonts w:asciiTheme="minorHAnsi" w:hAnsiTheme="minorHAnsi"/>
                <w:noProof/>
                <w:kern w:val="0"/>
                <w:sz w:val="22"/>
                <w:szCs w:val="22"/>
                <w:lang w:eastAsia="en-GB"/>
              </w:rPr>
              <w:tab/>
            </w:r>
            <w:r w:rsidR="00267034" w:rsidRPr="000C5E38">
              <w:rPr>
                <w:rStyle w:val="Hyperlink"/>
                <w:noProof/>
              </w:rPr>
              <w:t>Lexer and Parser</w:t>
            </w:r>
            <w:r w:rsidR="00267034">
              <w:rPr>
                <w:noProof/>
                <w:webHidden/>
              </w:rPr>
              <w:tab/>
            </w:r>
            <w:r w:rsidR="00267034">
              <w:rPr>
                <w:noProof/>
                <w:webHidden/>
              </w:rPr>
              <w:fldChar w:fldCharType="begin"/>
            </w:r>
            <w:r w:rsidR="00267034">
              <w:rPr>
                <w:noProof/>
                <w:webHidden/>
              </w:rPr>
              <w:instrText xml:space="preserve"> PAGEREF _Toc78033614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44822975" w14:textId="0E2C4458"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615" w:history="1">
            <w:r w:rsidR="00267034" w:rsidRPr="000C5E38">
              <w:rPr>
                <w:rStyle w:val="Hyperlink"/>
                <w:noProof/>
              </w:rPr>
              <w:t>5.3.1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_Toc78033615 \h </w:instrText>
            </w:r>
            <w:r w:rsidR="00267034">
              <w:rPr>
                <w:noProof/>
                <w:webHidden/>
              </w:rPr>
            </w:r>
            <w:r w:rsidR="00267034">
              <w:rPr>
                <w:noProof/>
                <w:webHidden/>
              </w:rPr>
              <w:fldChar w:fldCharType="separate"/>
            </w:r>
            <w:r w:rsidR="00267034">
              <w:rPr>
                <w:noProof/>
                <w:webHidden/>
              </w:rPr>
              <w:t>34</w:t>
            </w:r>
            <w:r w:rsidR="00267034">
              <w:rPr>
                <w:noProof/>
                <w:webHidden/>
              </w:rPr>
              <w:fldChar w:fldCharType="end"/>
            </w:r>
          </w:hyperlink>
        </w:p>
        <w:p w14:paraId="507D543B" w14:textId="01977AC8"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616" w:history="1">
            <w:r w:rsidR="00267034" w:rsidRPr="000C5E38">
              <w:rPr>
                <w:rStyle w:val="Hyperlink"/>
                <w:noProof/>
              </w:rPr>
              <w:t>5.3.2</w:t>
            </w:r>
            <w:r w:rsidR="00267034">
              <w:rPr>
                <w:rFonts w:asciiTheme="minorHAnsi" w:hAnsiTheme="minorHAnsi"/>
                <w:noProof/>
                <w:kern w:val="0"/>
                <w:sz w:val="22"/>
                <w:szCs w:val="22"/>
                <w:lang w:eastAsia="en-GB"/>
              </w:rPr>
              <w:tab/>
            </w:r>
            <w:r w:rsidR="00267034" w:rsidRPr="000C5E38">
              <w:rPr>
                <w:rStyle w:val="Hyperlink"/>
                <w:noProof/>
              </w:rPr>
              <w:t>Antlr4 Structure (Parsing Tree Components)</w:t>
            </w:r>
            <w:r w:rsidR="00267034">
              <w:rPr>
                <w:noProof/>
                <w:webHidden/>
              </w:rPr>
              <w:tab/>
            </w:r>
            <w:r w:rsidR="00267034">
              <w:rPr>
                <w:noProof/>
                <w:webHidden/>
              </w:rPr>
              <w:fldChar w:fldCharType="begin"/>
            </w:r>
            <w:r w:rsidR="00267034">
              <w:rPr>
                <w:noProof/>
                <w:webHidden/>
              </w:rPr>
              <w:instrText xml:space="preserve"> PAGEREF _Toc78033616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73153665" w14:textId="51E0D5C0"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617" w:history="1">
            <w:r w:rsidR="00267034" w:rsidRPr="000C5E38">
              <w:rPr>
                <w:rStyle w:val="Hyperlink"/>
                <w:noProof/>
              </w:rPr>
              <w:t>5.3.3</w:t>
            </w:r>
            <w:r w:rsidR="00267034">
              <w:rPr>
                <w:rFonts w:asciiTheme="minorHAnsi" w:hAnsiTheme="minorHAnsi"/>
                <w:noProof/>
                <w:kern w:val="0"/>
                <w:sz w:val="22"/>
                <w:szCs w:val="22"/>
                <w:lang w:eastAsia="en-GB"/>
              </w:rPr>
              <w:tab/>
            </w:r>
            <w:r w:rsidR="00267034" w:rsidRPr="000C5E38">
              <w:rPr>
                <w:rStyle w:val="Hyperlink"/>
                <w:noProof/>
              </w:rPr>
              <w:t>Pre-Processor Grammar</w:t>
            </w:r>
            <w:r w:rsidR="00267034">
              <w:rPr>
                <w:noProof/>
                <w:webHidden/>
              </w:rPr>
              <w:tab/>
            </w:r>
            <w:r w:rsidR="00267034">
              <w:rPr>
                <w:noProof/>
                <w:webHidden/>
              </w:rPr>
              <w:fldChar w:fldCharType="begin"/>
            </w:r>
            <w:r w:rsidR="00267034">
              <w:rPr>
                <w:noProof/>
                <w:webHidden/>
              </w:rPr>
              <w:instrText xml:space="preserve"> PAGEREF _Toc78033617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FD4AE2A" w14:textId="229A7FFF"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18" w:history="1">
            <w:r w:rsidR="00267034" w:rsidRPr="000C5E38">
              <w:rPr>
                <w:rStyle w:val="Hyperlink"/>
                <w:noProof/>
              </w:rPr>
              <w:t>5.4</w:t>
            </w:r>
            <w:r w:rsidR="00267034">
              <w:rPr>
                <w:rFonts w:asciiTheme="minorHAnsi" w:hAnsiTheme="minorHAnsi"/>
                <w:noProof/>
                <w:kern w:val="0"/>
                <w:sz w:val="22"/>
                <w:szCs w:val="22"/>
                <w:lang w:eastAsia="en-GB"/>
              </w:rPr>
              <w:tab/>
            </w:r>
            <w:r w:rsidR="00267034" w:rsidRPr="000C5E38">
              <w:rPr>
                <w:rStyle w:val="Hyperlink"/>
                <w:noProof/>
              </w:rPr>
              <w:t>Single-File Semantic Analyser</w:t>
            </w:r>
            <w:r w:rsidR="00267034">
              <w:rPr>
                <w:noProof/>
                <w:webHidden/>
              </w:rPr>
              <w:tab/>
            </w:r>
            <w:r w:rsidR="00267034">
              <w:rPr>
                <w:noProof/>
                <w:webHidden/>
              </w:rPr>
              <w:fldChar w:fldCharType="begin"/>
            </w:r>
            <w:r w:rsidR="00267034">
              <w:rPr>
                <w:noProof/>
                <w:webHidden/>
              </w:rPr>
              <w:instrText xml:space="preserve"> PAGEREF _Toc78033618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6D2A4344" w14:textId="13A41550"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619" w:history="1">
            <w:r w:rsidR="00267034" w:rsidRPr="000C5E38">
              <w:rPr>
                <w:rStyle w:val="Hyperlink"/>
                <w:noProof/>
              </w:rPr>
              <w:t>5.4.1</w:t>
            </w:r>
            <w:r w:rsidR="00267034">
              <w:rPr>
                <w:rFonts w:asciiTheme="minorHAnsi" w:hAnsiTheme="minorHAnsi"/>
                <w:noProof/>
                <w:kern w:val="0"/>
                <w:sz w:val="22"/>
                <w:szCs w:val="22"/>
                <w:lang w:eastAsia="en-GB"/>
              </w:rPr>
              <w:tab/>
            </w:r>
            <w:r w:rsidR="00267034" w:rsidRPr="000C5E38">
              <w:rPr>
                <w:rStyle w:val="Hyperlink"/>
                <w:noProof/>
              </w:rPr>
              <w:t>Overview</w:t>
            </w:r>
            <w:r w:rsidR="00267034">
              <w:rPr>
                <w:noProof/>
                <w:webHidden/>
              </w:rPr>
              <w:tab/>
            </w:r>
            <w:r w:rsidR="00267034">
              <w:rPr>
                <w:noProof/>
                <w:webHidden/>
              </w:rPr>
              <w:fldChar w:fldCharType="begin"/>
            </w:r>
            <w:r w:rsidR="00267034">
              <w:rPr>
                <w:noProof/>
                <w:webHidden/>
              </w:rPr>
              <w:instrText xml:space="preserve"> PAGEREF _Toc78033619 \h </w:instrText>
            </w:r>
            <w:r w:rsidR="00267034">
              <w:rPr>
                <w:noProof/>
                <w:webHidden/>
              </w:rPr>
            </w:r>
            <w:r w:rsidR="00267034">
              <w:rPr>
                <w:noProof/>
                <w:webHidden/>
              </w:rPr>
              <w:fldChar w:fldCharType="separate"/>
            </w:r>
            <w:r w:rsidR="00267034">
              <w:rPr>
                <w:noProof/>
                <w:webHidden/>
              </w:rPr>
              <w:t>35</w:t>
            </w:r>
            <w:r w:rsidR="00267034">
              <w:rPr>
                <w:noProof/>
                <w:webHidden/>
              </w:rPr>
              <w:fldChar w:fldCharType="end"/>
            </w:r>
          </w:hyperlink>
        </w:p>
        <w:p w14:paraId="096388E2" w14:textId="3A40B761" w:rsidR="00267034" w:rsidRDefault="0086688A">
          <w:pPr>
            <w:pStyle w:val="TOC3"/>
            <w:tabs>
              <w:tab w:val="left" w:pos="1954"/>
              <w:tab w:val="right" w:leader="dot" w:pos="9016"/>
            </w:tabs>
            <w:rPr>
              <w:rFonts w:asciiTheme="minorHAnsi" w:hAnsiTheme="minorHAnsi"/>
              <w:noProof/>
              <w:kern w:val="0"/>
              <w:sz w:val="22"/>
              <w:szCs w:val="22"/>
              <w:lang w:eastAsia="en-GB"/>
            </w:rPr>
          </w:pPr>
          <w:hyperlink w:anchor="_Toc78033620" w:history="1">
            <w:r w:rsidR="00267034" w:rsidRPr="000C5E38">
              <w:rPr>
                <w:rStyle w:val="Hyperlink"/>
                <w:noProof/>
              </w:rPr>
              <w:t>5.4.2</w:t>
            </w:r>
            <w:r w:rsidR="00267034">
              <w:rPr>
                <w:rFonts w:asciiTheme="minorHAnsi" w:hAnsiTheme="minorHAnsi"/>
                <w:noProof/>
                <w:kern w:val="0"/>
                <w:sz w:val="22"/>
                <w:szCs w:val="22"/>
                <w:lang w:eastAsia="en-GB"/>
              </w:rPr>
              <w:tab/>
            </w:r>
            <w:r w:rsidR="00267034" w:rsidRPr="000C5E38">
              <w:rPr>
                <w:rStyle w:val="Hyperlink"/>
                <w:noProof/>
              </w:rPr>
              <w:t>Algorithmic structure</w:t>
            </w:r>
            <w:r w:rsidR="00267034">
              <w:rPr>
                <w:noProof/>
                <w:webHidden/>
              </w:rPr>
              <w:tab/>
            </w:r>
            <w:r w:rsidR="00267034">
              <w:rPr>
                <w:noProof/>
                <w:webHidden/>
              </w:rPr>
              <w:fldChar w:fldCharType="begin"/>
            </w:r>
            <w:r w:rsidR="00267034">
              <w:rPr>
                <w:noProof/>
                <w:webHidden/>
              </w:rPr>
              <w:instrText xml:space="preserve"> PAGEREF _Toc78033620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A86FF46" w14:textId="021AD8E6"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21" w:history="1">
            <w:r w:rsidR="00267034" w:rsidRPr="000C5E38">
              <w:rPr>
                <w:rStyle w:val="Hyperlink"/>
                <w:noProof/>
              </w:rPr>
              <w:t>5.5</w:t>
            </w:r>
            <w:r w:rsidR="00267034">
              <w:rPr>
                <w:rFonts w:asciiTheme="minorHAnsi" w:hAnsiTheme="minorHAnsi"/>
                <w:noProof/>
                <w:kern w:val="0"/>
                <w:sz w:val="22"/>
                <w:szCs w:val="22"/>
                <w:lang w:eastAsia="en-GB"/>
              </w:rPr>
              <w:tab/>
            </w:r>
            <w:r w:rsidR="00267034" w:rsidRPr="000C5E38">
              <w:rPr>
                <w:rStyle w:val="Hyperlink"/>
                <w:noProof/>
              </w:rPr>
              <w:t>File Linker</w:t>
            </w:r>
            <w:r w:rsidR="00267034">
              <w:rPr>
                <w:noProof/>
                <w:webHidden/>
              </w:rPr>
              <w:tab/>
            </w:r>
            <w:r w:rsidR="00267034">
              <w:rPr>
                <w:noProof/>
                <w:webHidden/>
              </w:rPr>
              <w:fldChar w:fldCharType="begin"/>
            </w:r>
            <w:r w:rsidR="00267034">
              <w:rPr>
                <w:noProof/>
                <w:webHidden/>
              </w:rPr>
              <w:instrText xml:space="preserve"> PAGEREF _Toc78033621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7FBEA9C" w14:textId="7B1C847A"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22" w:history="1">
            <w:r w:rsidR="00267034" w:rsidRPr="000C5E38">
              <w:rPr>
                <w:rStyle w:val="Hyperlink"/>
                <w:noProof/>
              </w:rPr>
              <w:t>5.6</w:t>
            </w:r>
            <w:r w:rsidR="00267034">
              <w:rPr>
                <w:rFonts w:asciiTheme="minorHAnsi" w:hAnsiTheme="minorHAnsi"/>
                <w:noProof/>
                <w:kern w:val="0"/>
                <w:sz w:val="22"/>
                <w:szCs w:val="22"/>
                <w:lang w:eastAsia="en-GB"/>
              </w:rPr>
              <w:tab/>
            </w:r>
            <w:r w:rsidR="00267034" w:rsidRPr="000C5E38">
              <w:rPr>
                <w:rStyle w:val="Hyperlink"/>
                <w:noProof/>
              </w:rPr>
              <w:t>Multi-File Semantic Analyser</w:t>
            </w:r>
            <w:r w:rsidR="00267034">
              <w:rPr>
                <w:noProof/>
                <w:webHidden/>
              </w:rPr>
              <w:tab/>
            </w:r>
            <w:r w:rsidR="00267034">
              <w:rPr>
                <w:noProof/>
                <w:webHidden/>
              </w:rPr>
              <w:fldChar w:fldCharType="begin"/>
            </w:r>
            <w:r w:rsidR="00267034">
              <w:rPr>
                <w:noProof/>
                <w:webHidden/>
              </w:rPr>
              <w:instrText xml:space="preserve"> PAGEREF _Toc78033622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66435C4" w14:textId="1DABCB39"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23" w:history="1">
            <w:r w:rsidR="00267034" w:rsidRPr="000C5E38">
              <w:rPr>
                <w:rStyle w:val="Hyperlink"/>
                <w:noProof/>
              </w:rPr>
              <w:t>5.7</w:t>
            </w:r>
            <w:r w:rsidR="00267034">
              <w:rPr>
                <w:rFonts w:asciiTheme="minorHAnsi" w:hAnsiTheme="minorHAnsi"/>
                <w:noProof/>
                <w:kern w:val="0"/>
                <w:sz w:val="22"/>
                <w:szCs w:val="22"/>
                <w:lang w:eastAsia="en-GB"/>
              </w:rPr>
              <w:tab/>
            </w:r>
            <w:r w:rsidR="00267034" w:rsidRPr="000C5E38">
              <w:rPr>
                <w:rStyle w:val="Hyperlink"/>
                <w:noProof/>
              </w:rPr>
              <w:t>Code Optimiser</w:t>
            </w:r>
            <w:r w:rsidR="00267034">
              <w:rPr>
                <w:noProof/>
                <w:webHidden/>
              </w:rPr>
              <w:tab/>
            </w:r>
            <w:r w:rsidR="00267034">
              <w:rPr>
                <w:noProof/>
                <w:webHidden/>
              </w:rPr>
              <w:fldChar w:fldCharType="begin"/>
            </w:r>
            <w:r w:rsidR="00267034">
              <w:rPr>
                <w:noProof/>
                <w:webHidden/>
              </w:rPr>
              <w:instrText xml:space="preserve"> PAGEREF _Toc78033623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5D6F8AE6" w14:textId="4A074988"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24" w:history="1">
            <w:r w:rsidR="00267034" w:rsidRPr="000C5E38">
              <w:rPr>
                <w:rStyle w:val="Hyperlink"/>
                <w:noProof/>
              </w:rPr>
              <w:t>5.8</w:t>
            </w:r>
            <w:r w:rsidR="00267034">
              <w:rPr>
                <w:rFonts w:asciiTheme="minorHAnsi" w:hAnsiTheme="minorHAnsi"/>
                <w:noProof/>
                <w:kern w:val="0"/>
                <w:sz w:val="22"/>
                <w:szCs w:val="22"/>
                <w:lang w:eastAsia="en-GB"/>
              </w:rPr>
              <w:tab/>
            </w:r>
            <w:r w:rsidR="00267034" w:rsidRPr="000C5E38">
              <w:rPr>
                <w:rStyle w:val="Hyperlink"/>
                <w:noProof/>
              </w:rPr>
              <w:t>Code Generator</w:t>
            </w:r>
            <w:r w:rsidR="00267034">
              <w:rPr>
                <w:noProof/>
                <w:webHidden/>
              </w:rPr>
              <w:tab/>
            </w:r>
            <w:r w:rsidR="00267034">
              <w:rPr>
                <w:noProof/>
                <w:webHidden/>
              </w:rPr>
              <w:fldChar w:fldCharType="begin"/>
            </w:r>
            <w:r w:rsidR="00267034">
              <w:rPr>
                <w:noProof/>
                <w:webHidden/>
              </w:rPr>
              <w:instrText xml:space="preserve"> PAGEREF _Toc78033624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1B308C92" w14:textId="72432DB2"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25" w:history="1">
            <w:r w:rsidR="00267034" w:rsidRPr="000C5E38">
              <w:rPr>
                <w:rStyle w:val="Hyperlink"/>
                <w:noProof/>
              </w:rPr>
              <w:t>5.9</w:t>
            </w:r>
            <w:r w:rsidR="00267034">
              <w:rPr>
                <w:rFonts w:asciiTheme="minorHAnsi" w:hAnsiTheme="minorHAnsi"/>
                <w:noProof/>
                <w:kern w:val="0"/>
                <w:sz w:val="22"/>
                <w:szCs w:val="22"/>
                <w:lang w:eastAsia="en-GB"/>
              </w:rPr>
              <w:tab/>
            </w:r>
            <w:r w:rsidR="00267034" w:rsidRPr="000C5E38">
              <w:rPr>
                <w:rStyle w:val="Hyperlink"/>
                <w:noProof/>
              </w:rPr>
              <w:t>Compiler Warnings</w:t>
            </w:r>
            <w:r w:rsidR="00267034">
              <w:rPr>
                <w:noProof/>
                <w:webHidden/>
              </w:rPr>
              <w:tab/>
            </w:r>
            <w:r w:rsidR="00267034">
              <w:rPr>
                <w:noProof/>
                <w:webHidden/>
              </w:rPr>
              <w:fldChar w:fldCharType="begin"/>
            </w:r>
            <w:r w:rsidR="00267034">
              <w:rPr>
                <w:noProof/>
                <w:webHidden/>
              </w:rPr>
              <w:instrText xml:space="preserve"> PAGEREF _Toc78033625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308D8FE9" w14:textId="662CBE12"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26" w:history="1">
            <w:r w:rsidR="00267034" w:rsidRPr="000C5E38">
              <w:rPr>
                <w:rStyle w:val="Hyperlink"/>
                <w:noProof/>
              </w:rPr>
              <w:t>5.10</w:t>
            </w:r>
            <w:r w:rsidR="00267034">
              <w:rPr>
                <w:rFonts w:asciiTheme="minorHAnsi" w:hAnsiTheme="minorHAnsi"/>
                <w:noProof/>
                <w:kern w:val="0"/>
                <w:sz w:val="22"/>
                <w:szCs w:val="22"/>
                <w:lang w:eastAsia="en-GB"/>
              </w:rPr>
              <w:tab/>
            </w:r>
            <w:r w:rsidR="00267034" w:rsidRPr="000C5E38">
              <w:rPr>
                <w:rStyle w:val="Hyperlink"/>
                <w:noProof/>
              </w:rPr>
              <w:t>Compiler Exceptions</w:t>
            </w:r>
            <w:r w:rsidR="00267034">
              <w:rPr>
                <w:noProof/>
                <w:webHidden/>
              </w:rPr>
              <w:tab/>
            </w:r>
            <w:r w:rsidR="00267034">
              <w:rPr>
                <w:noProof/>
                <w:webHidden/>
              </w:rPr>
              <w:fldChar w:fldCharType="begin"/>
            </w:r>
            <w:r w:rsidR="00267034">
              <w:rPr>
                <w:noProof/>
                <w:webHidden/>
              </w:rPr>
              <w:instrText xml:space="preserve"> PAGEREF _Toc78033626 \h </w:instrText>
            </w:r>
            <w:r w:rsidR="00267034">
              <w:rPr>
                <w:noProof/>
                <w:webHidden/>
              </w:rPr>
            </w:r>
            <w:r w:rsidR="00267034">
              <w:rPr>
                <w:noProof/>
                <w:webHidden/>
              </w:rPr>
              <w:fldChar w:fldCharType="separate"/>
            </w:r>
            <w:r w:rsidR="00267034">
              <w:rPr>
                <w:noProof/>
                <w:webHidden/>
              </w:rPr>
              <w:t>36</w:t>
            </w:r>
            <w:r w:rsidR="00267034">
              <w:rPr>
                <w:noProof/>
                <w:webHidden/>
              </w:rPr>
              <w:fldChar w:fldCharType="end"/>
            </w:r>
          </w:hyperlink>
        </w:p>
        <w:p w14:paraId="41D6B370" w14:textId="29913997"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627" w:history="1">
            <w:r w:rsidR="00267034" w:rsidRPr="000C5E38">
              <w:rPr>
                <w:rStyle w:val="Hyperlink"/>
                <w:noProof/>
              </w:rPr>
              <w:t>5.10.1</w:t>
            </w:r>
            <w:r w:rsidR="00267034">
              <w:rPr>
                <w:rFonts w:asciiTheme="minorHAnsi" w:hAnsiTheme="minorHAnsi"/>
                <w:noProof/>
                <w:kern w:val="0"/>
                <w:sz w:val="22"/>
                <w:szCs w:val="22"/>
                <w:lang w:eastAsia="en-GB"/>
              </w:rPr>
              <w:tab/>
            </w:r>
            <w:r w:rsidR="00267034" w:rsidRPr="000C5E38">
              <w:rPr>
                <w:rStyle w:val="Hyperlink"/>
                <w:noProof/>
              </w:rPr>
              <w:t>Error-Codes</w:t>
            </w:r>
            <w:r w:rsidR="00267034">
              <w:rPr>
                <w:noProof/>
                <w:webHidden/>
              </w:rPr>
              <w:tab/>
            </w:r>
            <w:r w:rsidR="00267034">
              <w:rPr>
                <w:noProof/>
                <w:webHidden/>
              </w:rPr>
              <w:fldChar w:fldCharType="begin"/>
            </w:r>
            <w:r w:rsidR="00267034">
              <w:rPr>
                <w:noProof/>
                <w:webHidden/>
              </w:rPr>
              <w:instrText xml:space="preserve"> PAGEREF _Toc78033627 \h </w:instrText>
            </w:r>
            <w:r w:rsidR="00267034">
              <w:rPr>
                <w:noProof/>
                <w:webHidden/>
              </w:rPr>
            </w:r>
            <w:r w:rsidR="00267034">
              <w:rPr>
                <w:noProof/>
                <w:webHidden/>
              </w:rPr>
              <w:fldChar w:fldCharType="separate"/>
            </w:r>
            <w:r w:rsidR="00267034">
              <w:rPr>
                <w:noProof/>
                <w:webHidden/>
              </w:rPr>
              <w:t>37</w:t>
            </w:r>
            <w:r w:rsidR="00267034">
              <w:rPr>
                <w:noProof/>
                <w:webHidden/>
              </w:rPr>
              <w:fldChar w:fldCharType="end"/>
            </w:r>
          </w:hyperlink>
        </w:p>
        <w:p w14:paraId="64AEA8B3" w14:textId="404204AA"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28" w:history="1">
            <w:r w:rsidR="00267034" w:rsidRPr="000C5E38">
              <w:rPr>
                <w:rStyle w:val="Hyperlink"/>
                <w:noProof/>
              </w:rPr>
              <w:t>5.11</w:t>
            </w:r>
            <w:r w:rsidR="00267034">
              <w:rPr>
                <w:rFonts w:asciiTheme="minorHAnsi" w:hAnsiTheme="minorHAnsi"/>
                <w:noProof/>
                <w:kern w:val="0"/>
                <w:sz w:val="22"/>
                <w:szCs w:val="22"/>
                <w:lang w:eastAsia="en-GB"/>
              </w:rPr>
              <w:tab/>
            </w:r>
            <w:r w:rsidR="00267034" w:rsidRPr="000C5E38">
              <w:rPr>
                <w:rStyle w:val="Hyperlink"/>
                <w:noProof/>
              </w:rPr>
              <w:t>Tokens</w:t>
            </w:r>
            <w:r w:rsidR="00267034">
              <w:rPr>
                <w:noProof/>
                <w:webHidden/>
              </w:rPr>
              <w:tab/>
            </w:r>
            <w:r w:rsidR="00267034">
              <w:rPr>
                <w:noProof/>
                <w:webHidden/>
              </w:rPr>
              <w:fldChar w:fldCharType="begin"/>
            </w:r>
            <w:r w:rsidR="00267034">
              <w:rPr>
                <w:noProof/>
                <w:webHidden/>
              </w:rPr>
              <w:instrText xml:space="preserve"> PAGEREF _Toc78033628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1B8AD324" w14:textId="39E33A50"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629" w:history="1">
            <w:r w:rsidR="00267034" w:rsidRPr="000C5E38">
              <w:rPr>
                <w:rStyle w:val="Hyperlink"/>
                <w:noProof/>
              </w:rPr>
              <w:t>5.11.1</w:t>
            </w:r>
            <w:r w:rsidR="00267034">
              <w:rPr>
                <w:rFonts w:asciiTheme="minorHAnsi" w:hAnsiTheme="minorHAnsi"/>
                <w:noProof/>
                <w:kern w:val="0"/>
                <w:sz w:val="22"/>
                <w:szCs w:val="22"/>
                <w:lang w:eastAsia="en-GB"/>
              </w:rPr>
              <w:tab/>
            </w:r>
            <w:r w:rsidR="00267034" w:rsidRPr="000C5E38">
              <w:rPr>
                <w:rStyle w:val="Hyperlink"/>
                <w:noProof/>
              </w:rPr>
              <w:t>C Keywords</w:t>
            </w:r>
            <w:r w:rsidR="00267034">
              <w:rPr>
                <w:noProof/>
                <w:webHidden/>
              </w:rPr>
              <w:tab/>
            </w:r>
            <w:r w:rsidR="00267034">
              <w:rPr>
                <w:noProof/>
                <w:webHidden/>
              </w:rPr>
              <w:fldChar w:fldCharType="begin"/>
            </w:r>
            <w:r w:rsidR="00267034">
              <w:rPr>
                <w:noProof/>
                <w:webHidden/>
              </w:rPr>
              <w:instrText xml:space="preserve"> PAGEREF _Toc78033629 \h </w:instrText>
            </w:r>
            <w:r w:rsidR="00267034">
              <w:rPr>
                <w:noProof/>
                <w:webHidden/>
              </w:rPr>
            </w:r>
            <w:r w:rsidR="00267034">
              <w:rPr>
                <w:noProof/>
                <w:webHidden/>
              </w:rPr>
              <w:fldChar w:fldCharType="separate"/>
            </w:r>
            <w:r w:rsidR="00267034">
              <w:rPr>
                <w:noProof/>
                <w:webHidden/>
              </w:rPr>
              <w:t>39</w:t>
            </w:r>
            <w:r w:rsidR="00267034">
              <w:rPr>
                <w:noProof/>
                <w:webHidden/>
              </w:rPr>
              <w:fldChar w:fldCharType="end"/>
            </w:r>
          </w:hyperlink>
        </w:p>
        <w:p w14:paraId="37D2C613" w14:textId="0BE35756"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630" w:history="1">
            <w:r w:rsidR="00267034" w:rsidRPr="000C5E38">
              <w:rPr>
                <w:rStyle w:val="Hyperlink"/>
                <w:noProof/>
              </w:rPr>
              <w:t>5.11.2</w:t>
            </w:r>
            <w:r w:rsidR="00267034">
              <w:rPr>
                <w:rFonts w:asciiTheme="minorHAnsi" w:hAnsiTheme="minorHAnsi"/>
                <w:noProof/>
                <w:kern w:val="0"/>
                <w:sz w:val="22"/>
                <w:szCs w:val="22"/>
                <w:lang w:eastAsia="en-GB"/>
              </w:rPr>
              <w:tab/>
            </w:r>
            <w:r w:rsidR="00267034" w:rsidRPr="000C5E38">
              <w:rPr>
                <w:rStyle w:val="Hyperlink"/>
                <w:noProof/>
              </w:rPr>
              <w:t>Para-C Keywords</w:t>
            </w:r>
            <w:r w:rsidR="00267034">
              <w:rPr>
                <w:noProof/>
                <w:webHidden/>
              </w:rPr>
              <w:tab/>
            </w:r>
            <w:r w:rsidR="00267034">
              <w:rPr>
                <w:noProof/>
                <w:webHidden/>
              </w:rPr>
              <w:fldChar w:fldCharType="begin"/>
            </w:r>
            <w:r w:rsidR="00267034">
              <w:rPr>
                <w:noProof/>
                <w:webHidden/>
              </w:rPr>
              <w:instrText xml:space="preserve"> PAGEREF _Toc78033630 \h </w:instrText>
            </w:r>
            <w:r w:rsidR="00267034">
              <w:rPr>
                <w:noProof/>
                <w:webHidden/>
              </w:rPr>
            </w:r>
            <w:r w:rsidR="00267034">
              <w:rPr>
                <w:noProof/>
                <w:webHidden/>
              </w:rPr>
              <w:fldChar w:fldCharType="separate"/>
            </w:r>
            <w:r w:rsidR="00267034">
              <w:rPr>
                <w:noProof/>
                <w:webHidden/>
              </w:rPr>
              <w:t>41</w:t>
            </w:r>
            <w:r w:rsidR="00267034">
              <w:rPr>
                <w:noProof/>
                <w:webHidden/>
              </w:rPr>
              <w:fldChar w:fldCharType="end"/>
            </w:r>
          </w:hyperlink>
        </w:p>
        <w:p w14:paraId="2C059102" w14:textId="0ED974C4"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631" w:history="1">
            <w:r w:rsidR="00267034" w:rsidRPr="000C5E38">
              <w:rPr>
                <w:rStyle w:val="Hyperlink"/>
                <w:noProof/>
              </w:rPr>
              <w:t>5.11.3</w:t>
            </w:r>
            <w:r w:rsidR="00267034">
              <w:rPr>
                <w:rFonts w:asciiTheme="minorHAnsi" w:hAnsiTheme="minorHAnsi"/>
                <w:noProof/>
                <w:kern w:val="0"/>
                <w:sz w:val="22"/>
                <w:szCs w:val="22"/>
                <w:lang w:eastAsia="en-GB"/>
              </w:rPr>
              <w:tab/>
            </w:r>
            <w:r w:rsidR="00267034" w:rsidRPr="000C5E38">
              <w:rPr>
                <w:rStyle w:val="Hyperlink"/>
                <w:noProof/>
              </w:rPr>
              <w:t>Special Symbols</w:t>
            </w:r>
            <w:r w:rsidR="00267034">
              <w:rPr>
                <w:noProof/>
                <w:webHidden/>
              </w:rPr>
              <w:tab/>
            </w:r>
            <w:r w:rsidR="00267034">
              <w:rPr>
                <w:noProof/>
                <w:webHidden/>
              </w:rPr>
              <w:fldChar w:fldCharType="begin"/>
            </w:r>
            <w:r w:rsidR="00267034">
              <w:rPr>
                <w:noProof/>
                <w:webHidden/>
              </w:rPr>
              <w:instrText xml:space="preserve"> PAGEREF _Toc78033631 \h </w:instrText>
            </w:r>
            <w:r w:rsidR="00267034">
              <w:rPr>
                <w:noProof/>
                <w:webHidden/>
              </w:rPr>
            </w:r>
            <w:r w:rsidR="00267034">
              <w:rPr>
                <w:noProof/>
                <w:webHidden/>
              </w:rPr>
              <w:fldChar w:fldCharType="separate"/>
            </w:r>
            <w:r w:rsidR="00267034">
              <w:rPr>
                <w:noProof/>
                <w:webHidden/>
              </w:rPr>
              <w:t>42</w:t>
            </w:r>
            <w:r w:rsidR="00267034">
              <w:rPr>
                <w:noProof/>
                <w:webHidden/>
              </w:rPr>
              <w:fldChar w:fldCharType="end"/>
            </w:r>
          </w:hyperlink>
        </w:p>
        <w:p w14:paraId="6C98C5DA" w14:textId="4FAF36CC" w:rsidR="00267034" w:rsidRDefault="0086688A">
          <w:pPr>
            <w:pStyle w:val="TOC3"/>
            <w:tabs>
              <w:tab w:val="left" w:pos="2087"/>
              <w:tab w:val="right" w:leader="dot" w:pos="9016"/>
            </w:tabs>
            <w:rPr>
              <w:rFonts w:asciiTheme="minorHAnsi" w:hAnsiTheme="minorHAnsi"/>
              <w:noProof/>
              <w:kern w:val="0"/>
              <w:sz w:val="22"/>
              <w:szCs w:val="22"/>
              <w:lang w:eastAsia="en-GB"/>
            </w:rPr>
          </w:pPr>
          <w:hyperlink w:anchor="_Toc78033632" w:history="1">
            <w:r w:rsidR="00267034" w:rsidRPr="000C5E38">
              <w:rPr>
                <w:rStyle w:val="Hyperlink"/>
                <w:noProof/>
              </w:rPr>
              <w:t>5.11.4</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_Toc78033632 \h </w:instrText>
            </w:r>
            <w:r w:rsidR="00267034">
              <w:rPr>
                <w:noProof/>
                <w:webHidden/>
              </w:rPr>
            </w:r>
            <w:r w:rsidR="00267034">
              <w:rPr>
                <w:noProof/>
                <w:webHidden/>
              </w:rPr>
              <w:fldChar w:fldCharType="separate"/>
            </w:r>
            <w:r w:rsidR="00267034">
              <w:rPr>
                <w:noProof/>
                <w:webHidden/>
              </w:rPr>
              <w:t>43</w:t>
            </w:r>
            <w:r w:rsidR="00267034">
              <w:rPr>
                <w:noProof/>
                <w:webHidden/>
              </w:rPr>
              <w:fldChar w:fldCharType="end"/>
            </w:r>
          </w:hyperlink>
        </w:p>
        <w:p w14:paraId="3BEB2B04" w14:textId="31D668AC" w:rsidR="00267034" w:rsidRDefault="0086688A">
          <w:pPr>
            <w:pStyle w:val="TOC1"/>
            <w:rPr>
              <w:rFonts w:asciiTheme="minorHAnsi" w:hAnsiTheme="minorHAnsi"/>
              <w:noProof/>
              <w:kern w:val="0"/>
              <w:sz w:val="22"/>
              <w:szCs w:val="22"/>
              <w:lang w:eastAsia="en-GB"/>
            </w:rPr>
          </w:pPr>
          <w:hyperlink w:anchor="_Toc78033633" w:history="1">
            <w:r w:rsidR="00267034" w:rsidRPr="000C5E38">
              <w:rPr>
                <w:rStyle w:val="Hyperlink"/>
                <w:noProof/>
              </w:rPr>
              <w:t>6.</w:t>
            </w:r>
            <w:r w:rsidR="00267034">
              <w:rPr>
                <w:rFonts w:asciiTheme="minorHAnsi" w:hAnsiTheme="minorHAnsi"/>
                <w:noProof/>
                <w:kern w:val="0"/>
                <w:sz w:val="22"/>
                <w:szCs w:val="22"/>
                <w:lang w:eastAsia="en-GB"/>
              </w:rPr>
              <w:tab/>
            </w:r>
            <w:r w:rsidR="00267034" w:rsidRPr="000C5E38">
              <w:rPr>
                <w:rStyle w:val="Hyperlink"/>
                <w:noProof/>
              </w:rPr>
              <w:t>Core Language Reference</w:t>
            </w:r>
            <w:r w:rsidR="00267034">
              <w:rPr>
                <w:noProof/>
                <w:webHidden/>
              </w:rPr>
              <w:tab/>
            </w:r>
            <w:r w:rsidR="00267034">
              <w:rPr>
                <w:noProof/>
                <w:webHidden/>
              </w:rPr>
              <w:fldChar w:fldCharType="begin"/>
            </w:r>
            <w:r w:rsidR="00267034">
              <w:rPr>
                <w:noProof/>
                <w:webHidden/>
              </w:rPr>
              <w:instrText xml:space="preserve"> PAGEREF _Toc78033633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7DE04CE" w14:textId="316C43EE"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34" w:history="1">
            <w:r w:rsidR="00267034" w:rsidRPr="000C5E38">
              <w:rPr>
                <w:rStyle w:val="Hyperlink"/>
                <w:noProof/>
              </w:rPr>
              <w:t>6.1</w:t>
            </w:r>
            <w:r w:rsidR="00267034">
              <w:rPr>
                <w:rFonts w:asciiTheme="minorHAnsi" w:hAnsiTheme="minorHAnsi"/>
                <w:noProof/>
                <w:kern w:val="0"/>
                <w:sz w:val="22"/>
                <w:szCs w:val="22"/>
                <w:lang w:eastAsia="en-GB"/>
              </w:rPr>
              <w:tab/>
            </w:r>
            <w:r w:rsidR="00267034" w:rsidRPr="000C5E38">
              <w:rPr>
                <w:rStyle w:val="Hyperlink"/>
                <w:noProof/>
              </w:rPr>
              <w:t>Importing</w:t>
            </w:r>
            <w:r w:rsidR="00267034">
              <w:rPr>
                <w:noProof/>
                <w:webHidden/>
              </w:rPr>
              <w:tab/>
            </w:r>
            <w:r w:rsidR="00267034">
              <w:rPr>
                <w:noProof/>
                <w:webHidden/>
              </w:rPr>
              <w:fldChar w:fldCharType="begin"/>
            </w:r>
            <w:r w:rsidR="00267034">
              <w:rPr>
                <w:noProof/>
                <w:webHidden/>
              </w:rPr>
              <w:instrText xml:space="preserve"> PAGEREF _Toc78033634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6B3033" w14:textId="22171D3D"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35" w:history="1">
            <w:r w:rsidR="00267034" w:rsidRPr="000C5E38">
              <w:rPr>
                <w:rStyle w:val="Hyperlink"/>
                <w:noProof/>
              </w:rPr>
              <w:t>6.2</w:t>
            </w:r>
            <w:r w:rsidR="00267034">
              <w:rPr>
                <w:rFonts w:asciiTheme="minorHAnsi" w:hAnsiTheme="minorHAnsi"/>
                <w:noProof/>
                <w:kern w:val="0"/>
                <w:sz w:val="22"/>
                <w:szCs w:val="22"/>
                <w:lang w:eastAsia="en-GB"/>
              </w:rPr>
              <w:tab/>
            </w:r>
            <w:r w:rsidR="00267034" w:rsidRPr="000C5E38">
              <w:rPr>
                <w:rStyle w:val="Hyperlink"/>
                <w:noProof/>
              </w:rPr>
              <w:t>Entry-File Specifier</w:t>
            </w:r>
            <w:r w:rsidR="00267034">
              <w:rPr>
                <w:noProof/>
                <w:webHidden/>
              </w:rPr>
              <w:tab/>
            </w:r>
            <w:r w:rsidR="00267034">
              <w:rPr>
                <w:noProof/>
                <w:webHidden/>
              </w:rPr>
              <w:fldChar w:fldCharType="begin"/>
            </w:r>
            <w:r w:rsidR="00267034">
              <w:rPr>
                <w:noProof/>
                <w:webHidden/>
              </w:rPr>
              <w:instrText xml:space="preserve"> PAGEREF _Toc78033635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4A24D471" w14:textId="51C391D2"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36" w:history="1">
            <w:r w:rsidR="00267034" w:rsidRPr="000C5E38">
              <w:rPr>
                <w:rStyle w:val="Hyperlink"/>
                <w:noProof/>
              </w:rPr>
              <w:t>6.3</w:t>
            </w:r>
            <w:r w:rsidR="00267034">
              <w:rPr>
                <w:rFonts w:asciiTheme="minorHAnsi" w:hAnsiTheme="minorHAnsi"/>
                <w:noProof/>
                <w:kern w:val="0"/>
                <w:sz w:val="22"/>
                <w:szCs w:val="22"/>
                <w:lang w:eastAsia="en-GB"/>
              </w:rPr>
              <w:tab/>
            </w:r>
            <w:r w:rsidR="00267034" w:rsidRPr="000C5E38">
              <w:rPr>
                <w:rStyle w:val="Hyperlink"/>
                <w:noProof/>
              </w:rPr>
              <w:t>Pre-Processor Directives</w:t>
            </w:r>
            <w:r w:rsidR="00267034">
              <w:rPr>
                <w:noProof/>
                <w:webHidden/>
              </w:rPr>
              <w:tab/>
            </w:r>
            <w:r w:rsidR="00267034">
              <w:rPr>
                <w:noProof/>
                <w:webHidden/>
              </w:rPr>
              <w:fldChar w:fldCharType="begin"/>
            </w:r>
            <w:r w:rsidR="00267034">
              <w:rPr>
                <w:noProof/>
                <w:webHidden/>
              </w:rPr>
              <w:instrText xml:space="preserve"> PAGEREF _Toc78033636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1F6CA92" w14:textId="7E98C6F6"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37" w:history="1">
            <w:r w:rsidR="00267034" w:rsidRPr="000C5E38">
              <w:rPr>
                <w:rStyle w:val="Hyperlink"/>
                <w:noProof/>
              </w:rPr>
              <w:t>6.4</w:t>
            </w:r>
            <w:r w:rsidR="00267034">
              <w:rPr>
                <w:rFonts w:asciiTheme="minorHAnsi" w:hAnsiTheme="minorHAnsi"/>
                <w:noProof/>
                <w:kern w:val="0"/>
                <w:sz w:val="22"/>
                <w:szCs w:val="22"/>
                <w:lang w:eastAsia="en-GB"/>
              </w:rPr>
              <w:tab/>
            </w:r>
            <w:r w:rsidR="00267034" w:rsidRPr="000C5E38">
              <w:rPr>
                <w:rStyle w:val="Hyperlink"/>
                <w:noProof/>
              </w:rPr>
              <w:t>Functions</w:t>
            </w:r>
            <w:r w:rsidR="00267034">
              <w:rPr>
                <w:noProof/>
                <w:webHidden/>
              </w:rPr>
              <w:tab/>
            </w:r>
            <w:r w:rsidR="00267034">
              <w:rPr>
                <w:noProof/>
                <w:webHidden/>
              </w:rPr>
              <w:fldChar w:fldCharType="begin"/>
            </w:r>
            <w:r w:rsidR="00267034">
              <w:rPr>
                <w:noProof/>
                <w:webHidden/>
              </w:rPr>
              <w:instrText xml:space="preserve"> PAGEREF _Toc78033637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3C5FC82" w14:textId="0271E86A"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38" w:history="1">
            <w:r w:rsidR="00267034" w:rsidRPr="000C5E38">
              <w:rPr>
                <w:rStyle w:val="Hyperlink"/>
                <w:noProof/>
              </w:rPr>
              <w:t>6.5</w:t>
            </w:r>
            <w:r w:rsidR="00267034">
              <w:rPr>
                <w:rFonts w:asciiTheme="minorHAnsi" w:hAnsiTheme="minorHAnsi"/>
                <w:noProof/>
                <w:kern w:val="0"/>
                <w:sz w:val="22"/>
                <w:szCs w:val="22"/>
                <w:lang w:eastAsia="en-GB"/>
              </w:rPr>
              <w:tab/>
            </w:r>
            <w:r w:rsidR="00267034" w:rsidRPr="000C5E38">
              <w:rPr>
                <w:rStyle w:val="Hyperlink"/>
                <w:noProof/>
              </w:rPr>
              <w:t>Variables and Scopes</w:t>
            </w:r>
            <w:r w:rsidR="00267034">
              <w:rPr>
                <w:noProof/>
                <w:webHidden/>
              </w:rPr>
              <w:tab/>
            </w:r>
            <w:r w:rsidR="00267034">
              <w:rPr>
                <w:noProof/>
                <w:webHidden/>
              </w:rPr>
              <w:fldChar w:fldCharType="begin"/>
            </w:r>
            <w:r w:rsidR="00267034">
              <w:rPr>
                <w:noProof/>
                <w:webHidden/>
              </w:rPr>
              <w:instrText xml:space="preserve"> PAGEREF _Toc78033638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0D74ED49" w14:textId="4B439D16"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39" w:history="1">
            <w:r w:rsidR="00267034" w:rsidRPr="000C5E38">
              <w:rPr>
                <w:rStyle w:val="Hyperlink"/>
                <w:noProof/>
              </w:rPr>
              <w:t>6.6</w:t>
            </w:r>
            <w:r w:rsidR="00267034">
              <w:rPr>
                <w:rFonts w:asciiTheme="minorHAnsi" w:hAnsiTheme="minorHAnsi"/>
                <w:noProof/>
                <w:kern w:val="0"/>
                <w:sz w:val="22"/>
                <w:szCs w:val="22"/>
                <w:lang w:eastAsia="en-GB"/>
              </w:rPr>
              <w:tab/>
            </w:r>
            <w:r w:rsidR="00267034" w:rsidRPr="000C5E38">
              <w:rPr>
                <w:rStyle w:val="Hyperlink"/>
                <w:noProof/>
              </w:rPr>
              <w:t>Datatypes</w:t>
            </w:r>
            <w:r w:rsidR="00267034">
              <w:rPr>
                <w:noProof/>
                <w:webHidden/>
              </w:rPr>
              <w:tab/>
            </w:r>
            <w:r w:rsidR="00267034">
              <w:rPr>
                <w:noProof/>
                <w:webHidden/>
              </w:rPr>
              <w:fldChar w:fldCharType="begin"/>
            </w:r>
            <w:r w:rsidR="00267034">
              <w:rPr>
                <w:noProof/>
                <w:webHidden/>
              </w:rPr>
              <w:instrText xml:space="preserve"> PAGEREF _Toc78033639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59BFBCD8" w14:textId="059111B3"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40" w:history="1">
            <w:r w:rsidR="00267034" w:rsidRPr="000C5E38">
              <w:rPr>
                <w:rStyle w:val="Hyperlink"/>
                <w:noProof/>
              </w:rPr>
              <w:t>6.7</w:t>
            </w:r>
            <w:r w:rsidR="00267034">
              <w:rPr>
                <w:rFonts w:asciiTheme="minorHAnsi" w:hAnsiTheme="minorHAnsi"/>
                <w:noProof/>
                <w:kern w:val="0"/>
                <w:sz w:val="22"/>
                <w:szCs w:val="22"/>
                <w:lang w:eastAsia="en-GB"/>
              </w:rPr>
              <w:tab/>
            </w:r>
            <w:r w:rsidR="00267034" w:rsidRPr="000C5E38">
              <w:rPr>
                <w:rStyle w:val="Hyperlink"/>
                <w:noProof/>
              </w:rPr>
              <w:t>Exceptions</w:t>
            </w:r>
            <w:r w:rsidR="00267034">
              <w:rPr>
                <w:noProof/>
                <w:webHidden/>
              </w:rPr>
              <w:tab/>
            </w:r>
            <w:r w:rsidR="00267034">
              <w:rPr>
                <w:noProof/>
                <w:webHidden/>
              </w:rPr>
              <w:fldChar w:fldCharType="begin"/>
            </w:r>
            <w:r w:rsidR="00267034">
              <w:rPr>
                <w:noProof/>
                <w:webHidden/>
              </w:rPr>
              <w:instrText xml:space="preserve"> PAGEREF _Toc78033640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2BBC9492" w14:textId="08A281FA"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41" w:history="1">
            <w:r w:rsidR="00267034" w:rsidRPr="000C5E38">
              <w:rPr>
                <w:rStyle w:val="Hyperlink"/>
                <w:noProof/>
              </w:rPr>
              <w:t>6.8</w:t>
            </w:r>
            <w:r w:rsidR="00267034">
              <w:rPr>
                <w:rFonts w:asciiTheme="minorHAnsi" w:hAnsiTheme="minorHAnsi"/>
                <w:noProof/>
                <w:kern w:val="0"/>
                <w:sz w:val="22"/>
                <w:szCs w:val="22"/>
                <w:lang w:eastAsia="en-GB"/>
              </w:rPr>
              <w:tab/>
            </w:r>
            <w:r w:rsidR="00267034" w:rsidRPr="000C5E38">
              <w:rPr>
                <w:rStyle w:val="Hyperlink"/>
                <w:noProof/>
              </w:rPr>
              <w:t>IO-Interaction</w:t>
            </w:r>
            <w:r w:rsidR="00267034">
              <w:rPr>
                <w:noProof/>
                <w:webHidden/>
              </w:rPr>
              <w:tab/>
            </w:r>
            <w:r w:rsidR="00267034">
              <w:rPr>
                <w:noProof/>
                <w:webHidden/>
              </w:rPr>
              <w:fldChar w:fldCharType="begin"/>
            </w:r>
            <w:r w:rsidR="00267034">
              <w:rPr>
                <w:noProof/>
                <w:webHidden/>
              </w:rPr>
              <w:instrText xml:space="preserve"> PAGEREF _Toc78033641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7C9C604E" w14:textId="22CE9AF4" w:rsidR="00267034" w:rsidRDefault="0086688A">
          <w:pPr>
            <w:pStyle w:val="TOC2"/>
            <w:tabs>
              <w:tab w:val="left" w:pos="1680"/>
              <w:tab w:val="right" w:leader="dot" w:pos="9016"/>
            </w:tabs>
            <w:rPr>
              <w:rFonts w:asciiTheme="minorHAnsi" w:hAnsiTheme="minorHAnsi"/>
              <w:noProof/>
              <w:kern w:val="0"/>
              <w:sz w:val="22"/>
              <w:szCs w:val="22"/>
              <w:lang w:eastAsia="en-GB"/>
            </w:rPr>
          </w:pPr>
          <w:hyperlink w:anchor="_Toc78033642" w:history="1">
            <w:r w:rsidR="00267034" w:rsidRPr="000C5E38">
              <w:rPr>
                <w:rStyle w:val="Hyperlink"/>
                <w:noProof/>
              </w:rPr>
              <w:t>6.9</w:t>
            </w:r>
            <w:r w:rsidR="00267034">
              <w:rPr>
                <w:rFonts w:asciiTheme="minorHAnsi" w:hAnsiTheme="minorHAnsi"/>
                <w:noProof/>
                <w:kern w:val="0"/>
                <w:sz w:val="22"/>
                <w:szCs w:val="22"/>
                <w:lang w:eastAsia="en-GB"/>
              </w:rPr>
              <w:tab/>
            </w:r>
            <w:r w:rsidR="00267034" w:rsidRPr="000C5E38">
              <w:rPr>
                <w:rStyle w:val="Hyperlink"/>
                <w:noProof/>
              </w:rPr>
              <w:t>Para-C specific Macros</w:t>
            </w:r>
            <w:r w:rsidR="00267034">
              <w:rPr>
                <w:noProof/>
                <w:webHidden/>
              </w:rPr>
              <w:tab/>
            </w:r>
            <w:r w:rsidR="00267034">
              <w:rPr>
                <w:noProof/>
                <w:webHidden/>
              </w:rPr>
              <w:fldChar w:fldCharType="begin"/>
            </w:r>
            <w:r w:rsidR="00267034">
              <w:rPr>
                <w:noProof/>
                <w:webHidden/>
              </w:rPr>
              <w:instrText xml:space="preserve"> PAGEREF _Toc78033642 \h </w:instrText>
            </w:r>
            <w:r w:rsidR="00267034">
              <w:rPr>
                <w:noProof/>
                <w:webHidden/>
              </w:rPr>
            </w:r>
            <w:r w:rsidR="00267034">
              <w:rPr>
                <w:noProof/>
                <w:webHidden/>
              </w:rPr>
              <w:fldChar w:fldCharType="separate"/>
            </w:r>
            <w:r w:rsidR="00267034">
              <w:rPr>
                <w:noProof/>
                <w:webHidden/>
              </w:rPr>
              <w:t>44</w:t>
            </w:r>
            <w:r w:rsidR="00267034">
              <w:rPr>
                <w:noProof/>
                <w:webHidden/>
              </w:rPr>
              <w:fldChar w:fldCharType="end"/>
            </w:r>
          </w:hyperlink>
        </w:p>
        <w:p w14:paraId="1627842E" w14:textId="17A4DE1A" w:rsidR="00267034" w:rsidRDefault="0086688A">
          <w:pPr>
            <w:pStyle w:val="TOC1"/>
            <w:rPr>
              <w:rFonts w:asciiTheme="minorHAnsi" w:hAnsiTheme="minorHAnsi"/>
              <w:noProof/>
              <w:kern w:val="0"/>
              <w:sz w:val="22"/>
              <w:szCs w:val="22"/>
              <w:lang w:eastAsia="en-GB"/>
            </w:rPr>
          </w:pPr>
          <w:hyperlink w:anchor="_Toc78033643" w:history="1">
            <w:r w:rsidR="00267034" w:rsidRPr="000C5E38">
              <w:rPr>
                <w:rStyle w:val="Hyperlink"/>
                <w:noProof/>
              </w:rPr>
              <w:t>Endnotes</w:t>
            </w:r>
            <w:r w:rsidR="00267034">
              <w:rPr>
                <w:noProof/>
                <w:webHidden/>
              </w:rPr>
              <w:tab/>
            </w:r>
            <w:r w:rsidR="00267034">
              <w:rPr>
                <w:noProof/>
                <w:webHidden/>
              </w:rPr>
              <w:fldChar w:fldCharType="begin"/>
            </w:r>
            <w:r w:rsidR="00267034">
              <w:rPr>
                <w:noProof/>
                <w:webHidden/>
              </w:rPr>
              <w:instrText xml:space="preserve"> PAGEREF _Toc78033643 \h </w:instrText>
            </w:r>
            <w:r w:rsidR="00267034">
              <w:rPr>
                <w:noProof/>
                <w:webHidden/>
              </w:rPr>
            </w:r>
            <w:r w:rsidR="00267034">
              <w:rPr>
                <w:noProof/>
                <w:webHidden/>
              </w:rPr>
              <w:fldChar w:fldCharType="separate"/>
            </w:r>
            <w:r w:rsidR="00267034">
              <w:rPr>
                <w:noProof/>
                <w:webHidden/>
              </w:rPr>
              <w:t>45</w:t>
            </w:r>
            <w:r w:rsidR="00267034">
              <w:rPr>
                <w:noProof/>
                <w:webHidden/>
              </w:rPr>
              <w:fldChar w:fldCharType="end"/>
            </w:r>
          </w:hyperlink>
        </w:p>
        <w:p w14:paraId="5C6CA3D0" w14:textId="0506854C" w:rsidR="004B4F32" w:rsidRDefault="004B4F32">
          <w:r>
            <w:rPr>
              <w:b/>
              <w:bCs/>
              <w:lang w:val="de-DE"/>
            </w:rPr>
            <w:fldChar w:fldCharType="end"/>
          </w:r>
        </w:p>
      </w:sdtContent>
    </w:sdt>
    <w:p w14:paraId="23913585" w14:textId="14BEE3FE" w:rsidR="00E01CDC" w:rsidRDefault="00E01CDC" w:rsidP="00E01CDC">
      <w:pPr>
        <w:spacing w:after="0" w:line="480" w:lineRule="auto"/>
        <w:rPr>
          <w:rStyle w:val="Emphasis"/>
        </w:rPr>
      </w:pPr>
      <w:r>
        <w:rPr>
          <w:rStyle w:val="Emphasis"/>
        </w:rPr>
        <w:br w:type="page"/>
      </w:r>
    </w:p>
    <w:p w14:paraId="168C12E3" w14:textId="5F09AF95" w:rsidR="00E01CDC" w:rsidRPr="00377FCD" w:rsidRDefault="00E01CDC" w:rsidP="00E01CDC">
      <w:pPr>
        <w:pStyle w:val="Heading1"/>
      </w:pPr>
      <w:bookmarkStart w:id="2" w:name="_Toc78033530"/>
      <w:r w:rsidRPr="00377FCD">
        <w:lastRenderedPageBreak/>
        <w:t>Document Style</w:t>
      </w:r>
      <w:bookmarkEnd w:id="2"/>
    </w:p>
    <w:p w14:paraId="11A1D5F3" w14:textId="796F55AC" w:rsidR="00E01CDC" w:rsidRDefault="00E01CDC" w:rsidP="008733D2">
      <w:pPr>
        <w:tabs>
          <w:tab w:val="left" w:pos="284"/>
        </w:tabs>
        <w:ind w:firstLine="0"/>
        <w:rPr>
          <w:b/>
          <w:bCs/>
        </w:rPr>
      </w:pPr>
      <w:r w:rsidRPr="00E01CDC">
        <w:rPr>
          <w:b/>
          <w:bCs/>
        </w:rPr>
        <w:t>For Proper definition and distinction these styles will be used in the document</w:t>
      </w:r>
      <w:r>
        <w:rPr>
          <w:b/>
          <w:bCs/>
        </w:rPr>
        <w:t>:</w:t>
      </w:r>
    </w:p>
    <w:p w14:paraId="3F368E10" w14:textId="49E16D54" w:rsidR="00E01CDC" w:rsidRPr="00E01CDC" w:rsidRDefault="00E01CDC" w:rsidP="008733D2">
      <w:pPr>
        <w:tabs>
          <w:tab w:val="left" w:pos="284"/>
        </w:tabs>
        <w:ind w:firstLine="0"/>
        <w:rPr>
          <w:i/>
          <w:iCs/>
        </w:rPr>
      </w:pPr>
      <w:r>
        <w:rPr>
          <w:rStyle w:val="Emphasis"/>
        </w:rPr>
        <w:t>Standard text</w:t>
      </w:r>
      <w:r w:rsidR="00792AE5">
        <w:rPr>
          <w:rStyle w:val="Emphasis"/>
        </w:rPr>
        <w:t>:</w:t>
      </w:r>
    </w:p>
    <w:p w14:paraId="16BD476A" w14:textId="04D5E933" w:rsidR="00E01CDC" w:rsidRDefault="00E01CDC" w:rsidP="008733D2">
      <w:pPr>
        <w:tabs>
          <w:tab w:val="left" w:pos="284"/>
        </w:tabs>
        <w:ind w:firstLine="360"/>
      </w:pPr>
      <w:r w:rsidRPr="00700777">
        <w:t>Normal Font</w:t>
      </w:r>
    </w:p>
    <w:p w14:paraId="1D5FFE34" w14:textId="1F63D74B" w:rsidR="00E01CDC" w:rsidRPr="00E01CDC" w:rsidRDefault="00E01CDC" w:rsidP="008733D2">
      <w:pPr>
        <w:tabs>
          <w:tab w:val="left" w:pos="284"/>
        </w:tabs>
        <w:ind w:firstLine="0"/>
        <w:rPr>
          <w:i/>
          <w:iCs/>
        </w:rPr>
      </w:pPr>
      <w:r>
        <w:rPr>
          <w:rStyle w:val="Emphasis"/>
        </w:rPr>
        <w:t>Name Reference or special name:</w:t>
      </w:r>
    </w:p>
    <w:p w14:paraId="43FF721D" w14:textId="61A78788" w:rsidR="00E01CDC" w:rsidRPr="00C2376F" w:rsidRDefault="00E01CDC" w:rsidP="008733D2">
      <w:pPr>
        <w:tabs>
          <w:tab w:val="left" w:pos="284"/>
        </w:tabs>
        <w:ind w:firstLine="360"/>
        <w:rPr>
          <w:rStyle w:val="Emphasis"/>
          <w:i w:val="0"/>
          <w:iCs w:val="0"/>
        </w:rPr>
      </w:pPr>
      <w:r w:rsidRPr="00C2376F">
        <w:rPr>
          <w:rStyle w:val="Emphasis"/>
          <w:rFonts w:ascii="Consolas" w:hAnsi="Consolas"/>
          <w:i w:val="0"/>
          <w:iCs w:val="0"/>
        </w:rPr>
        <w:t>Consolas on white background</w:t>
      </w:r>
    </w:p>
    <w:p w14:paraId="12BBF497" w14:textId="47BC3A17" w:rsidR="0098440C" w:rsidRPr="0098440C" w:rsidRDefault="0098440C" w:rsidP="008733D2">
      <w:pPr>
        <w:tabs>
          <w:tab w:val="left" w:pos="284"/>
        </w:tabs>
        <w:ind w:firstLine="0"/>
        <w:rPr>
          <w:rStyle w:val="Emphasis"/>
        </w:rPr>
      </w:pPr>
      <w:r>
        <w:rPr>
          <w:rStyle w:val="Emphasis"/>
        </w:rPr>
        <w:t>Code</w:t>
      </w:r>
      <w:r w:rsidR="007D5810">
        <w:rPr>
          <w:rStyle w:val="Emphasis"/>
        </w:rPr>
        <w:t xml:space="preserve">, or </w:t>
      </w:r>
      <w:r w:rsidR="00381F18">
        <w:rPr>
          <w:rStyle w:val="Emphasis"/>
        </w:rPr>
        <w:t>Value</w:t>
      </w:r>
      <w:r>
        <w:rPr>
          <w:rStyle w:val="Emphasis"/>
        </w:rPr>
        <w:t xml:space="preserve"> Reference or Snippet:</w:t>
      </w:r>
    </w:p>
    <w:p w14:paraId="08E24522" w14:textId="003B6555" w:rsidR="00E01CDC" w:rsidRDefault="008733D2" w:rsidP="008733D2">
      <w:pPr>
        <w:tabs>
          <w:tab w:val="left" w:pos="284"/>
        </w:tabs>
        <w:ind w:firstLine="0"/>
        <w:rPr>
          <w:rStyle w:val="Emphasis"/>
          <w:rFonts w:ascii="Consolas" w:hAnsi="Consolas"/>
        </w:rPr>
      </w:pPr>
      <w:r>
        <w:rPr>
          <w:rStyle w:val="Emphasis"/>
          <w:rFonts w:ascii="Consolas" w:hAnsi="Consolas"/>
        </w:rPr>
        <w:tab/>
      </w:r>
      <w:r w:rsidR="00E01CDC" w:rsidRPr="00C2376F">
        <w:rPr>
          <w:rStyle w:val="Emphasis"/>
          <w:rFonts w:ascii="Consolas" w:hAnsi="Consolas"/>
          <w:shd w:val="clear" w:color="auto" w:fill="E0E0E0" w:themeFill="accent2" w:themeFillTint="66"/>
        </w:rPr>
        <w:t xml:space="preserve">Italic Consolas with </w:t>
      </w:r>
      <w:r w:rsidR="00DF7C22">
        <w:rPr>
          <w:rStyle w:val="Emphasis"/>
          <w:rFonts w:ascii="Consolas" w:hAnsi="Consolas"/>
          <w:shd w:val="clear" w:color="auto" w:fill="E0E0E0" w:themeFill="accent2" w:themeFillTint="66"/>
        </w:rPr>
        <w:t xml:space="preserve">a </w:t>
      </w:r>
      <w:r w:rsidR="00E01CDC" w:rsidRPr="00C2376F">
        <w:rPr>
          <w:rStyle w:val="Emphasis"/>
          <w:rFonts w:ascii="Consolas" w:hAnsi="Consolas"/>
          <w:shd w:val="clear" w:color="auto" w:fill="E0E0E0" w:themeFill="accent2" w:themeFillTint="66"/>
        </w:rPr>
        <w:t>grey background</w:t>
      </w:r>
    </w:p>
    <w:p w14:paraId="68147BCB" w14:textId="455C1823" w:rsidR="008733D2" w:rsidRPr="008733D2" w:rsidRDefault="008733D2" w:rsidP="008733D2">
      <w:pPr>
        <w:tabs>
          <w:tab w:val="left" w:pos="284"/>
        </w:tabs>
        <w:ind w:firstLine="0"/>
        <w:rPr>
          <w:rStyle w:val="Emphasis"/>
        </w:rPr>
      </w:pPr>
      <w:r>
        <w:rPr>
          <w:rStyle w:val="Emphasis"/>
        </w:rPr>
        <w:t>Code Block:</w:t>
      </w:r>
    </w:p>
    <w:p w14:paraId="179AB477" w14:textId="22EF1A5E" w:rsidR="00E01CDC" w:rsidRPr="008733D2" w:rsidRDefault="00E01CDC" w:rsidP="00EB730B">
      <w:pPr>
        <w:shd w:val="clear" w:color="auto" w:fill="DFDFDF" w:themeFill="background2" w:themeFillShade="E6"/>
        <w:spacing w:after="0" w:line="240" w:lineRule="auto"/>
        <w:ind w:left="284" w:firstLine="0"/>
        <w:rPr>
          <w:rFonts w:ascii="Consolas" w:hAnsi="Consolas"/>
          <w:shd w:val="clear" w:color="auto" w:fill="DFDFDF" w:themeFill="background2" w:themeFillShade="E6"/>
        </w:rPr>
      </w:pPr>
      <w:r w:rsidRPr="008733D2">
        <w:rPr>
          <w:rFonts w:ascii="Consolas" w:hAnsi="Consolas"/>
          <w:shd w:val="clear" w:color="auto" w:fill="DFDFDF" w:themeFill="background2" w:themeFillShade="E6"/>
        </w:rPr>
        <w:t>Consolas covering the entire line with a grey background</w:t>
      </w:r>
    </w:p>
    <w:p w14:paraId="27938F3A" w14:textId="6E4D40F9" w:rsidR="00A86699" w:rsidRDefault="00A86699" w:rsidP="008733D2">
      <w:pPr>
        <w:tabs>
          <w:tab w:val="left" w:pos="284"/>
        </w:tabs>
        <w:spacing w:after="0" w:line="480" w:lineRule="auto"/>
        <w:rPr>
          <w:rStyle w:val="Emphasis"/>
          <w:i w:val="0"/>
          <w:iCs w:val="0"/>
        </w:rPr>
      </w:pPr>
      <w:r>
        <w:rPr>
          <w:rStyle w:val="Emphasis"/>
          <w:i w:val="0"/>
          <w:iCs w:val="0"/>
        </w:rPr>
        <w:br w:type="page"/>
      </w:r>
    </w:p>
    <w:p w14:paraId="3C23DFAC" w14:textId="25B9C6D8" w:rsidR="004D3DFA" w:rsidRDefault="004D3DFA" w:rsidP="004110AB">
      <w:pPr>
        <w:pStyle w:val="Heading1"/>
      </w:pPr>
      <w:bookmarkStart w:id="3" w:name="_The_Para-C_Core"/>
      <w:bookmarkStart w:id="4" w:name="_Toc78033531"/>
      <w:bookmarkEnd w:id="3"/>
      <w:r>
        <w:lastRenderedPageBreak/>
        <w:t>Theory – Processes and Integration of Executables</w:t>
      </w:r>
    </w:p>
    <w:p w14:paraId="630E0EEE" w14:textId="49F6C9F1" w:rsidR="004D3DFA" w:rsidRDefault="004D3DFA" w:rsidP="004D3DFA">
      <w:pPr>
        <w:ind w:firstLine="0"/>
      </w:pPr>
      <w:r>
        <w:t>This section is intended as the baseline of the theory of how the so-called processes will be implemented in the language and how they will work and how they can be utilised. It will be the core feature, which will be worked on, besides the core language features to allow for the handling of such tasks with new data types.</w:t>
      </w:r>
    </w:p>
    <w:p w14:paraId="4D782907" w14:textId="616F3427" w:rsidR="004D3DFA" w:rsidRDefault="004D3DFA" w:rsidP="004D3DFA">
      <w:pPr>
        <w:pStyle w:val="Heading2"/>
      </w:pPr>
      <w:r>
        <w:t>Simple Tasks</w:t>
      </w:r>
    </w:p>
    <w:p w14:paraId="599C66DC" w14:textId="77777777" w:rsidR="008D520C" w:rsidRDefault="004D3DFA" w:rsidP="004D3DFA">
      <w:pPr>
        <w:ind w:firstLine="0"/>
      </w:pPr>
      <w:r>
        <w:t>The base idea for Para-C are Tasks, which can be spawned with specific arguments, called and then awaited, before receiving the return data from the spawned task.</w:t>
      </w:r>
      <w:r w:rsidR="008D520C">
        <w:t xml:space="preserve"> </w:t>
      </w:r>
    </w:p>
    <w:p w14:paraId="02309E1A" w14:textId="267ED6E1" w:rsidR="004D3DFA" w:rsidRDefault="008D520C" w:rsidP="004D3DFA">
      <w:pPr>
        <w:ind w:firstLine="0"/>
      </w:pPr>
      <w:r>
        <w:t>That means that the data first must be passed, like a function, to the Task and then properly passed onto the process as arguments. This can be likely done over command-line arguments, which will just then include all arguments as parameters to the executable. (or to leave them untouched simple file transfer)</w:t>
      </w:r>
    </w:p>
    <w:p w14:paraId="1C8BEE3B" w14:textId="6A82920C" w:rsidR="008D520C" w:rsidRDefault="008D520C" w:rsidP="004D3DFA">
      <w:pPr>
        <w:ind w:firstLine="0"/>
      </w:pPr>
      <w:r>
        <w:t>The data, in this case, will be restricted to the base types, which should be implemented in every higher-level/mid-level language:</w:t>
      </w:r>
    </w:p>
    <w:p w14:paraId="2E29BB97" w14:textId="5610BECA" w:rsidR="008D520C" w:rsidRDefault="008D520C" w:rsidP="008D520C">
      <w:pPr>
        <w:pStyle w:val="ListParagraph"/>
        <w:numPr>
          <w:ilvl w:val="0"/>
          <w:numId w:val="35"/>
        </w:numPr>
      </w:pPr>
      <w:r>
        <w:t>Numerics (Integer, Floating-Point Number, Long…)</w:t>
      </w:r>
    </w:p>
    <w:p w14:paraId="5B741FC0" w14:textId="281B2CF5" w:rsidR="008D520C" w:rsidRDefault="008D520C" w:rsidP="008D520C">
      <w:pPr>
        <w:pStyle w:val="ListParagraph"/>
        <w:numPr>
          <w:ilvl w:val="0"/>
          <w:numId w:val="35"/>
        </w:numPr>
      </w:pPr>
      <w:r>
        <w:t>Chars (ASCII, UTF-8)</w:t>
      </w:r>
    </w:p>
    <w:p w14:paraId="359869C7" w14:textId="77E56732" w:rsidR="008D520C" w:rsidRDefault="008D520C" w:rsidP="008D520C">
      <w:pPr>
        <w:pStyle w:val="ListParagraph"/>
        <w:numPr>
          <w:ilvl w:val="0"/>
          <w:numId w:val="35"/>
        </w:numPr>
      </w:pPr>
      <w:r>
        <w:t>Iterables (Arrays, Lists, Strings)</w:t>
      </w:r>
    </w:p>
    <w:p w14:paraId="36B4EF49" w14:textId="47623E1D" w:rsidR="008D520C" w:rsidRPr="004D3DFA" w:rsidRDefault="008D520C" w:rsidP="008D520C">
      <w:pPr>
        <w:pStyle w:val="ListParagraph"/>
        <w:numPr>
          <w:ilvl w:val="0"/>
          <w:numId w:val="35"/>
        </w:numPr>
      </w:pPr>
      <w:r>
        <w:t>Key-Value Storage (Dictionaries) – Only exception, which can be not supported everywhere.</w:t>
      </w:r>
    </w:p>
    <w:p w14:paraId="2C3527EA" w14:textId="77777777" w:rsidR="008D520C" w:rsidRDefault="008D520C" w:rsidP="004D3DFA">
      <w:pPr>
        <w:ind w:firstLine="0"/>
      </w:pPr>
      <w:r>
        <w:t xml:space="preserve">These data types will then be passed in a standardised format, likely JSON-like to allow for easier readability (and not reinvent the wheel). This means these arguments will then be passed onto the Executable (with a language other than Para-C), which will be compiled/run using the specific Para-C library, which will add the support for such passing and fetching of data. </w:t>
      </w:r>
    </w:p>
    <w:p w14:paraId="1D9C478B" w14:textId="1F7CA1CA" w:rsidR="004D3DFA" w:rsidRDefault="008D520C" w:rsidP="004D3DFA">
      <w:pPr>
        <w:ind w:firstLine="0"/>
        <w:rPr>
          <w:i/>
          <w:iCs/>
        </w:rPr>
      </w:pPr>
      <w:r>
        <w:rPr>
          <w:i/>
          <w:iCs/>
        </w:rPr>
        <w:t xml:space="preserve">Note: </w:t>
      </w:r>
      <w:r w:rsidRPr="008D520C">
        <w:rPr>
          <w:i/>
          <w:iCs/>
        </w:rPr>
        <w:t xml:space="preserve">In this case, it’s still unclear whether Para-C will add also modules that will add additional source code to the program of the user, or leave it untouched, but force the </w:t>
      </w:r>
      <w:r>
        <w:rPr>
          <w:i/>
          <w:iCs/>
        </w:rPr>
        <w:t>user to call a “init” function (would require file transfer storage).</w:t>
      </w:r>
    </w:p>
    <w:p w14:paraId="0B577F87" w14:textId="2F0DD6EE" w:rsidR="008D520C" w:rsidRDefault="008D520C" w:rsidP="004D3DFA">
      <w:pPr>
        <w:ind w:firstLine="0"/>
      </w:pPr>
      <w:r>
        <w:t xml:space="preserve">After the data is passed and the user received the data for the process, the process will simply run until the user decides to exit the program. Here a special task-return function </w:t>
      </w:r>
      <w:r>
        <w:lastRenderedPageBreak/>
        <w:t xml:space="preserve">will need to be called, which will return the user-defined arguments and pass them into a file, which can then be fetched by the Para-C program. </w:t>
      </w:r>
    </w:p>
    <w:p w14:paraId="6415FAF2" w14:textId="67CAFF85" w:rsidR="004642C6" w:rsidRDefault="008D520C" w:rsidP="004D3DFA">
      <w:pPr>
        <w:ind w:firstLine="0"/>
      </w:pPr>
      <w:r>
        <w:t>After the process is finished, the C-code under the Para-C code will continue to run and then continue fetching the data from the finished process. This data will then be converted and passed onto the compiler-generated type</w:t>
      </w:r>
      <w:r w:rsidR="001F0FFD">
        <w:t>, which was generated from the configuration of the Processes.</w:t>
      </w:r>
      <w:r w:rsidR="004642C6">
        <w:rPr>
          <w:noProof/>
        </w:rPr>
        <mc:AlternateContent>
          <mc:Choice Requires="wps">
            <w:drawing>
              <wp:anchor distT="0" distB="0" distL="114300" distR="114300" simplePos="0" relativeHeight="251664384" behindDoc="0" locked="0" layoutInCell="1" allowOverlap="1" wp14:anchorId="249D7563" wp14:editId="41504668">
                <wp:simplePos x="0" y="0"/>
                <wp:positionH relativeFrom="column">
                  <wp:posOffset>0</wp:posOffset>
                </wp:positionH>
                <wp:positionV relativeFrom="paragraph">
                  <wp:posOffset>3051810</wp:posOffset>
                </wp:positionV>
                <wp:extent cx="599630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996305" cy="635"/>
                        </a:xfrm>
                        <a:prstGeom prst="rect">
                          <a:avLst/>
                        </a:prstGeom>
                        <a:solidFill>
                          <a:prstClr val="white"/>
                        </a:solidFill>
                        <a:ln>
                          <a:noFill/>
                        </a:ln>
                      </wps:spPr>
                      <wps:txbx>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9D7563" id="_x0000_t202" coordsize="21600,21600" o:spt="202" path="m,l,21600r21600,l21600,xe">
                <v:stroke joinstyle="miter"/>
                <v:path gradientshapeok="t" o:connecttype="rect"/>
              </v:shapetype>
              <v:shape id="Text Box 4" o:spid="_x0000_s1026" type="#_x0000_t202" style="position:absolute;margin-left:0;margin-top:240.3pt;width:472.1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" stroked="f">
                <v:textbox style="mso-fit-shape-to-text:t" inset="0,0,0,0">
                  <w:txbxContent>
                    <w:p w14:paraId="2FCEAA36" w14:textId="0FFC6B86" w:rsidR="004642C6" w:rsidRPr="00026FD4"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 Process Flow-Chart</w:t>
                      </w:r>
                    </w:p>
                  </w:txbxContent>
                </v:textbox>
                <w10:wrap type="topAndBottom"/>
              </v:shape>
            </w:pict>
          </mc:Fallback>
        </mc:AlternateContent>
      </w:r>
      <w:r w:rsidR="004642C6">
        <w:rPr>
          <w:noProof/>
        </w:rPr>
        <w:drawing>
          <wp:anchor distT="0" distB="0" distL="114300" distR="114300" simplePos="0" relativeHeight="251662336" behindDoc="0" locked="0" layoutInCell="1" allowOverlap="1" wp14:anchorId="5CBB6576" wp14:editId="481DE45C">
            <wp:simplePos x="0" y="0"/>
            <wp:positionH relativeFrom="column">
              <wp:posOffset>0</wp:posOffset>
            </wp:positionH>
            <wp:positionV relativeFrom="paragraph">
              <wp:posOffset>-3485</wp:posOffset>
            </wp:positionV>
            <wp:extent cx="5996762" cy="299838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96762" cy="2998381"/>
                    </a:xfrm>
                    <a:prstGeom prst="rect">
                      <a:avLst/>
                    </a:prstGeom>
                  </pic:spPr>
                </pic:pic>
              </a:graphicData>
            </a:graphic>
            <wp14:sizeRelH relativeFrom="margin">
              <wp14:pctWidth>0</wp14:pctWidth>
            </wp14:sizeRelH>
            <wp14:sizeRelV relativeFrom="margin">
              <wp14:pctHeight>0</wp14:pctHeight>
            </wp14:sizeRelV>
          </wp:anchor>
        </w:drawing>
      </w:r>
    </w:p>
    <w:p w14:paraId="40A81EC3" w14:textId="61AA75E9" w:rsidR="001F0FFD" w:rsidRDefault="001F0FFD" w:rsidP="001F0FFD">
      <w:pPr>
        <w:pStyle w:val="Heading2"/>
      </w:pPr>
      <w:r>
        <w:t>Specifying Arguments and Returns</w:t>
      </w:r>
    </w:p>
    <w:p w14:paraId="0D4ECAFD" w14:textId="635D714B" w:rsidR="00880031" w:rsidRDefault="00880031" w:rsidP="001F0FFD">
      <w:pPr>
        <w:ind w:firstLine="0"/>
      </w:pPr>
      <w:r>
        <w:t>Specifying Arguments and Returns is a major issue that will need to be addressed with the implementation. Due to the issue of many languages not allowing the integration of dynamic passing and dynamic allocation of memory without restrictions into the language, the user will be forced to specify the arguments that will be passed. (Behind those libraries, this will also require specific allocation of memory for C and C++, special conversion from strings for languages like C# or Java and generally just management of arguments and return data)</w:t>
      </w:r>
    </w:p>
    <w:p w14:paraId="59A5BD91" w14:textId="77777777" w:rsidR="00880031" w:rsidRDefault="00880031" w:rsidP="001F0FFD">
      <w:pPr>
        <w:ind w:firstLine="0"/>
      </w:pPr>
      <w:r>
        <w:t xml:space="preserve">One major idea on how to manage this is to manage arguments and parameters is to use language extensions with the compiler. The main idea is to create mini compiler extensions, which will create dynamic source code files for these languages and create functions that will manage how the data should be received and parsed. This can allow </w:t>
      </w:r>
      <w:r>
        <w:lastRenderedPageBreak/>
        <w:t xml:space="preserve">that the return types of those functions can be simply set and no dynamic creation is required. </w:t>
      </w:r>
    </w:p>
    <w:p w14:paraId="12D03E2A" w14:textId="71B984C7" w:rsidR="00880031" w:rsidRDefault="00880031" w:rsidP="001F0FFD">
      <w:pPr>
        <w:ind w:firstLine="0"/>
      </w:pPr>
      <w:r>
        <w:t>Though this could complicate the process of integrating already compiled executables, which is an intended feature, though it might be required for the integration with Para-C, that the source code must be available. This is undecided though and further decisions will have to be taken when the implementation starts.</w:t>
      </w:r>
    </w:p>
    <w:p w14:paraId="7527C2F9" w14:textId="727B4CDB" w:rsidR="004642C6" w:rsidRDefault="004642C6" w:rsidP="004642C6">
      <w:pPr>
        <w:pStyle w:val="Heading2"/>
      </w:pPr>
      <w:r>
        <w:t>Multi-Threading</w:t>
      </w:r>
    </w:p>
    <w:p w14:paraId="7F406C90" w14:textId="45E32E11" w:rsidR="004642C6" w:rsidRPr="004642C6" w:rsidRDefault="004642C6" w:rsidP="004642C6">
      <w:pPr>
        <w:ind w:firstLine="0"/>
      </w:pPr>
      <w:r>
        <w:rPr>
          <w:noProof/>
        </w:rPr>
        <mc:AlternateContent>
          <mc:Choice Requires="wps">
            <w:drawing>
              <wp:anchor distT="0" distB="0" distL="114300" distR="114300" simplePos="0" relativeHeight="251667456" behindDoc="0" locked="0" layoutInCell="1" allowOverlap="1" wp14:anchorId="376B1CC4" wp14:editId="1BD433A8">
                <wp:simplePos x="0" y="0"/>
                <wp:positionH relativeFrom="column">
                  <wp:posOffset>0</wp:posOffset>
                </wp:positionH>
                <wp:positionV relativeFrom="paragraph">
                  <wp:posOffset>4743450</wp:posOffset>
                </wp:positionV>
                <wp:extent cx="5731510"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6B1CC4" id="Text Box 6" o:spid="_x0000_s1027" type="#_x0000_t202" style="position:absolute;margin-left:0;margin-top:37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" stroked="f">
                <v:textbox style="mso-fit-shape-to-text:t" inset="0,0,0,0">
                  <w:txbxContent>
                    <w:p w14:paraId="21A7895E" w14:textId="0B71D39B" w:rsidR="004642C6" w:rsidRPr="001C434D" w:rsidRDefault="004642C6" w:rsidP="004642C6">
                      <w:pPr>
                        <w:pStyle w:val="Caption"/>
                        <w:rPr>
                          <w:noProof/>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 Multi-Threading in a flow-chart</w:t>
                      </w:r>
                    </w:p>
                  </w:txbxContent>
                </v:textbox>
                <w10:wrap type="topAndBottom"/>
              </v:shape>
            </w:pict>
          </mc:Fallback>
        </mc:AlternateContent>
      </w:r>
      <w:r>
        <w:rPr>
          <w:noProof/>
        </w:rPr>
        <w:drawing>
          <wp:anchor distT="0" distB="0" distL="114300" distR="114300" simplePos="0" relativeHeight="251665408" behindDoc="0" locked="0" layoutInCell="1" allowOverlap="1" wp14:anchorId="79E63EF4" wp14:editId="4D0C80F7">
            <wp:simplePos x="0" y="0"/>
            <wp:positionH relativeFrom="column">
              <wp:posOffset>0</wp:posOffset>
            </wp:positionH>
            <wp:positionV relativeFrom="paragraph">
              <wp:posOffset>5715</wp:posOffset>
            </wp:positionV>
            <wp:extent cx="5731510" cy="4680585"/>
            <wp:effectExtent l="0" t="0" r="2540" b="571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731510" cy="4680585"/>
                    </a:xfrm>
                    <a:prstGeom prst="rect">
                      <a:avLst/>
                    </a:prstGeom>
                  </pic:spPr>
                </pic:pic>
              </a:graphicData>
            </a:graphic>
          </wp:anchor>
        </w:drawing>
      </w:r>
    </w:p>
    <w:p w14:paraId="3C8F98E8" w14:textId="643764D3" w:rsidR="004110AB" w:rsidRDefault="00BD391C" w:rsidP="004110AB">
      <w:pPr>
        <w:pStyle w:val="Heading1"/>
      </w:pPr>
      <w:r>
        <w:lastRenderedPageBreak/>
        <w:t xml:space="preserve">The Para-C </w:t>
      </w:r>
      <w:r w:rsidR="00A36DD3">
        <w:t>Core</w:t>
      </w:r>
      <w:r>
        <w:t xml:space="preserve"> Language</w:t>
      </w:r>
      <w:bookmarkEnd w:id="4"/>
    </w:p>
    <w:p w14:paraId="2F1E7453" w14:textId="7129ACAB" w:rsidR="006F3032" w:rsidRPr="006F3032" w:rsidRDefault="006F3032" w:rsidP="006F3032">
      <w:pPr>
        <w:pStyle w:val="Heading2"/>
      </w:pPr>
      <w:bookmarkStart w:id="5" w:name="_Toc78033532"/>
      <w:r>
        <w:t>Overview</w:t>
      </w:r>
      <w:bookmarkEnd w:id="5"/>
    </w:p>
    <w:p w14:paraId="0DA3DE16" w14:textId="5B029FB9" w:rsidR="00294D91" w:rsidRDefault="00A36DD3" w:rsidP="00B952F4">
      <w:pPr>
        <w:ind w:left="113" w:firstLine="0"/>
      </w:pPr>
      <w:r>
        <w:t>The Para-C Core Language is the fundamental language and base from where language extensions will derive from. It is an optimised and updated version of the C11-Standard, which implements improved concepts and handling for better management and usability</w:t>
      </w:r>
      <w:r w:rsidR="004110AB">
        <w:t xml:space="preserve">. It is usable using the Para-C Compiler, which will transpile the Para-C code into C-code or directly binary executable. </w:t>
      </w:r>
      <w:r w:rsidR="00F66709">
        <w:t>(</w:t>
      </w:r>
      <w:r w:rsidR="00F66709" w:rsidRPr="00F66709">
        <w:rPr>
          <w:i/>
          <w:iCs/>
        </w:rPr>
        <w:t>See</w:t>
      </w:r>
      <w:r w:rsidR="009842AC">
        <w:rPr>
          <w:i/>
          <w:iCs/>
        </w:rPr>
        <w:t xml:space="preserve"> </w:t>
      </w:r>
      <w:hyperlink w:anchor="_The_Para-C_Compiler" w:history="1">
        <w:r w:rsidR="009842AC" w:rsidRPr="009842AC">
          <w:rPr>
            <w:rStyle w:val="Hyperlink"/>
            <w:i/>
            <w:iCs/>
          </w:rPr>
          <w:t>The Para-C Compiler</w:t>
        </w:r>
      </w:hyperlink>
      <w:r w:rsidR="00F66709">
        <w:t>)</w:t>
      </w:r>
    </w:p>
    <w:p w14:paraId="7F90BC18" w14:textId="12C0AC07" w:rsidR="00B77CE6" w:rsidRDefault="00B77CE6" w:rsidP="00B77CE6">
      <w:pPr>
        <w:pStyle w:val="Heading2"/>
      </w:pPr>
      <w:bookmarkStart w:id="6" w:name="_Implementation_of_Para-C"/>
      <w:bookmarkStart w:id="7" w:name="_Toc78033533"/>
      <w:bookmarkStart w:id="8" w:name="_Hlk72147223"/>
      <w:bookmarkEnd w:id="6"/>
      <w:r>
        <w:t>Implementation</w:t>
      </w:r>
      <w:bookmarkEnd w:id="7"/>
    </w:p>
    <w:p w14:paraId="04943AD3" w14:textId="5B1BA641" w:rsidR="003A0A16" w:rsidRPr="003A0A16" w:rsidRDefault="003A0A16" w:rsidP="000B4674">
      <w:pPr>
        <w:ind w:left="113" w:firstLine="0"/>
        <w:rPr>
          <w:i/>
          <w:iCs/>
        </w:rPr>
      </w:pPr>
      <w:r>
        <w:rPr>
          <w:i/>
          <w:iCs/>
        </w:rPr>
        <w:t>Para-C intends</w:t>
      </w:r>
      <w:r w:rsidR="004B0E97">
        <w:rPr>
          <w:i/>
          <w:iCs/>
        </w:rPr>
        <w:t xml:space="preserve"> the</w:t>
      </w:r>
      <w:r>
        <w:rPr>
          <w:i/>
          <w:iCs/>
        </w:rPr>
        <w:t xml:space="preserve"> G</w:t>
      </w:r>
      <w:r w:rsidR="00127677">
        <w:rPr>
          <w:i/>
          <w:iCs/>
        </w:rPr>
        <w:t>CC</w:t>
      </w:r>
      <w:r w:rsidR="0011608D">
        <w:rPr>
          <w:i/>
          <w:iCs/>
        </w:rPr>
        <w:t xml:space="preserve"> C Compiler</w:t>
      </w:r>
      <w:r>
        <w:rPr>
          <w:i/>
          <w:iCs/>
        </w:rPr>
        <w:t xml:space="preserve"> as the primary compiler</w:t>
      </w:r>
      <w:r w:rsidR="0011608D">
        <w:rPr>
          <w:i/>
          <w:iCs/>
        </w:rPr>
        <w:t xml:space="preserve"> </w:t>
      </w:r>
      <w:r w:rsidR="00393306">
        <w:rPr>
          <w:i/>
          <w:iCs/>
        </w:rPr>
        <w:t xml:space="preserve">for the language, </w:t>
      </w:r>
      <w:r w:rsidR="00FD2039">
        <w:rPr>
          <w:i/>
          <w:iCs/>
        </w:rPr>
        <w:t>however</w:t>
      </w:r>
      <w:r w:rsidR="00DF7C22">
        <w:rPr>
          <w:i/>
          <w:iCs/>
        </w:rPr>
        <w:t>,</w:t>
      </w:r>
      <w:r w:rsidR="00393306">
        <w:rPr>
          <w:i/>
          <w:iCs/>
        </w:rPr>
        <w:t xml:space="preserve"> there is no limitation to use another one, but unexpected results can likely occur.</w:t>
      </w:r>
    </w:p>
    <w:bookmarkEnd w:id="8"/>
    <w:p w14:paraId="1DA3DE0A" w14:textId="2E9865C1" w:rsidR="00E92DCD" w:rsidRDefault="00212793" w:rsidP="000B4674">
      <w:pPr>
        <w:ind w:left="113" w:firstLine="0"/>
      </w:pPr>
      <w:r>
        <w:t>The</w:t>
      </w:r>
      <w:r w:rsidR="00BC3BBD">
        <w:t xml:space="preserve"> language serve</w:t>
      </w:r>
      <w:r>
        <w:t>s</w:t>
      </w:r>
      <w:r w:rsidR="00BC3BBD">
        <w:t xml:space="preserve"> the main purpose of </w:t>
      </w:r>
      <w:r w:rsidR="00A037E9">
        <w:t>providing new features</w:t>
      </w:r>
      <w:r w:rsidR="007D40AB">
        <w:t xml:space="preserve"> for the Base-C language</w:t>
      </w:r>
      <w:r w:rsidR="00BC3BBD">
        <w:t xml:space="preserve">, meaning that </w:t>
      </w:r>
      <w:r w:rsidR="008163C6">
        <w:t>any</w:t>
      </w:r>
      <w:r w:rsidR="00BC3BBD">
        <w:t xml:space="preserve"> structure </w:t>
      </w:r>
      <w:r w:rsidR="002D6B38">
        <w:t xml:space="preserve">used will derive from </w:t>
      </w:r>
      <w:r w:rsidR="006834A5">
        <w:t xml:space="preserve">compiled </w:t>
      </w:r>
      <w:r w:rsidR="004C7B3E">
        <w:t>C-code</w:t>
      </w:r>
      <w:r w:rsidR="00911C4D">
        <w:t xml:space="preserve"> and</w:t>
      </w:r>
      <w:r w:rsidR="00A70E0C">
        <w:t xml:space="preserve"> </w:t>
      </w:r>
      <w:r w:rsidR="00485FC1">
        <w:t xml:space="preserve">Para-C </w:t>
      </w:r>
      <w:r w:rsidR="00A26240">
        <w:t>library</w:t>
      </w:r>
      <w:r w:rsidR="00911C4D">
        <w:t>-code</w:t>
      </w:r>
      <w:r w:rsidR="00A70E0C">
        <w:t xml:space="preserve"> </w:t>
      </w:r>
      <w:r w:rsidR="00485FC1">
        <w:t>that</w:t>
      </w:r>
      <w:r w:rsidR="00F77986">
        <w:t xml:space="preserve"> </w:t>
      </w:r>
      <w:r w:rsidR="004C7B3E">
        <w:t>provide</w:t>
      </w:r>
      <w:r w:rsidR="00485FC1">
        <w:t>s</w:t>
      </w:r>
      <w:r w:rsidR="004C7B3E">
        <w:t xml:space="preserve"> that functionality</w:t>
      </w:r>
      <w:r w:rsidR="004922DB">
        <w:t xml:space="preserve">. </w:t>
      </w:r>
      <w:r w:rsidR="00E6630E">
        <w:t>This</w:t>
      </w:r>
      <w:r w:rsidR="0000562F">
        <w:t xml:space="preserve"> </w:t>
      </w:r>
      <w:r w:rsidR="005C372E">
        <w:t>language library of Para-C is called</w:t>
      </w:r>
      <w:r w:rsidR="004C7B3E">
        <w:t xml:space="preserve"> </w:t>
      </w:r>
      <w:r w:rsidR="002D6B38">
        <w:t>the Para</w:t>
      </w:r>
      <w:r w:rsidR="001135A8">
        <w:t>c</w:t>
      </w:r>
      <w:r w:rsidR="002D6B38">
        <w:t xml:space="preserve"> Base Library</w:t>
      </w:r>
      <w:r w:rsidR="00022322">
        <w:t>,</w:t>
      </w:r>
      <w:r w:rsidR="002D6B38">
        <w:t xml:space="preserve"> which is written in C</w:t>
      </w:r>
      <w:r w:rsidR="001C3C27">
        <w:t xml:space="preserve"> and </w:t>
      </w:r>
      <w:r w:rsidR="007D5810">
        <w:t>for</w:t>
      </w:r>
      <w:r w:rsidR="00E71D41">
        <w:t xml:space="preserve"> </w:t>
      </w:r>
      <w:r w:rsidR="0039722C">
        <w:t xml:space="preserve">higher-level </w:t>
      </w:r>
      <w:r w:rsidR="007D5810">
        <w:t>functionality</w:t>
      </w:r>
      <w:r w:rsidR="0039722C">
        <w:t xml:space="preserve"> </w:t>
      </w:r>
      <w:r w:rsidR="001C3C27">
        <w:t>Para-C</w:t>
      </w:r>
      <w:r w:rsidR="004110AB">
        <w:t xml:space="preserve"> (will be compiled on runtime as well)</w:t>
      </w:r>
      <w:r w:rsidR="002D6B38">
        <w:t>.</w:t>
      </w:r>
    </w:p>
    <w:p w14:paraId="70B1656B" w14:textId="428ED8E9" w:rsidR="008D5749" w:rsidRDefault="008D5749" w:rsidP="008D5749">
      <w:pPr>
        <w:pStyle w:val="Heading3"/>
      </w:pPr>
      <w:bookmarkStart w:id="9" w:name="_Toc78033534"/>
      <w:r>
        <w:t>Overview P</w:t>
      </w:r>
      <w:r w:rsidR="00826511">
        <w:t>arac Base Library</w:t>
      </w:r>
      <w:bookmarkEnd w:id="9"/>
    </w:p>
    <w:p w14:paraId="5B38387E" w14:textId="756E97BB" w:rsidR="00F23087" w:rsidRPr="00F23087" w:rsidRDefault="00F23087" w:rsidP="000B4674">
      <w:pPr>
        <w:ind w:left="226" w:firstLine="0"/>
        <w:rPr>
          <w:i/>
          <w:iCs/>
        </w:rPr>
      </w:pPr>
      <w:r w:rsidRPr="00F23087">
        <w:rPr>
          <w:i/>
          <w:iCs/>
        </w:rPr>
        <w:t>From this point on the Parac Base Library will be referred to as PBL</w:t>
      </w:r>
    </w:p>
    <w:p w14:paraId="781F41FA" w14:textId="224CE840" w:rsidR="0008602B" w:rsidRDefault="006D6C3D" w:rsidP="000B4674">
      <w:pPr>
        <w:ind w:left="226" w:firstLine="0"/>
      </w:pPr>
      <w:r>
        <w:t xml:space="preserve">The </w:t>
      </w:r>
      <w:r w:rsidR="002C039E">
        <w:t>PBL</w:t>
      </w:r>
      <w:r>
        <w:t xml:space="preserve"> </w:t>
      </w:r>
      <w:r w:rsidR="00C32C21">
        <w:t>is</w:t>
      </w:r>
      <w:r>
        <w:t xml:space="preserve"> categorised into three parts</w:t>
      </w:r>
      <w:r w:rsidR="00E92DCD">
        <w:t>:</w:t>
      </w:r>
    </w:p>
    <w:p w14:paraId="22C6E2E5" w14:textId="7A6E4759" w:rsidR="0008602B" w:rsidRDefault="0008602B" w:rsidP="000B4674">
      <w:pPr>
        <w:pStyle w:val="ListParagraph"/>
        <w:numPr>
          <w:ilvl w:val="0"/>
          <w:numId w:val="13"/>
        </w:numPr>
        <w:ind w:left="662"/>
      </w:pPr>
      <w:r>
        <w:t>Core Library</w:t>
      </w:r>
      <w:r w:rsidR="00897A15">
        <w:t xml:space="preserve"> (PCL)</w:t>
      </w:r>
      <w:r>
        <w:t xml:space="preserve"> – The code required for </w:t>
      </w:r>
      <w:r w:rsidR="00601905">
        <w:t>the Para-C</w:t>
      </w:r>
      <w:r>
        <w:t xml:space="preserve"> keywords, functions, identifiers and additional core functionality</w:t>
      </w:r>
      <w:r w:rsidR="00027745">
        <w:t>.</w:t>
      </w:r>
    </w:p>
    <w:p w14:paraId="4B49BCBE" w14:textId="5FC1A05A" w:rsidR="00CB476F" w:rsidRDefault="00CB476F" w:rsidP="000B4674">
      <w:pPr>
        <w:pStyle w:val="ListParagraph"/>
        <w:numPr>
          <w:ilvl w:val="0"/>
          <w:numId w:val="13"/>
        </w:numPr>
        <w:ind w:left="662"/>
      </w:pPr>
      <w:r>
        <w:t xml:space="preserve">Built-In Library </w:t>
      </w:r>
      <w:r w:rsidR="00FD4457">
        <w:t xml:space="preserve">(PBIL) </w:t>
      </w:r>
      <w:r>
        <w:t>– Built-in functions that are automatically available in the Para-C code (Imported in the C-code).</w:t>
      </w:r>
    </w:p>
    <w:p w14:paraId="7F88B0DC" w14:textId="36A3D440" w:rsidR="00CB476F" w:rsidRDefault="00CB476F" w:rsidP="000B4674">
      <w:pPr>
        <w:pStyle w:val="ListParagraph"/>
        <w:numPr>
          <w:ilvl w:val="0"/>
          <w:numId w:val="13"/>
        </w:numPr>
        <w:ind w:left="662"/>
      </w:pPr>
      <w:r>
        <w:t xml:space="preserve">Extension Library </w:t>
      </w:r>
      <w:r w:rsidR="00FD4457">
        <w:t xml:space="preserve">(PEL) </w:t>
      </w:r>
      <w:r>
        <w:t xml:space="preserve">– </w:t>
      </w:r>
      <w:r w:rsidR="0056765B">
        <w:t>Mainly, but not necessarily, language e</w:t>
      </w:r>
      <w:r>
        <w:t>xtension</w:t>
      </w:r>
      <w:r w:rsidR="0056765B">
        <w:t>s, f</w:t>
      </w:r>
      <w:r w:rsidR="00780789">
        <w:t>unctions</w:t>
      </w:r>
      <w:r w:rsidR="00C34320">
        <w:t xml:space="preserve"> </w:t>
      </w:r>
      <w:r w:rsidR="0056765B">
        <w:t xml:space="preserve">for specific use cases </w:t>
      </w:r>
      <w:r w:rsidR="00C34320">
        <w:t>and</w:t>
      </w:r>
      <w:r>
        <w:t xml:space="preserve"> </w:t>
      </w:r>
      <w:r w:rsidR="0056765B">
        <w:t xml:space="preserve">specific </w:t>
      </w:r>
      <w:r>
        <w:t>identifier</w:t>
      </w:r>
      <w:r w:rsidR="0056765B">
        <w:t>s</w:t>
      </w:r>
      <w:r w:rsidR="00027745">
        <w:t>.</w:t>
      </w:r>
      <w:r>
        <w:t xml:space="preserve"> </w:t>
      </w:r>
      <w:r w:rsidR="00811A7E">
        <w:t>(</w:t>
      </w:r>
      <w:r w:rsidR="0056765B">
        <w:t>Non-Langauge extensions</w:t>
      </w:r>
      <w:r w:rsidR="00475CCD">
        <w:t xml:space="preserve"> </w:t>
      </w:r>
      <w:r w:rsidR="001C3C27">
        <w:t>can</w:t>
      </w:r>
      <w:r w:rsidR="00475CCD">
        <w:t xml:space="preserve"> be</w:t>
      </w:r>
      <w:r w:rsidR="00811A7E">
        <w:t xml:space="preserve"> at </w:t>
      </w:r>
      <w:r w:rsidR="00475CCD">
        <w:t>their</w:t>
      </w:r>
      <w:r w:rsidR="00811A7E">
        <w:t xml:space="preserve"> core C, but the overhead will </w:t>
      </w:r>
      <w:r w:rsidR="001A7A2E">
        <w:t xml:space="preserve">always </w:t>
      </w:r>
      <w:r w:rsidR="00811A7E">
        <w:t xml:space="preserve">be written in Para-C, meaning it will be compiled as well at runtime, but only if </w:t>
      </w:r>
      <w:r w:rsidR="00FE7616">
        <w:t xml:space="preserve">it was </w:t>
      </w:r>
      <w:r w:rsidR="00811A7E">
        <w:t>imported</w:t>
      </w:r>
      <w:r w:rsidR="0056765B">
        <w:t xml:space="preserve">. In the </w:t>
      </w:r>
      <w:r w:rsidR="0056765B">
        <w:lastRenderedPageBreak/>
        <w:t>case of language extensions, they will have two libraries, one Para-C and one in the target language that is integrated</w:t>
      </w:r>
      <w:r w:rsidR="00811A7E">
        <w:t>)</w:t>
      </w:r>
    </w:p>
    <w:p w14:paraId="1E23ED69" w14:textId="78C03733" w:rsidR="00B74BB6" w:rsidRDefault="00E629E1" w:rsidP="000B4674">
      <w:pPr>
        <w:ind w:left="226" w:firstLine="0"/>
      </w:pPr>
      <w:r>
        <w:t xml:space="preserve">The base modules and any </w:t>
      </w:r>
      <w:r w:rsidR="003F023E">
        <w:t xml:space="preserve">additionally </w:t>
      </w:r>
      <w:r>
        <w:t xml:space="preserve">used structure </w:t>
      </w:r>
      <w:r w:rsidR="002D6B38">
        <w:t>will be imported into the projec</w:t>
      </w:r>
      <w:r w:rsidR="006B6BB2">
        <w:t xml:space="preserve">t at the top of the file. These imports will be separated from the C-imports of the user </w:t>
      </w:r>
      <w:r w:rsidR="00D07F1F">
        <w:t xml:space="preserve">which are not associated with the </w:t>
      </w:r>
      <w:r w:rsidR="00782CA0">
        <w:t xml:space="preserve">Parac </w:t>
      </w:r>
      <w:r w:rsidR="00564379">
        <w:t>Built-In Library</w:t>
      </w:r>
      <w:r w:rsidR="006B6BB2">
        <w:t xml:space="preserve">. </w:t>
      </w:r>
    </w:p>
    <w:p w14:paraId="0112A893" w14:textId="6D74CF13" w:rsidR="002B3F22" w:rsidRDefault="002B3F22" w:rsidP="00F66709">
      <w:pPr>
        <w:pStyle w:val="Heading3"/>
      </w:pPr>
      <w:bookmarkStart w:id="10" w:name="_Toc78033535"/>
      <w:r>
        <w:t xml:space="preserve">Identifiers and </w:t>
      </w:r>
      <w:r w:rsidR="00897D85">
        <w:t>Separation</w:t>
      </w:r>
      <w:r>
        <w:t xml:space="preserve"> of code</w:t>
      </w:r>
      <w:bookmarkEnd w:id="10"/>
    </w:p>
    <w:p w14:paraId="082D97B9" w14:textId="369EF79A" w:rsidR="00E45F4C" w:rsidRDefault="0053706C" w:rsidP="000B4674">
      <w:pPr>
        <w:ind w:left="226" w:firstLine="0"/>
      </w:pPr>
      <w:r>
        <w:t>Any</w:t>
      </w:r>
      <w:r w:rsidR="002D6B38">
        <w:t xml:space="preserve"> </w:t>
      </w:r>
      <w:r w:rsidR="00B74BB6">
        <w:t>PBL</w:t>
      </w:r>
      <w:r w:rsidR="00AD2F12">
        <w:t xml:space="preserve"> </w:t>
      </w:r>
      <w:r w:rsidR="009A46B4">
        <w:t>identifiers</w:t>
      </w:r>
      <w:r w:rsidR="00DC2840">
        <w:t xml:space="preserve"> in the C-code</w:t>
      </w:r>
      <w:r w:rsidR="002D6B38">
        <w:t xml:space="preserve"> will have </w:t>
      </w:r>
      <w:r w:rsidR="00210731">
        <w:t xml:space="preserve">a clear prefix </w:t>
      </w:r>
      <w:r w:rsidR="001434F7" w:rsidRPr="00B4229A">
        <w:rPr>
          <w:rFonts w:ascii="Consolas" w:hAnsi="Consolas"/>
        </w:rPr>
        <w:t>“</w:t>
      </w:r>
      <w:r w:rsidR="00210731" w:rsidRPr="00B4229A">
        <w:rPr>
          <w:rFonts w:ascii="Consolas" w:hAnsi="Consolas"/>
        </w:rPr>
        <w:t>pbl_</w:t>
      </w:r>
      <w:r w:rsidR="001434F7" w:rsidRPr="00B4229A">
        <w:rPr>
          <w:rFonts w:ascii="Consolas" w:hAnsi="Consolas"/>
        </w:rPr>
        <w:t>”</w:t>
      </w:r>
      <w:r w:rsidR="00210731">
        <w:t xml:space="preserve"> </w:t>
      </w:r>
      <w:r w:rsidR="001434F7">
        <w:t xml:space="preserve">(pbl = </w:t>
      </w:r>
      <w:r w:rsidR="001135A8">
        <w:t>parac base library</w:t>
      </w:r>
      <w:r w:rsidR="001434F7">
        <w:t>)</w:t>
      </w:r>
      <w:r w:rsidR="0047235E">
        <w:t xml:space="preserve">, and </w:t>
      </w:r>
      <w:r w:rsidR="0000110D">
        <w:t xml:space="preserve">are going to be </w:t>
      </w:r>
      <w:r w:rsidR="001434F7">
        <w:t>signalised</w:t>
      </w:r>
      <w:r w:rsidR="00C666F8">
        <w:t xml:space="preserve"> if needed,</w:t>
      </w:r>
      <w:r w:rsidR="001434F7">
        <w:t xml:space="preserve"> using comments to separate user and compiler code. </w:t>
      </w:r>
    </w:p>
    <w:p w14:paraId="50BA7FE4" w14:textId="3FA79CBF" w:rsidR="00D900CA" w:rsidRDefault="001B454D" w:rsidP="000B4674">
      <w:pPr>
        <w:ind w:left="226" w:firstLine="0"/>
      </w:pPr>
      <w:r>
        <w:t xml:space="preserve">If </w:t>
      </w:r>
      <w:r w:rsidR="00951EE6">
        <w:t>the Para-C compiler declares new variables, calls new functions or updates values that are not part of the user</w:t>
      </w:r>
      <w:r w:rsidR="009E2E7D">
        <w:t xml:space="preserve"> </w:t>
      </w:r>
      <w:r w:rsidR="00951EE6">
        <w:t xml:space="preserve">code, but required for other functionality, such as new keywords, special function calls etc. </w:t>
      </w:r>
      <w:r w:rsidR="009E2E7D">
        <w:t>the compiler will attempt to</w:t>
      </w:r>
      <w:r w:rsidR="00455D51">
        <w:t xml:space="preserve"> add a</w:t>
      </w:r>
      <w:r w:rsidR="009E2E7D">
        <w:t xml:space="preserve"> comment </w:t>
      </w:r>
      <w:r w:rsidR="00C86F10">
        <w:t xml:space="preserve">with additional information </w:t>
      </w:r>
      <w:r w:rsidR="009E2E7D">
        <w:t>and separate them clearly from the user cod</w:t>
      </w:r>
      <w:r w:rsidR="00455D51">
        <w:t>e.</w:t>
      </w:r>
      <w:r w:rsidR="00C86F10">
        <w:t xml:space="preserve"> </w:t>
      </w:r>
      <w:r w:rsidR="003F6AEE">
        <w:t xml:space="preserve"> </w:t>
      </w:r>
    </w:p>
    <w:p w14:paraId="1C351A4A" w14:textId="1C97A21E" w:rsidR="0025700C" w:rsidRPr="0025700C" w:rsidRDefault="0025700C" w:rsidP="000B4674">
      <w:pPr>
        <w:ind w:left="226" w:firstLine="0"/>
        <w:rPr>
          <w:i/>
          <w:iCs/>
        </w:rPr>
      </w:pPr>
      <w:r>
        <w:rPr>
          <w:i/>
          <w:iCs/>
        </w:rPr>
        <w:t>Inside the PBL, s</w:t>
      </w:r>
      <w:r w:rsidRPr="0025700C">
        <w:rPr>
          <w:i/>
          <w:iCs/>
        </w:rPr>
        <w:t xml:space="preserve">tyling and naming are applied </w:t>
      </w:r>
      <w:r w:rsidR="004B7176">
        <w:rPr>
          <w:i/>
          <w:iCs/>
        </w:rPr>
        <w:t>based on</w:t>
      </w:r>
      <w:r w:rsidRPr="0025700C">
        <w:rPr>
          <w:i/>
          <w:iCs/>
        </w:rPr>
        <w:t xml:space="preserve"> the Google C++ style guide</w:t>
      </w:r>
      <w:r>
        <w:rPr>
          <w:i/>
          <w:iCs/>
        </w:rPr>
        <w:t>.</w:t>
      </w:r>
    </w:p>
    <w:p w14:paraId="055F0653" w14:textId="753FB80B" w:rsidR="00FF5BE9" w:rsidRDefault="00FF5BE9" w:rsidP="00FF5BE9">
      <w:pPr>
        <w:pStyle w:val="Heading3"/>
      </w:pPr>
      <w:bookmarkStart w:id="11" w:name="_Managing_C_code"/>
      <w:bookmarkStart w:id="12" w:name="_Toc78033536"/>
      <w:bookmarkEnd w:id="11"/>
      <w:r>
        <w:t>Managing C code inside Para-C</w:t>
      </w:r>
      <w:bookmarkEnd w:id="12"/>
    </w:p>
    <w:p w14:paraId="28846B2B" w14:textId="52AC949D" w:rsidR="00FF5BE9" w:rsidRDefault="00C53683" w:rsidP="000B4674">
      <w:pPr>
        <w:ind w:left="226" w:firstLine="0"/>
      </w:pPr>
      <w:r>
        <w:t>One of the fundamental goals of Para-C is to allow usage of C libraries and content to make Para-C usable as an addition to already written C code or manage C code. This means that inside Para-C</w:t>
      </w:r>
      <w:r w:rsidR="00600A17">
        <w:t>, C-headers can be imported without experiencing any issues, with the only exception being that validating the C syntax and files is passed onto the GCC Compiler</w:t>
      </w:r>
      <w:r w:rsidR="00497F0C">
        <w:t>, meaning a normal compilation will not validate the included headers and the user must make sure they are functional.</w:t>
      </w:r>
    </w:p>
    <w:p w14:paraId="525728C0" w14:textId="391136A3" w:rsidR="00A70305" w:rsidRDefault="00A70305" w:rsidP="00A70305">
      <w:pPr>
        <w:pStyle w:val="Heading3"/>
      </w:pPr>
      <w:bookmarkStart w:id="13" w:name="_Toc78033537"/>
      <w:r>
        <w:t>Relative file names</w:t>
      </w:r>
      <w:bookmarkEnd w:id="13"/>
    </w:p>
    <w:p w14:paraId="74B1BBBB" w14:textId="0DD1B51F" w:rsidR="008C7FCF" w:rsidRDefault="00A70305" w:rsidP="00952570">
      <w:pPr>
        <w:ind w:left="226" w:firstLine="0"/>
      </w:pPr>
      <w:r>
        <w:t>In Para-C the implementation of name mangling means that file names are also relative to their name and place</w:t>
      </w:r>
      <w:r w:rsidR="00F54BB2">
        <w:t xml:space="preserve">. The relative name of a file is represented by their parents and its name without the file extensions. The root path or project path will be the starting point, meaning that a file inside that directory will have the relative name </w:t>
      </w:r>
      <w:r w:rsidR="00F54BB2">
        <w:rPr>
          <w:rStyle w:val="Emphasis"/>
          <w:rFonts w:ascii="Consolas" w:hAnsi="Consolas"/>
          <w:shd w:val="clear" w:color="auto" w:fill="E0E0E0" w:themeFill="accent2" w:themeFillTint="66"/>
        </w:rPr>
        <w:t>&lt;filen</w:t>
      </w:r>
      <w:r w:rsidR="00F54BB2" w:rsidRPr="00F54BB2">
        <w:rPr>
          <w:rStyle w:val="Emphasis"/>
          <w:rFonts w:ascii="Consolas" w:hAnsi="Consolas"/>
          <w:shd w:val="clear" w:color="auto" w:fill="E0E0E0" w:themeFill="accent2" w:themeFillTint="66"/>
        </w:rPr>
        <w:t>ame</w:t>
      </w:r>
      <w:r w:rsidR="00F54BB2">
        <w:rPr>
          <w:rStyle w:val="Emphasis"/>
          <w:rFonts w:ascii="Consolas" w:hAnsi="Consolas"/>
          <w:shd w:val="clear" w:color="auto" w:fill="E0E0E0" w:themeFill="accent2" w:themeFillTint="66"/>
        </w:rPr>
        <w:t>&gt;</w:t>
      </w:r>
      <w:r w:rsidR="00F54BB2">
        <w:t xml:space="preserve"> and any file in a directory will have the name of the directory (parent). S</w:t>
      </w:r>
      <w:r w:rsidR="002A674B">
        <w:t xml:space="preserve">paces are not allowed in </w:t>
      </w:r>
      <w:r w:rsidR="00F54BB2">
        <w:t>any file or directory name</w:t>
      </w:r>
      <w:r w:rsidR="002A674B">
        <w:t>.</w:t>
      </w:r>
    </w:p>
    <w:p w14:paraId="440B9B12" w14:textId="0C48E13A" w:rsidR="008C7FCF" w:rsidRDefault="008C7FCF" w:rsidP="00952570">
      <w:pPr>
        <w:ind w:left="226" w:firstLine="0"/>
        <w:rPr>
          <w:i/>
          <w:iCs/>
        </w:rPr>
      </w:pPr>
      <w:r w:rsidRPr="008C7FCF">
        <w:rPr>
          <w:i/>
          <w:iCs/>
        </w:rPr>
        <w:lastRenderedPageBreak/>
        <w:t>Examples</w:t>
      </w:r>
      <w:r>
        <w:rPr>
          <w:i/>
          <w:iCs/>
        </w:rPr>
        <w:t xml:space="preserve"> for Relative Names</w:t>
      </w:r>
      <w:r w:rsidRPr="008C7FCF">
        <w:rPr>
          <w:i/>
          <w:iCs/>
        </w:rPr>
        <w:t>:</w:t>
      </w:r>
    </w:p>
    <w:p w14:paraId="03055BFF" w14:textId="224A74FB" w:rsidR="008C7FCF" w:rsidRPr="00F71C49" w:rsidRDefault="008C7FCF" w:rsidP="00952570">
      <w:pPr>
        <w:pStyle w:val="ListParagraph"/>
        <w:numPr>
          <w:ilvl w:val="0"/>
          <w:numId w:val="31"/>
        </w:numPr>
        <w:ind w:left="651" w:hanging="425"/>
      </w:pPr>
      <w:r w:rsidRPr="00F71C49">
        <w:rPr>
          <w:rStyle w:val="Emphasis"/>
          <w:rFonts w:ascii="Consolas" w:hAnsi="Consolas"/>
          <w:shd w:val="clear" w:color="auto" w:fill="E0E0E0" w:themeFill="accent2" w:themeFillTint="66"/>
        </w:rPr>
        <w:t>name.para</w:t>
      </w:r>
      <w:r w:rsidRPr="00F71C49">
        <w:t xml:space="preserve"> -&gt; </w:t>
      </w:r>
      <w:r w:rsidRPr="00F71C49">
        <w:rPr>
          <w:rStyle w:val="Emphasis"/>
          <w:rFonts w:ascii="Consolas" w:hAnsi="Consolas"/>
          <w:shd w:val="clear" w:color="auto" w:fill="E0E0E0" w:themeFill="accent2" w:themeFillTint="66"/>
        </w:rPr>
        <w:t>name</w:t>
      </w:r>
    </w:p>
    <w:p w14:paraId="4F75963F" w14:textId="4268816F" w:rsidR="008C7FCF" w:rsidRPr="00F71C49" w:rsidRDefault="008C7FCF" w:rsidP="00952570">
      <w:pPr>
        <w:pStyle w:val="ListParagraph"/>
        <w:numPr>
          <w:ilvl w:val="0"/>
          <w:numId w:val="31"/>
        </w:numPr>
        <w:ind w:left="651" w:hanging="425"/>
        <w:rPr>
          <w:rStyle w:val="Emphasis"/>
          <w:rFonts w:ascii="Consolas" w:hAnsi="Consolas"/>
          <w:shd w:val="clear" w:color="auto" w:fill="E0E0E0" w:themeFill="accent2" w:themeFillTint="66"/>
        </w:rPr>
      </w:pPr>
      <w:r w:rsidRPr="00F71C49">
        <w:rPr>
          <w:rStyle w:val="Emphasis"/>
          <w:rFonts w:ascii="Consolas" w:hAnsi="Consolas"/>
          <w:shd w:val="clear" w:color="auto" w:fill="E0E0E0" w:themeFill="accent2" w:themeFillTint="66"/>
        </w:rPr>
        <w:t>name/second_name.para</w:t>
      </w:r>
      <w:r w:rsidRPr="00F71C49">
        <w:t xml:space="preserve"> -&gt; </w:t>
      </w:r>
      <w:r w:rsidRPr="00F71C49">
        <w:rPr>
          <w:rStyle w:val="Emphasis"/>
          <w:rFonts w:ascii="Consolas" w:hAnsi="Consolas"/>
          <w:shd w:val="clear" w:color="auto" w:fill="E0E0E0" w:themeFill="accent2" w:themeFillTint="66"/>
        </w:rPr>
        <w:t>name.second_name</w:t>
      </w:r>
    </w:p>
    <w:p w14:paraId="02754D55" w14:textId="00E8D4F7" w:rsidR="00E42931" w:rsidRPr="006B2015" w:rsidRDefault="007D050E" w:rsidP="007D050E">
      <w:pPr>
        <w:pStyle w:val="Heading2"/>
      </w:pPr>
      <w:bookmarkStart w:id="14" w:name="_Toc78033538"/>
      <w:r>
        <w:t>Program Structure</w:t>
      </w:r>
      <w:bookmarkEnd w:id="14"/>
    </w:p>
    <w:p w14:paraId="69246D66" w14:textId="77777777" w:rsidR="00E42931" w:rsidRDefault="00E42931" w:rsidP="00E42931">
      <w:pPr>
        <w:pStyle w:val="Heading3"/>
      </w:pPr>
      <w:bookmarkStart w:id="15" w:name="_Toc78033539"/>
      <w:r>
        <w:t xml:space="preserve">Project </w:t>
      </w:r>
      <w:r w:rsidRPr="007A1B59">
        <w:t>Structure</w:t>
      </w:r>
      <w:bookmarkEnd w:id="15"/>
      <w:r w:rsidRPr="007A1B59">
        <w:t xml:space="preserve"> </w:t>
      </w:r>
    </w:p>
    <w:p w14:paraId="3585D2C0" w14:textId="77777777" w:rsidR="00E42931" w:rsidRPr="00FB5EFF" w:rsidRDefault="00E42931" w:rsidP="00310D3B">
      <w:pPr>
        <w:ind w:left="226" w:firstLine="0"/>
        <w:rPr>
          <w:i/>
          <w:iCs/>
        </w:rPr>
      </w:pPr>
      <w:r>
        <w:rPr>
          <w:i/>
          <w:iCs/>
        </w:rPr>
        <w:t>Note: To compile or run a program in Para-C, a project setup or configuration is not required since the compiler will compile either way based on an entry file. Still, for organised libraries or programs, it is recommended to use the provided tools to properly manage it.</w:t>
      </w:r>
    </w:p>
    <w:p w14:paraId="69F2E16B" w14:textId="41787D8E" w:rsidR="00E42931" w:rsidRDefault="00E42931" w:rsidP="00310D3B">
      <w:pPr>
        <w:ind w:left="226" w:firstLine="0"/>
      </w:pPr>
      <w:r>
        <w:t>In Para-C the Project structure bases on a module</w:t>
      </w:r>
      <w:r w:rsidR="007D050E">
        <w:t>/library</w:t>
      </w:r>
      <w:r>
        <w:t xml:space="preserve">-like structure, where a configuration file, called </w:t>
      </w:r>
      <w:r w:rsidRPr="002650E7">
        <w:rPr>
          <w:rFonts w:ascii="Consolas" w:hAnsi="Consolas"/>
        </w:rPr>
        <w:t>parac-config.json</w:t>
      </w:r>
      <w:r w:rsidRPr="000255D2">
        <w:t>,</w:t>
      </w:r>
      <w:r w:rsidRPr="002650E7">
        <w:rPr>
          <w:b/>
          <w:bCs/>
        </w:rPr>
        <w:t xml:space="preserve"> </w:t>
      </w:r>
      <w:r>
        <w:t xml:space="preserve">is </w:t>
      </w:r>
      <w:r w:rsidRPr="002650E7">
        <w:t>used to</w:t>
      </w:r>
      <w:r>
        <w:t xml:space="preserve"> declare project settings and set general project info. A Project in this case is a simple folder with a configuration file </w:t>
      </w:r>
      <w:r w:rsidR="007D050E">
        <w:t>with code or additionally</w:t>
      </w:r>
      <w:r>
        <w:t xml:space="preserve"> with a readme, .git folder</w:t>
      </w:r>
      <w:r w:rsidR="007D050E">
        <w:t>, init-configuration</w:t>
      </w:r>
      <w:r>
        <w:t xml:space="preserve"> etc.</w:t>
      </w:r>
    </w:p>
    <w:p w14:paraId="25BEC5A0" w14:textId="2DB2365F" w:rsidR="00E42931" w:rsidRDefault="007D050E" w:rsidP="00310D3B">
      <w:pPr>
        <w:ind w:left="226" w:firstLine="0"/>
      </w:pPr>
      <w:r>
        <w:t>A p</w:t>
      </w:r>
      <w:r w:rsidR="00E42931">
        <w:t xml:space="preserve">ossible </w:t>
      </w:r>
      <w:r>
        <w:t>look</w:t>
      </w:r>
      <w:r w:rsidR="00E42931">
        <w:t xml:space="preserve"> of such a structure:</w:t>
      </w:r>
    </w:p>
    <w:p w14:paraId="22B0595A"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src/</w:t>
      </w:r>
    </w:p>
    <w:p w14:paraId="62609D7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main.para</w:t>
      </w:r>
    </w:p>
    <w:p w14:paraId="2F8510C2"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main.ph</w:t>
      </w:r>
    </w:p>
    <w:p w14:paraId="1EE09CFF"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other.para</w:t>
      </w:r>
    </w:p>
    <w:p w14:paraId="29F3B728"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other.ph</w:t>
      </w:r>
    </w:p>
    <w:p w14:paraId="05C64F2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parac-config.json</w:t>
      </w:r>
    </w:p>
    <w:p w14:paraId="23D83C6E" w14:textId="77777777" w:rsidR="00E42931" w:rsidRDefault="00E42931" w:rsidP="00310D3B">
      <w:pPr>
        <w:shd w:val="clear" w:color="auto" w:fill="DFDFDF" w:themeFill="background2" w:themeFillShade="E6"/>
        <w:spacing w:after="0"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LICENSE</w:t>
      </w:r>
    </w:p>
    <w:p w14:paraId="3992FB96" w14:textId="77777777" w:rsidR="00E42931" w:rsidRDefault="00E42931" w:rsidP="00310D3B">
      <w:pPr>
        <w:shd w:val="clear" w:color="auto" w:fill="DFDFDF" w:themeFill="background2" w:themeFillShade="E6"/>
        <w:spacing w:line="240" w:lineRule="auto"/>
        <w:ind w:left="510" w:firstLine="0"/>
        <w:rPr>
          <w:rFonts w:ascii="Consolas" w:hAnsi="Consolas"/>
          <w:shd w:val="clear" w:color="auto" w:fill="DFDFDF" w:themeFill="background2" w:themeFillShade="E6"/>
        </w:rPr>
      </w:pPr>
      <w:r>
        <w:rPr>
          <w:rFonts w:ascii="Consolas" w:hAnsi="Consolas"/>
          <w:shd w:val="clear" w:color="auto" w:fill="DFDFDF" w:themeFill="background2" w:themeFillShade="E6"/>
        </w:rPr>
        <w:t>README.md</w:t>
      </w:r>
    </w:p>
    <w:p w14:paraId="56CA891A" w14:textId="77777777" w:rsidR="00E42931" w:rsidRPr="005B0231" w:rsidRDefault="00E42931" w:rsidP="00310D3B">
      <w:pPr>
        <w:ind w:left="226" w:firstLine="0"/>
      </w:pPr>
      <w:r>
        <w:t xml:space="preserve">Here the src folder will contain all source files and data required for the program. Inside the parac-config.json the entry-file was set to </w:t>
      </w:r>
      <w:r w:rsidRPr="00E018BA">
        <w:rPr>
          <w:rFonts w:ascii="Consolas" w:hAnsi="Consolas"/>
          <w:shd w:val="clear" w:color="auto" w:fill="FFFFFF" w:themeFill="background1"/>
        </w:rPr>
        <w:t>./src/main.para</w:t>
      </w:r>
      <w:r>
        <w:t xml:space="preserve">, meaning the compiler will start compiling and pre-processing from there and check all included headers and libraries, which are in this case the </w:t>
      </w:r>
      <w:r w:rsidRPr="00E018BA">
        <w:rPr>
          <w:rFonts w:ascii="Consolas" w:hAnsi="Consolas"/>
          <w:shd w:val="clear" w:color="auto" w:fill="FFFFFF" w:themeFill="background1"/>
        </w:rPr>
        <w:t>other.ph</w:t>
      </w:r>
      <w:r w:rsidRPr="009A33EA">
        <w:t xml:space="preserve"> </w:t>
      </w:r>
      <w:r>
        <w:t xml:space="preserve">and </w:t>
      </w:r>
      <w:r w:rsidRPr="00E018BA">
        <w:rPr>
          <w:rFonts w:ascii="Consolas" w:hAnsi="Consolas"/>
          <w:shd w:val="clear" w:color="auto" w:fill="FFFFFF" w:themeFill="background1"/>
        </w:rPr>
        <w:t>main.ph</w:t>
      </w:r>
      <w:r>
        <w:t xml:space="preserve"> headers (The compiler includes these two headers because in the </w:t>
      </w:r>
      <w:r w:rsidRPr="00E018BA">
        <w:rPr>
          <w:rFonts w:ascii="Consolas" w:hAnsi="Consolas"/>
          <w:shd w:val="clear" w:color="auto" w:fill="FFFFFF" w:themeFill="background1"/>
        </w:rPr>
        <w:t>main.para</w:t>
      </w:r>
      <w:r>
        <w:t xml:space="preserve"> file they were included. If they were not, then the compiler would ignore these as they are not visibly needed in the program).</w:t>
      </w:r>
    </w:p>
    <w:p w14:paraId="32FA7B98" w14:textId="77777777" w:rsidR="00E42931" w:rsidRDefault="00E42931" w:rsidP="00E42931">
      <w:pPr>
        <w:pStyle w:val="Heading3"/>
      </w:pPr>
      <w:bookmarkStart w:id="16" w:name="_Using_the_parac-config.json"/>
      <w:bookmarkStart w:id="17" w:name="_Toc78033540"/>
      <w:bookmarkStart w:id="18" w:name="_Hlk72598768"/>
      <w:bookmarkEnd w:id="16"/>
      <w:r>
        <w:lastRenderedPageBreak/>
        <w:t>Project Configuration</w:t>
      </w:r>
      <w:bookmarkEnd w:id="17"/>
    </w:p>
    <w:bookmarkEnd w:id="18"/>
    <w:p w14:paraId="4E644531" w14:textId="77777777" w:rsidR="00E42931" w:rsidRPr="001B423F" w:rsidRDefault="00E42931" w:rsidP="004E2CE9">
      <w:pPr>
        <w:ind w:left="226" w:firstLine="0"/>
      </w:pPr>
      <w:r>
        <w:t>The parac-config.json file is the project configuration implementation, which will use CMake in the background. All specified options will be passed to the compiler, which will change behaviour based on the configuration and create the output.</w:t>
      </w:r>
    </w:p>
    <w:p w14:paraId="77BF53DF" w14:textId="77777777" w:rsidR="00E42931" w:rsidRDefault="00E42931" w:rsidP="004E2CE9">
      <w:pPr>
        <w:ind w:firstLine="226"/>
        <w:rPr>
          <w:b/>
          <w:bCs/>
        </w:rPr>
      </w:pPr>
      <w:r w:rsidRPr="00DD0F30">
        <w:rPr>
          <w:b/>
          <w:bCs/>
        </w:rPr>
        <w:t>Possible Configuration:</w:t>
      </w:r>
    </w:p>
    <w:p w14:paraId="02018182" w14:textId="77777777" w:rsidR="00E42931" w:rsidRPr="00965AF3" w:rsidRDefault="00E42931" w:rsidP="00355F8A">
      <w:pPr>
        <w:pStyle w:val="ListParagraph"/>
        <w:numPr>
          <w:ilvl w:val="0"/>
          <w:numId w:val="16"/>
        </w:numPr>
      </w:pPr>
      <w:r w:rsidRPr="00C2376F">
        <w:rPr>
          <w:rFonts w:ascii="Consolas" w:hAnsi="Consolas"/>
          <w:i/>
          <w:iCs/>
          <w:shd w:val="clear" w:color="auto" w:fill="DFDFDF" w:themeFill="background2" w:themeFillShade="E6"/>
        </w:rPr>
        <w:t>name</w:t>
      </w:r>
      <w:r>
        <w:t xml:space="preserve"> –</w:t>
      </w:r>
      <w:r w:rsidRPr="00826D48">
        <w:rPr>
          <w:b/>
          <w:bCs/>
        </w:rPr>
        <w:t xml:space="preserve"> </w:t>
      </w:r>
      <w:r w:rsidRPr="00965AF3">
        <w:t>Name</w:t>
      </w:r>
      <w:r>
        <w:t xml:space="preserve"> </w:t>
      </w:r>
      <w:r w:rsidRPr="00965AF3">
        <w:t>of the Project</w:t>
      </w:r>
      <w:r>
        <w:t xml:space="preserve">/Program (Accessible using </w:t>
      </w:r>
      <w:r w:rsidRPr="001B30B6">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name</w:t>
      </w:r>
      <w:r w:rsidRPr="001B30B6">
        <w:rPr>
          <w:rFonts w:ascii="Consolas" w:hAnsi="Consolas"/>
          <w:shd w:val="clear" w:color="auto" w:fill="DFDFDF" w:themeFill="background2" w:themeFillShade="E6"/>
        </w:rPr>
        <w:t>__</w:t>
      </w:r>
      <w:r w:rsidRPr="00E018BA">
        <w:t>)</w:t>
      </w:r>
    </w:p>
    <w:p w14:paraId="0ED2167F"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description</w:t>
      </w:r>
      <w:r w:rsidRPr="00826D48">
        <w:rPr>
          <w:b/>
          <w:bCs/>
        </w:rPr>
        <w:t xml:space="preserve"> </w:t>
      </w:r>
      <w:r w:rsidRPr="001B30B6">
        <w:t>– Description</w:t>
      </w:r>
      <w:r>
        <w:t xml:space="preserve"> of the Project/Program (Accessible using </w:t>
      </w:r>
      <w:r w:rsidRPr="00C2376F">
        <w:rPr>
          <w:rFonts w:ascii="Consolas" w:hAnsi="Consolas"/>
          <w:i/>
          <w:iCs/>
          <w:shd w:val="clear" w:color="auto" w:fill="DFDFDF" w:themeFill="background2" w:themeFillShade="E6"/>
        </w:rPr>
        <w:t>__description__</w:t>
      </w:r>
      <w:r w:rsidRPr="00C2376F">
        <w:rPr>
          <w:i/>
          <w:iCs/>
        </w:rPr>
        <w:t>)</w:t>
      </w:r>
    </w:p>
    <w:p w14:paraId="2CB5B772"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version</w:t>
      </w:r>
      <w:r w:rsidRPr="00826D48">
        <w:rPr>
          <w:b/>
          <w:bCs/>
        </w:rPr>
        <w:t xml:space="preserve"> </w:t>
      </w:r>
      <w:r w:rsidRPr="001B30B6">
        <w:t xml:space="preserve">– </w:t>
      </w:r>
      <w:r>
        <w:t xml:space="preserve">Version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version</w:t>
      </w:r>
      <w:r w:rsidRPr="00770E87">
        <w:rPr>
          <w:rFonts w:ascii="Consolas" w:hAnsi="Consolas"/>
          <w:shd w:val="clear" w:color="auto" w:fill="DFDFDF" w:themeFill="background2" w:themeFillShade="E6"/>
        </w:rPr>
        <w:t>__</w:t>
      </w:r>
      <w:r w:rsidRPr="00770E87">
        <w:t>)</w:t>
      </w:r>
    </w:p>
    <w:p w14:paraId="524B4876"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author</w:t>
      </w:r>
      <w:r w:rsidRPr="00826D48">
        <w:rPr>
          <w:b/>
          <w:bCs/>
        </w:rPr>
        <w:t xml:space="preserve"> </w:t>
      </w:r>
      <w:r w:rsidRPr="001B30B6">
        <w:t xml:space="preserve">– </w:t>
      </w:r>
      <w:r>
        <w:t xml:space="preserve">Author of the Project/Program (Accessible using </w:t>
      </w:r>
      <w:r w:rsidRPr="00770E87">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author</w:t>
      </w:r>
      <w:r w:rsidRPr="00770E87">
        <w:rPr>
          <w:rFonts w:ascii="Consolas" w:hAnsi="Consolas"/>
          <w:shd w:val="clear" w:color="auto" w:fill="DFDFDF" w:themeFill="background2" w:themeFillShade="E6"/>
        </w:rPr>
        <w:t>__</w:t>
      </w:r>
      <w:r>
        <w:t>)</w:t>
      </w:r>
    </w:p>
    <w:p w14:paraId="2D27AB9D"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license</w:t>
      </w:r>
      <w:r w:rsidRPr="00826D48">
        <w:rPr>
          <w:b/>
          <w:bCs/>
        </w:rPr>
        <w:t xml:space="preserve"> </w:t>
      </w:r>
      <w:r w:rsidRPr="001B30B6">
        <w:t xml:space="preserve">– </w:t>
      </w:r>
      <w:r>
        <w:t xml:space="preserve">Distribution License Type for the Project/Program e.g. MIT or GPL (Accessible using </w:t>
      </w:r>
      <w:r w:rsidRPr="005B5AE2">
        <w:rPr>
          <w:rFonts w:ascii="Consolas" w:hAnsi="Consolas"/>
          <w:shd w:val="clear" w:color="auto" w:fill="DFDFDF" w:themeFill="background2" w:themeFillShade="E6"/>
        </w:rPr>
        <w:t>__</w:t>
      </w:r>
      <w:r w:rsidRPr="00C2376F">
        <w:rPr>
          <w:rFonts w:ascii="Consolas" w:hAnsi="Consolas"/>
          <w:i/>
          <w:iCs/>
          <w:shd w:val="clear" w:color="auto" w:fill="DFDFDF" w:themeFill="background2" w:themeFillShade="E6"/>
        </w:rPr>
        <w:t>license</w:t>
      </w:r>
      <w:r w:rsidRPr="005B5AE2">
        <w:rPr>
          <w:rFonts w:ascii="Consolas" w:hAnsi="Consolas"/>
          <w:shd w:val="clear" w:color="auto" w:fill="DFDFDF" w:themeFill="background2" w:themeFillShade="E6"/>
        </w:rPr>
        <w:t>__</w:t>
      </w:r>
      <w:r w:rsidRPr="005B5AE2">
        <w:t>)</w:t>
      </w:r>
    </w:p>
    <w:p w14:paraId="65EF6A38"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entry-point</w:t>
      </w:r>
      <w:r w:rsidRPr="00826D48">
        <w:rPr>
          <w:b/>
          <w:bCs/>
        </w:rPr>
        <w:t xml:space="preserve"> </w:t>
      </w:r>
      <w:r w:rsidRPr="001B30B6">
        <w:t xml:space="preserve">– </w:t>
      </w:r>
      <w:r>
        <w:t>Absolute or Relative path to the entry-point file (Must be at the highest level of the project e.g. inside a source folder or next to the parac-config.json file)</w:t>
      </w:r>
    </w:p>
    <w:p w14:paraId="2CCACB6C" w14:textId="77D040A3" w:rsidR="00E42931" w:rsidRDefault="00E42931" w:rsidP="00355F8A">
      <w:pPr>
        <w:pStyle w:val="ListParagraph"/>
        <w:numPr>
          <w:ilvl w:val="0"/>
          <w:numId w:val="16"/>
        </w:numPr>
      </w:pPr>
      <w:r w:rsidRPr="00C2376F">
        <w:rPr>
          <w:rFonts w:ascii="Consolas" w:hAnsi="Consolas"/>
          <w:i/>
          <w:iCs/>
          <w:shd w:val="clear" w:color="auto" w:fill="DFDFDF" w:themeFill="background2" w:themeFillShade="E6"/>
        </w:rPr>
        <w:t>include</w:t>
      </w:r>
      <w:r w:rsidRPr="00826D48">
        <w:rPr>
          <w:b/>
          <w:bCs/>
        </w:rPr>
        <w:t xml:space="preserve"> </w:t>
      </w:r>
      <w:r w:rsidRPr="001B30B6">
        <w:t xml:space="preserve">– </w:t>
      </w:r>
      <w:r>
        <w:t>A list of all files and directories that should be included in the program e.g. data files, configuration files etc. that are not automatically included with the entry-point.</w:t>
      </w:r>
    </w:p>
    <w:p w14:paraId="7AEAC958" w14:textId="32715115" w:rsidR="00E42931" w:rsidRDefault="00DB6E38" w:rsidP="00355F8A">
      <w:pPr>
        <w:pStyle w:val="ListParagraph"/>
        <w:numPr>
          <w:ilvl w:val="0"/>
          <w:numId w:val="16"/>
        </w:numPr>
      </w:pPr>
      <w:r>
        <w:rPr>
          <w:rFonts w:ascii="Consolas" w:hAnsi="Consolas"/>
          <w:i/>
          <w:iCs/>
          <w:shd w:val="clear" w:color="auto" w:fill="DFDFDF" w:themeFill="background2" w:themeFillShade="E6"/>
        </w:rPr>
        <w:t>parac</w:t>
      </w:r>
      <w:r w:rsidR="00E42931" w:rsidRPr="00C2376F">
        <w:rPr>
          <w:rFonts w:ascii="Consolas" w:hAnsi="Consolas"/>
          <w:i/>
          <w:iCs/>
          <w:shd w:val="clear" w:color="auto" w:fill="DFDFDF" w:themeFill="background2" w:themeFillShade="E6"/>
        </w:rPr>
        <w:t>-version</w:t>
      </w:r>
      <w:r w:rsidR="00E42931" w:rsidRPr="00826D48">
        <w:rPr>
          <w:b/>
          <w:bCs/>
        </w:rPr>
        <w:t xml:space="preserve"> </w:t>
      </w:r>
      <w:r w:rsidR="00E42931" w:rsidRPr="001B30B6">
        <w:t xml:space="preserve">– </w:t>
      </w:r>
      <w:r w:rsidR="00E42931">
        <w:t xml:space="preserve">Wanted version of the compiler that should be used. If the version of the compiler used does not match this an exception will be thrown during compilation. </w:t>
      </w:r>
    </w:p>
    <w:p w14:paraId="1C3B3061" w14:textId="77777777" w:rsidR="00E42931" w:rsidRPr="00251281" w:rsidRDefault="00E42931" w:rsidP="00E42931">
      <w:pPr>
        <w:ind w:left="720" w:firstLine="0"/>
      </w:pPr>
      <w:r>
        <w:t>Syntax:</w:t>
      </w:r>
    </w:p>
    <w:p w14:paraId="25BBB303"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w:t>
      </w:r>
      <w:r w:rsidRPr="00DC18DF">
        <w:t xml:space="preserve"> </w:t>
      </w:r>
      <w:r>
        <w:t>or equal to 0.1</w:t>
      </w:r>
    </w:p>
    <w:p w14:paraId="2CCF2F4A"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&gt;~0.1</w:t>
      </w:r>
      <w:r>
        <w:t xml:space="preserve"> – Version must be greater than 0.1</w:t>
      </w:r>
    </w:p>
    <w:p w14:paraId="23560260"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or equal to 0.1</w:t>
      </w:r>
    </w:p>
    <w:p w14:paraId="35A5E435" w14:textId="77777777" w:rsidR="00E42931" w:rsidRDefault="00E42931" w:rsidP="00355F8A">
      <w:pPr>
        <w:pStyle w:val="ListParagraph"/>
        <w:numPr>
          <w:ilvl w:val="1"/>
          <w:numId w:val="16"/>
        </w:numPr>
      </w:pPr>
      <w:r w:rsidRPr="00C2376F">
        <w:rPr>
          <w:rFonts w:ascii="Consolas" w:hAnsi="Consolas"/>
          <w:i/>
          <w:iCs/>
          <w:shd w:val="clear" w:color="auto" w:fill="DFDFDF" w:themeFill="background2" w:themeFillShade="E6"/>
        </w:rPr>
        <w:t>&lt;~0.1</w:t>
      </w:r>
      <w:r>
        <w:t xml:space="preserve"> – Version must be lower than 0.1</w:t>
      </w:r>
    </w:p>
    <w:p w14:paraId="38309C19" w14:textId="77777777" w:rsidR="00E42931" w:rsidRPr="00614E2F" w:rsidRDefault="00E42931" w:rsidP="00355F8A">
      <w:pPr>
        <w:pStyle w:val="ListParagraph"/>
        <w:numPr>
          <w:ilvl w:val="1"/>
          <w:numId w:val="16"/>
        </w:numPr>
        <w:rPr>
          <w:rFonts w:ascii="Consolas" w:hAnsi="Consolas"/>
          <w:shd w:val="clear" w:color="auto" w:fill="DFDFDF" w:themeFill="background2" w:themeFillShade="E6"/>
        </w:rPr>
      </w:pPr>
      <w:r w:rsidRPr="00C2376F">
        <w:rPr>
          <w:rFonts w:ascii="Consolas" w:hAnsi="Consolas"/>
          <w:i/>
          <w:iCs/>
          <w:shd w:val="clear" w:color="auto" w:fill="DFDFDF" w:themeFill="background2" w:themeFillShade="E6"/>
        </w:rPr>
        <w:t>==0.1</w:t>
      </w:r>
      <w:r w:rsidRPr="00614E2F">
        <w:t xml:space="preserve"> </w:t>
      </w:r>
      <w:r>
        <w:t>– Version must be equal to 0.1</w:t>
      </w:r>
    </w:p>
    <w:p w14:paraId="3BE13290" w14:textId="77777777" w:rsidR="00E42931" w:rsidRPr="001B30B6" w:rsidRDefault="00E42931" w:rsidP="00355F8A">
      <w:pPr>
        <w:pStyle w:val="ListParagraph"/>
        <w:numPr>
          <w:ilvl w:val="0"/>
          <w:numId w:val="16"/>
        </w:numPr>
      </w:pPr>
      <w:r w:rsidRPr="00C2376F">
        <w:rPr>
          <w:rFonts w:ascii="Consolas" w:hAnsi="Consolas"/>
          <w:i/>
          <w:iCs/>
          <w:shd w:val="clear" w:color="auto" w:fill="DFDFDF" w:themeFill="background2" w:themeFillShade="E6"/>
        </w:rPr>
        <w:t>compiler-options</w:t>
      </w:r>
      <w:r w:rsidRPr="00826D48">
        <w:rPr>
          <w:b/>
          <w:bCs/>
        </w:rPr>
        <w:t xml:space="preserve"> </w:t>
      </w:r>
      <w:r w:rsidRPr="001B30B6">
        <w:t xml:space="preserve">– </w:t>
      </w:r>
      <w:r>
        <w:t>List of all options that should be used for the Para-C compiler</w:t>
      </w:r>
    </w:p>
    <w:p w14:paraId="495DA317" w14:textId="6550B58D" w:rsidR="00E42931" w:rsidRPr="00863365" w:rsidRDefault="00E42931" w:rsidP="00355F8A">
      <w:pPr>
        <w:pStyle w:val="ListParagraph"/>
        <w:numPr>
          <w:ilvl w:val="0"/>
          <w:numId w:val="16"/>
        </w:numPr>
        <w:rPr>
          <w:b/>
          <w:bCs/>
        </w:rPr>
      </w:pPr>
      <w:r w:rsidRPr="00C2376F">
        <w:rPr>
          <w:rFonts w:ascii="Consolas" w:hAnsi="Consolas"/>
          <w:i/>
          <w:iCs/>
          <w:shd w:val="clear" w:color="auto" w:fill="DFDFDF" w:themeFill="background2" w:themeFillShade="E6"/>
        </w:rPr>
        <w:lastRenderedPageBreak/>
        <w:t>c-compiler-options</w:t>
      </w:r>
      <w:r w:rsidRPr="00826D48">
        <w:rPr>
          <w:b/>
          <w:bCs/>
        </w:rPr>
        <w:t xml:space="preserve"> </w:t>
      </w:r>
      <w:r w:rsidRPr="001B30B6">
        <w:t>–</w:t>
      </w:r>
      <w:r>
        <w:t xml:space="preserve"> List of all options that should be used for the compiler (In this case it is intended for the GNU C Compiler)</w:t>
      </w:r>
    </w:p>
    <w:p w14:paraId="407DC401" w14:textId="4F3D7E70" w:rsidR="00863365" w:rsidRPr="00863365" w:rsidRDefault="00863365" w:rsidP="00863365">
      <w:pPr>
        <w:pStyle w:val="Heading3"/>
      </w:pPr>
      <w:bookmarkStart w:id="19" w:name="_Toc78033541"/>
      <w:r>
        <w:t>Declarations and Definitions</w:t>
      </w:r>
      <w:bookmarkEnd w:id="19"/>
    </w:p>
    <w:p w14:paraId="58784893" w14:textId="12EA9B77" w:rsidR="00863365" w:rsidRDefault="00863365" w:rsidP="00863365">
      <w:pPr>
        <w:pStyle w:val="Heading3"/>
        <w:numPr>
          <w:ilvl w:val="2"/>
          <w:numId w:val="11"/>
        </w:numPr>
      </w:pPr>
      <w:bookmarkStart w:id="20" w:name="_Toc78033542"/>
      <w:r>
        <w:t>Function Definitions</w:t>
      </w:r>
      <w:bookmarkEnd w:id="20"/>
    </w:p>
    <w:p w14:paraId="6451CA39" w14:textId="39E30963" w:rsidR="00863365" w:rsidRPr="00863365" w:rsidRDefault="00863365" w:rsidP="00863365">
      <w:pPr>
        <w:pStyle w:val="Heading3"/>
        <w:numPr>
          <w:ilvl w:val="2"/>
          <w:numId w:val="32"/>
        </w:numPr>
        <w:tabs>
          <w:tab w:val="num" w:pos="1080"/>
        </w:tabs>
      </w:pPr>
      <w:bookmarkStart w:id="21" w:name="_Toc78033543"/>
      <w:r>
        <w:t>Blocks</w:t>
      </w:r>
      <w:bookmarkEnd w:id="21"/>
    </w:p>
    <w:p w14:paraId="28468EF6" w14:textId="77777777" w:rsidR="00E42931" w:rsidRPr="002A0752" w:rsidRDefault="00E42931" w:rsidP="00E42931">
      <w:pPr>
        <w:pStyle w:val="Heading3"/>
      </w:pPr>
      <w:bookmarkStart w:id="22" w:name="_Toc78033544"/>
      <w:r>
        <w:t>Entry-File</w:t>
      </w:r>
      <w:bookmarkEnd w:id="22"/>
    </w:p>
    <w:p w14:paraId="018A69F8" w14:textId="65B86EBC" w:rsidR="00E42931" w:rsidRDefault="00E42931" w:rsidP="00E83011">
      <w:pPr>
        <w:ind w:left="226" w:firstLine="0"/>
      </w:pPr>
      <w:r>
        <w:t xml:space="preserve">Unlike in C, the compiler </w:t>
      </w:r>
      <w:r w:rsidRPr="002B0550">
        <w:t>in</w:t>
      </w:r>
      <w:r>
        <w:t xml:space="preserve"> Para-C is not designed to be able to compile files without an entry-point or reference on how the program should be run. This is because the compiler goes out from the entry-point file and from there handles all name mangling and imports. This means that to compile a project or file, the entry-file must be explicitly marked as an entry-point. All files and headers used will be compiled as well, but unused files will be ignored even if they are in the same folder, due to uncertainty about how to handle them.</w:t>
      </w:r>
    </w:p>
    <w:p w14:paraId="36100B69" w14:textId="28DCB27B" w:rsidR="00E42931" w:rsidRDefault="00E42931" w:rsidP="00E83011">
      <w:pPr>
        <w:ind w:left="226" w:firstLine="0"/>
      </w:pPr>
      <w:r>
        <w:t xml:space="preserve">This entry-point file can be either set in the </w:t>
      </w:r>
      <w:r w:rsidRPr="00845200">
        <w:rPr>
          <w:rFonts w:ascii="Consolas" w:hAnsi="Consolas"/>
        </w:rPr>
        <w:t>parac-config.json</w:t>
      </w:r>
      <w:r>
        <w:t xml:space="preserve"> file or using the</w:t>
      </w:r>
      <w:r>
        <w:rPr>
          <w:rFonts w:ascii="Consolas" w:hAnsi="Consolas"/>
          <w:shd w:val="clear" w:color="auto" w:fill="DFDFDF" w:themeFill="background2" w:themeFillShade="E6"/>
        </w:rPr>
        <w:t xml:space="preserve"> </w:t>
      </w:r>
      <w:r w:rsidRPr="00C2376F">
        <w:rPr>
          <w:rFonts w:ascii="Consolas" w:hAnsi="Consolas"/>
          <w:i/>
          <w:iCs/>
          <w:shd w:val="clear" w:color="auto" w:fill="DFDFDF" w:themeFill="background2" w:themeFillShade="E6"/>
        </w:rPr>
        <w:t>parac compile</w:t>
      </w:r>
      <w:r>
        <w:t xml:space="preserve"> command where the prompt will ask for the wanted configuration and entry-point.</w:t>
      </w:r>
    </w:p>
    <w:p w14:paraId="20929D74" w14:textId="77777777" w:rsidR="00E42931" w:rsidRDefault="00E42931" w:rsidP="00E42931">
      <w:pPr>
        <w:pStyle w:val="Heading3"/>
      </w:pPr>
      <w:bookmarkStart w:id="23" w:name="_Toc78033545"/>
      <w:r>
        <w:t>Runtime Entry-Point Function</w:t>
      </w:r>
      <w:bookmarkEnd w:id="23"/>
    </w:p>
    <w:p w14:paraId="33AF3612" w14:textId="77777777" w:rsidR="00E42931" w:rsidRDefault="00E42931" w:rsidP="00E83011">
      <w:pPr>
        <w:ind w:left="226" w:firstLine="0"/>
      </w:pPr>
      <w:r>
        <w:t xml:space="preserve">An entry-point in the program is the function that should be called on runtime, to start the entire program. It is not necessarily needed, for example in library code, where the code is imported into another program. </w:t>
      </w:r>
    </w:p>
    <w:p w14:paraId="63BA1C97" w14:textId="77777777" w:rsidR="00E42931" w:rsidRDefault="00E42931" w:rsidP="00E83011">
      <w:pPr>
        <w:ind w:left="226" w:firstLine="0"/>
      </w:pPr>
      <w:r>
        <w:t xml:space="preserve">Para-C will also allow pre-compilation of library code, where the user wants to use them in a C-environment and avoid Para-C mangling and runtime handling. </w:t>
      </w:r>
    </w:p>
    <w:p w14:paraId="75E7B4B4" w14:textId="77777777" w:rsidR="00E42931" w:rsidRDefault="00E42931" w:rsidP="00E42931">
      <w:pPr>
        <w:pStyle w:val="Heading3"/>
      </w:pPr>
      <w:bookmarkStart w:id="24" w:name="_Toc78033546"/>
      <w:r>
        <w:t>Specifying an entry-point function</w:t>
      </w:r>
      <w:bookmarkEnd w:id="24"/>
    </w:p>
    <w:p w14:paraId="550C5427" w14:textId="77777777" w:rsidR="00E42931" w:rsidRDefault="00E42931" w:rsidP="00E83011">
      <w:pPr>
        <w:ind w:left="226" w:firstLine="0"/>
      </w:pPr>
      <w:r>
        <w:t xml:space="preserve">In Para-C declaring the entry-point with the C-standard </w:t>
      </w:r>
      <w:r w:rsidRPr="00C2376F">
        <w:rPr>
          <w:rFonts w:ascii="Consolas" w:hAnsi="Consolas"/>
          <w:i/>
          <w:iCs/>
          <w:shd w:val="clear" w:color="auto" w:fill="DFDFDF" w:themeFill="background2" w:themeFillShade="E6"/>
        </w:rPr>
        <w:t>int main()</w:t>
      </w:r>
      <w:r>
        <w:t xml:space="preserve"> is not allowed. This is because the Compiler generates the </w:t>
      </w:r>
      <w:r w:rsidRPr="009217C1">
        <w:rPr>
          <w:rFonts w:ascii="Consolas" w:hAnsi="Consolas"/>
        </w:rPr>
        <w:t>main()</w:t>
      </w:r>
      <w:r>
        <w:t xml:space="preserve"> function itself based on the program and requirements. Therefore, it uses instead a new syntax where the entry-point function is declared using </w:t>
      </w:r>
      <w:r w:rsidRPr="00455D51">
        <w:rPr>
          <w:rFonts w:ascii="Consolas" w:hAnsi="Consolas"/>
          <w:i/>
          <w:iCs/>
          <w:shd w:val="clear" w:color="auto" w:fill="DFDFDF" w:themeFill="background2" w:themeFillShade="E6"/>
        </w:rPr>
        <w:t>entry status</w:t>
      </w:r>
      <w:r>
        <w:rPr>
          <w:rFonts w:ascii="Consolas" w:hAnsi="Consolas"/>
          <w:i/>
          <w:iCs/>
          <w:shd w:val="clear" w:color="auto" w:fill="DFDFDF" w:themeFill="background2" w:themeFillShade="E6"/>
        </w:rPr>
        <w:t xml:space="preserve"> &lt;function-name&gt;</w:t>
      </w:r>
      <w:r>
        <w:t xml:space="preserve">. </w:t>
      </w:r>
    </w:p>
    <w:p w14:paraId="55053242" w14:textId="77777777" w:rsidR="00E42931" w:rsidRPr="004D0047" w:rsidRDefault="00E42931" w:rsidP="00E83011">
      <w:pPr>
        <w:ind w:left="226" w:firstLine="0"/>
      </w:pPr>
      <w:r>
        <w:lastRenderedPageBreak/>
        <w:t>Example:</w:t>
      </w:r>
    </w:p>
    <w:p w14:paraId="436602DD"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entry status Main()</w:t>
      </w:r>
    </w:p>
    <w:p w14:paraId="3B88BFE9"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8372F81" w14:textId="77777777" w:rsidR="00E42931" w:rsidRDefault="00E42931" w:rsidP="00E83011">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code</w:t>
      </w:r>
    </w:p>
    <w:p w14:paraId="482623E1" w14:textId="77777777" w:rsidR="00E42931" w:rsidRPr="002A27C1" w:rsidRDefault="00E42931" w:rsidP="00E83011">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7A3B5B88" w14:textId="77777777" w:rsidR="00E42931" w:rsidRDefault="00E42931" w:rsidP="00E83011">
      <w:pPr>
        <w:ind w:left="226" w:firstLine="0"/>
      </w:pPr>
      <w:r>
        <w:t xml:space="preserve">Entry, in this case, is a new keyword like </w:t>
      </w:r>
      <w:r w:rsidRPr="00455D51">
        <w:rPr>
          <w:rFonts w:ascii="Consolas" w:hAnsi="Consolas"/>
          <w:i/>
          <w:iCs/>
          <w:shd w:val="clear" w:color="auto" w:fill="DFDFDF" w:themeFill="background2" w:themeFillShade="E6"/>
        </w:rPr>
        <w:t>static</w:t>
      </w:r>
      <w:r>
        <w:t xml:space="preserve">, which hints to the compiler that this function is the entry-point function. The keyword </w:t>
      </w:r>
      <w:r>
        <w:rPr>
          <w:rFonts w:ascii="Consolas" w:hAnsi="Consolas"/>
          <w:i/>
          <w:iCs/>
          <w:shd w:val="clear" w:color="auto" w:fill="DFDFDF" w:themeFill="background2" w:themeFillShade="E6"/>
        </w:rPr>
        <w:t>s</w:t>
      </w:r>
      <w:r w:rsidRPr="00455D51">
        <w:rPr>
          <w:rFonts w:ascii="Consolas" w:hAnsi="Consolas"/>
          <w:i/>
          <w:iCs/>
          <w:shd w:val="clear" w:color="auto" w:fill="DFDFDF" w:themeFill="background2" w:themeFillShade="E6"/>
        </w:rPr>
        <w:t>tatus</w:t>
      </w:r>
      <w:r>
        <w:t xml:space="preserve"> is here a new built-in datatype, which should be returned from the function. This data type is a struct, which can contain status-code, additional stdout or an entire exception that should be raised. This data type is not restricted to Main alone but can be used inside other functions as well. </w:t>
      </w:r>
    </w:p>
    <w:p w14:paraId="523366B8" w14:textId="77777777" w:rsidR="00E42931" w:rsidRPr="00455D51" w:rsidRDefault="00E42931" w:rsidP="00E83011">
      <w:pPr>
        <w:ind w:left="226" w:firstLine="0"/>
        <w:rPr>
          <w:i/>
          <w:iCs/>
        </w:rPr>
      </w:pPr>
      <w:r w:rsidRPr="00455D51">
        <w:rPr>
          <w:i/>
          <w:iCs/>
        </w:rPr>
        <w:t>Note: All functions are automatically wrapped using a status return to integrate exception returns and calling</w:t>
      </w:r>
      <w:r>
        <w:rPr>
          <w:i/>
          <w:iCs/>
        </w:rPr>
        <w:t xml:space="preserve"> </w:t>
      </w:r>
      <w:r w:rsidRPr="00455D51">
        <w:rPr>
          <w:i/>
          <w:iCs/>
        </w:rPr>
        <w:t>stacks</w:t>
      </w:r>
      <w:r>
        <w:rPr>
          <w:i/>
          <w:iCs/>
        </w:rPr>
        <w:t>. I</w:t>
      </w:r>
      <w:r w:rsidRPr="00455D51">
        <w:rPr>
          <w:i/>
          <w:iCs/>
        </w:rPr>
        <w:t>f the code is hinted to be native C</w:t>
      </w:r>
      <w:r>
        <w:rPr>
          <w:i/>
          <w:iCs/>
        </w:rPr>
        <w:t>, automatically the return is the actual type specified.</w:t>
      </w:r>
    </w:p>
    <w:p w14:paraId="18F8737E" w14:textId="51AA2479" w:rsidR="00E42931" w:rsidRDefault="00E42931" w:rsidP="00E83011">
      <w:pPr>
        <w:ind w:left="226" w:firstLine="0"/>
      </w:pPr>
      <w:r>
        <w:t xml:space="preserve">The reason for this seemingly odd decision is partly based on the Para-C language structure, which automatically builds in exception-catching and additional return functionality. The PBL, therefore, provides the entry-point function, which runs the specified entry-point function with additional wrapping and checking that is hidden from the user code. Because of that defining the entry-point does not require the method name to be explicitly Main, meaning a name like </w:t>
      </w:r>
      <w:r>
        <w:rPr>
          <w:rFonts w:ascii="Consolas" w:hAnsi="Consolas"/>
          <w:i/>
          <w:iCs/>
          <w:shd w:val="clear" w:color="auto" w:fill="DFDFDF" w:themeFill="background2" w:themeFillShade="E6"/>
        </w:rPr>
        <w:t>entry status</w:t>
      </w:r>
      <w:r w:rsidRPr="00C2376F">
        <w:rPr>
          <w:rFonts w:ascii="Consolas" w:hAnsi="Consolas"/>
          <w:i/>
          <w:iCs/>
          <w:shd w:val="clear" w:color="auto" w:fill="DFDFDF" w:themeFill="background2" w:themeFillShade="E6"/>
        </w:rPr>
        <w:t xml:space="preserve"> MyProgramMain()</w:t>
      </w:r>
      <w:r w:rsidRPr="00DD0BA1">
        <w:t xml:space="preserve"> </w:t>
      </w:r>
      <w:r>
        <w:t>is also valid. However, it is recommended to use it.</w:t>
      </w:r>
    </w:p>
    <w:p w14:paraId="40D7B95C" w14:textId="6AE3AD1D" w:rsidR="00056401" w:rsidRDefault="00056401" w:rsidP="00056401">
      <w:pPr>
        <w:pStyle w:val="Heading3"/>
      </w:pPr>
      <w:bookmarkStart w:id="25" w:name="_Toc78033547"/>
      <w:r>
        <w:t>Lifetime</w:t>
      </w:r>
      <w:bookmarkEnd w:id="25"/>
    </w:p>
    <w:p w14:paraId="3B753329" w14:textId="77777777" w:rsidR="00056401" w:rsidRPr="00056401" w:rsidRDefault="00056401" w:rsidP="00056401">
      <w:pPr>
        <w:ind w:left="284" w:firstLine="0"/>
      </w:pPr>
    </w:p>
    <w:p w14:paraId="65533E11" w14:textId="6256161C" w:rsidR="00056401" w:rsidRDefault="00056401" w:rsidP="00056401">
      <w:pPr>
        <w:pStyle w:val="Heading3"/>
      </w:pPr>
      <w:bookmarkStart w:id="26" w:name="_Toc78033548"/>
      <w:r>
        <w:t>Scope and Visibility</w:t>
      </w:r>
      <w:bookmarkEnd w:id="26"/>
    </w:p>
    <w:p w14:paraId="1B9B1EC5" w14:textId="77777777" w:rsidR="00056401" w:rsidRPr="00056401" w:rsidRDefault="00056401" w:rsidP="00056401">
      <w:pPr>
        <w:ind w:left="284" w:firstLine="0"/>
      </w:pPr>
    </w:p>
    <w:p w14:paraId="574BFC15" w14:textId="0231BD93" w:rsidR="00056401" w:rsidRDefault="00056401" w:rsidP="00056401">
      <w:pPr>
        <w:pStyle w:val="Heading3"/>
      </w:pPr>
      <w:bookmarkStart w:id="27" w:name="_Toc78033549"/>
      <w:r>
        <w:t>Linkage of Variables</w:t>
      </w:r>
      <w:bookmarkEnd w:id="27"/>
    </w:p>
    <w:p w14:paraId="49424EC0" w14:textId="4F00875F" w:rsidR="00056401" w:rsidRPr="00056401" w:rsidRDefault="00056401" w:rsidP="00056401">
      <w:pPr>
        <w:ind w:left="284" w:firstLine="0"/>
      </w:pPr>
    </w:p>
    <w:p w14:paraId="3A5C7AB9" w14:textId="28F822F1" w:rsidR="00056401" w:rsidRDefault="00056401" w:rsidP="00056401">
      <w:pPr>
        <w:pStyle w:val="Heading3"/>
      </w:pPr>
      <w:bookmarkStart w:id="28" w:name="_Toc78033550"/>
      <w:r>
        <w:t>Para-C Pragmas</w:t>
      </w:r>
      <w:bookmarkEnd w:id="28"/>
    </w:p>
    <w:p w14:paraId="526133F1" w14:textId="35A79D09" w:rsidR="00056401" w:rsidRDefault="00056401" w:rsidP="00056401">
      <w:pPr>
        <w:ind w:left="284" w:firstLine="0"/>
      </w:pPr>
    </w:p>
    <w:p w14:paraId="7A402ADF" w14:textId="570957D7" w:rsidR="00990ECA" w:rsidRDefault="00990ECA" w:rsidP="00990ECA">
      <w:pPr>
        <w:pStyle w:val="Heading3"/>
      </w:pPr>
      <w:bookmarkStart w:id="29" w:name="_Toc78033551"/>
      <w:r>
        <w:lastRenderedPageBreak/>
        <w:t>Additional Notes</w:t>
      </w:r>
      <w:bookmarkEnd w:id="29"/>
    </w:p>
    <w:p w14:paraId="556E513E" w14:textId="43173C24" w:rsidR="00990ECA" w:rsidRPr="008C431A" w:rsidRDefault="00990ECA" w:rsidP="008C431A">
      <w:pPr>
        <w:pStyle w:val="ListParagraph"/>
        <w:numPr>
          <w:ilvl w:val="0"/>
          <w:numId w:val="33"/>
        </w:numPr>
        <w:rPr>
          <w:rStyle w:val="Emphasis"/>
          <w:i w:val="0"/>
          <w:iCs w:val="0"/>
        </w:rPr>
      </w:pPr>
      <w:r>
        <w:t xml:space="preserve">Line-Endings are strictly limited to </w:t>
      </w:r>
      <w:r w:rsidRPr="008C431A">
        <w:rPr>
          <w:rStyle w:val="Emphasis"/>
          <w:rFonts w:ascii="Consolas" w:hAnsi="Consolas"/>
          <w:shd w:val="clear" w:color="auto" w:fill="E0E0E0" w:themeFill="accent2" w:themeFillTint="66"/>
        </w:rPr>
        <w:t>\n</w:t>
      </w:r>
      <w:r>
        <w:t>,</w:t>
      </w:r>
      <w:r w:rsidRPr="008C431A">
        <w:rPr>
          <w:i/>
          <w:iCs/>
        </w:rPr>
        <w:t xml:space="preserve"> </w:t>
      </w:r>
      <w:r w:rsidRPr="008C431A">
        <w:rPr>
          <w:rStyle w:val="Emphasis"/>
          <w:rFonts w:ascii="Consolas" w:hAnsi="Consolas"/>
          <w:shd w:val="clear" w:color="auto" w:fill="E0E0E0" w:themeFill="accent2" w:themeFillTint="66"/>
        </w:rPr>
        <w:t>\r\n</w:t>
      </w:r>
      <w:r>
        <w:t xml:space="preserve"> and</w:t>
      </w:r>
      <w:r w:rsidRPr="008C431A">
        <w:rPr>
          <w:i/>
          <w:iCs/>
        </w:rPr>
        <w:t xml:space="preserve"> </w:t>
      </w:r>
      <w:r w:rsidRPr="008C431A">
        <w:rPr>
          <w:rStyle w:val="Emphasis"/>
          <w:rFonts w:ascii="Consolas" w:hAnsi="Consolas"/>
          <w:shd w:val="clear" w:color="auto" w:fill="E0E0E0" w:themeFill="accent2" w:themeFillTint="66"/>
        </w:rPr>
        <w:t>\r</w:t>
      </w:r>
    </w:p>
    <w:p w14:paraId="3AAA6CC2" w14:textId="5A88D763" w:rsidR="00AD5DDE" w:rsidRDefault="00AD5DDE" w:rsidP="00990ECA">
      <w:pPr>
        <w:pStyle w:val="ListParagraph"/>
        <w:numPr>
          <w:ilvl w:val="0"/>
          <w:numId w:val="33"/>
        </w:numPr>
      </w:pPr>
      <w:r w:rsidRPr="00AD5DDE">
        <w:t>Comments ar</w:t>
      </w:r>
      <w:r>
        <w:t xml:space="preserve">e strictly ignored and before starting compilation removed. This means that the errors reported in the program will </w:t>
      </w:r>
      <w:r w:rsidRPr="00AD5DDE">
        <w:rPr>
          <w:i/>
          <w:iCs/>
        </w:rPr>
        <w:t>NOT</w:t>
      </w:r>
      <w:r>
        <w:t xml:space="preserve"> contain any comments.</w:t>
      </w:r>
    </w:p>
    <w:p w14:paraId="4EBBDF43" w14:textId="464B905C" w:rsidR="008C431A" w:rsidRDefault="007F3FC7" w:rsidP="007F3FC7">
      <w:pPr>
        <w:pStyle w:val="Heading2"/>
      </w:pPr>
      <w:bookmarkStart w:id="30" w:name="_Toc78033552"/>
      <w:r>
        <w:t>Integration of Processes</w:t>
      </w:r>
      <w:r w:rsidR="00B25265">
        <w:t xml:space="preserve"> and Programs</w:t>
      </w:r>
      <w:bookmarkEnd w:id="30"/>
    </w:p>
    <w:p w14:paraId="5BEDE52C" w14:textId="77777777" w:rsidR="00267034" w:rsidRPr="00267034" w:rsidRDefault="00267034" w:rsidP="00267034"/>
    <w:p w14:paraId="21B2C886" w14:textId="170DC35F" w:rsidR="00133AD1" w:rsidRDefault="00133AD1" w:rsidP="00133AD1">
      <w:pPr>
        <w:pStyle w:val="Heading2"/>
      </w:pPr>
      <w:bookmarkStart w:id="31" w:name="_Toc78033553"/>
      <w:r>
        <w:t>Precedence and associativity of operators</w:t>
      </w:r>
      <w:bookmarkEnd w:id="31"/>
    </w:p>
    <w:p w14:paraId="75AF54B0" w14:textId="77777777" w:rsidR="00D64E86" w:rsidRPr="00D64E86" w:rsidRDefault="00D64E86" w:rsidP="00D64E86"/>
    <w:p w14:paraId="4A8DB9D2" w14:textId="44D3D730" w:rsidR="005859DD" w:rsidRDefault="005859DD" w:rsidP="005859DD">
      <w:pPr>
        <w:pStyle w:val="Heading2"/>
      </w:pPr>
      <w:bookmarkStart w:id="32" w:name="_Toc78033554"/>
      <w:r>
        <w:t>Lexical Conventions</w:t>
      </w:r>
      <w:bookmarkEnd w:id="32"/>
    </w:p>
    <w:p w14:paraId="541F55E9" w14:textId="614CF7B3" w:rsidR="007140D5" w:rsidRPr="007140D5" w:rsidRDefault="00DC2F33" w:rsidP="00DC2F33">
      <w:pPr>
        <w:pStyle w:val="Heading2"/>
      </w:pPr>
      <w:bookmarkStart w:id="33" w:name="_File_structure"/>
      <w:bookmarkStart w:id="34" w:name="_Toc78033555"/>
      <w:bookmarkEnd w:id="33"/>
      <w:r>
        <w:t>Statements</w:t>
      </w:r>
      <w:bookmarkEnd w:id="34"/>
    </w:p>
    <w:p w14:paraId="72004FD0" w14:textId="7DCD0A67" w:rsidR="00902796" w:rsidRDefault="00902796" w:rsidP="00DC2F33">
      <w:pPr>
        <w:pStyle w:val="Heading3"/>
      </w:pPr>
      <w:bookmarkStart w:id="35" w:name="_Toc78033556"/>
      <w:r>
        <w:t>Selection Statements</w:t>
      </w:r>
      <w:bookmarkEnd w:id="35"/>
    </w:p>
    <w:p w14:paraId="49D60C8F" w14:textId="60C780AA" w:rsidR="00DC2F33" w:rsidRDefault="00DC2F33" w:rsidP="00DC2F33">
      <w:pPr>
        <w:pStyle w:val="Heading3"/>
        <w:numPr>
          <w:ilvl w:val="2"/>
          <w:numId w:val="11"/>
        </w:numPr>
      </w:pPr>
      <w:bookmarkStart w:id="36" w:name="_Toc78033557"/>
      <w:r>
        <w:t>Iteration Statements</w:t>
      </w:r>
      <w:bookmarkEnd w:id="36"/>
    </w:p>
    <w:p w14:paraId="609FF683" w14:textId="6A81A490" w:rsidR="00DC2F33" w:rsidRDefault="00DC2F33" w:rsidP="00DC2F33">
      <w:pPr>
        <w:pStyle w:val="Heading3"/>
      </w:pPr>
      <w:bookmarkStart w:id="37" w:name="_Toc78033558"/>
      <w:r>
        <w:t>Compound Statement</w:t>
      </w:r>
      <w:bookmarkEnd w:id="37"/>
    </w:p>
    <w:p w14:paraId="0A931EE8" w14:textId="788A3864" w:rsidR="00DC2F33" w:rsidRDefault="00DC2F33" w:rsidP="00DC2F33">
      <w:pPr>
        <w:pStyle w:val="Heading3"/>
      </w:pPr>
      <w:bookmarkStart w:id="38" w:name="_Toc78033559"/>
      <w:r>
        <w:t>Expression Statement</w:t>
      </w:r>
      <w:bookmarkEnd w:id="38"/>
    </w:p>
    <w:p w14:paraId="6B316E05" w14:textId="0CC3B787" w:rsidR="007140D5" w:rsidRPr="007140D5" w:rsidRDefault="00DC2F33" w:rsidP="00E83011">
      <w:pPr>
        <w:pStyle w:val="Heading3"/>
      </w:pPr>
      <w:bookmarkStart w:id="39" w:name="_Toc78033560"/>
      <w:r>
        <w:t>Null Statement</w:t>
      </w:r>
      <w:bookmarkEnd w:id="39"/>
    </w:p>
    <w:p w14:paraId="4B9EC7CA" w14:textId="50A8B722" w:rsidR="007D050E" w:rsidRPr="007140D5" w:rsidRDefault="007D050E" w:rsidP="00B760E7">
      <w:pPr>
        <w:pStyle w:val="Heading2"/>
      </w:pPr>
      <w:bookmarkStart w:id="40" w:name="_Toc78033561"/>
      <w:r>
        <w:t>Operators</w:t>
      </w:r>
      <w:bookmarkEnd w:id="40"/>
    </w:p>
    <w:p w14:paraId="3341332F" w14:textId="77777777" w:rsidR="007140D5" w:rsidRPr="007140D5" w:rsidRDefault="007140D5" w:rsidP="007140D5"/>
    <w:p w14:paraId="5BC4525E" w14:textId="77777777" w:rsidR="00D110B9" w:rsidRDefault="00D110B9" w:rsidP="00D110B9">
      <w:pPr>
        <w:pStyle w:val="Heading2"/>
      </w:pPr>
      <w:bookmarkStart w:id="41" w:name="_Toc78033562"/>
      <w:r>
        <w:t>Namespaces and file management</w:t>
      </w:r>
      <w:bookmarkEnd w:id="41"/>
    </w:p>
    <w:p w14:paraId="1598BB1D" w14:textId="77777777" w:rsidR="00D110B9" w:rsidRDefault="00D110B9" w:rsidP="00D110B9">
      <w:pPr>
        <w:pStyle w:val="Heading3"/>
      </w:pPr>
      <w:bookmarkStart w:id="42" w:name="_Language_Separation"/>
      <w:bookmarkStart w:id="43" w:name="_Importing_PARA-files"/>
      <w:bookmarkStart w:id="44" w:name="_Toc71660362"/>
      <w:bookmarkStart w:id="45" w:name="_Toc78033563"/>
      <w:bookmarkEnd w:id="42"/>
      <w:bookmarkEnd w:id="43"/>
      <w:r w:rsidRPr="008409FC">
        <w:t>Importing PARA</w:t>
      </w:r>
      <w:bookmarkEnd w:id="44"/>
      <w:r>
        <w:t>-files</w:t>
      </w:r>
      <w:bookmarkEnd w:id="45"/>
    </w:p>
    <w:p w14:paraId="1F4F0EA5" w14:textId="77777777" w:rsidR="00D110B9" w:rsidRDefault="00D110B9" w:rsidP="00DD7C36">
      <w:pPr>
        <w:ind w:left="226" w:firstLine="0"/>
      </w:pPr>
      <w:r>
        <w:t>The standard in-code importing system will not be different from C and will base on a standard header file. In this header, all publicly available identifiers can be specified, which are then either written in the header itself or the source file (</w:t>
      </w:r>
      <w:r w:rsidRPr="00E018BA">
        <w:rPr>
          <w:rFonts w:ascii="Consolas" w:hAnsi="Consolas"/>
          <w:shd w:val="clear" w:color="auto" w:fill="FFFFFF" w:themeFill="background1"/>
        </w:rPr>
        <w:t>.para</w:t>
      </w:r>
      <w:r>
        <w:t xml:space="preserve">). This </w:t>
      </w:r>
      <w:r>
        <w:lastRenderedPageBreak/>
        <w:t>header can be either included inside your file or another header, which can then be included as well.</w:t>
      </w:r>
    </w:p>
    <w:p w14:paraId="36F191E1" w14:textId="77777777" w:rsidR="00D110B9" w:rsidRDefault="00D110B9" w:rsidP="00DD7C36">
      <w:pPr>
        <w:ind w:left="226" w:firstLine="0"/>
      </w:pPr>
      <w:r>
        <w:t xml:space="preserve">The only difference Para-C is introducing is the way you handle variable names and name mangling. That means Para-C will introduce new syntax to handle specific cases and provide the option if needed to rename identifiers to avoid duplicate naming. </w:t>
      </w:r>
    </w:p>
    <w:p w14:paraId="6C763895" w14:textId="77777777" w:rsidR="00D110B9" w:rsidRDefault="00D110B9" w:rsidP="00D110B9">
      <w:pPr>
        <w:pStyle w:val="Heading4"/>
      </w:pPr>
      <w:r>
        <w:t>Importing entire headers</w:t>
      </w:r>
    </w:p>
    <w:p w14:paraId="0E658FC9" w14:textId="77777777" w:rsidR="00D110B9" w:rsidRDefault="00D110B9" w:rsidP="00DD7C36">
      <w:pPr>
        <w:ind w:left="339" w:firstLine="0"/>
      </w:pPr>
      <w:r>
        <w:t xml:space="preserve">For Libraries in Para-C, the simple </w:t>
      </w:r>
      <w:r w:rsidRPr="000E5EBE">
        <w:rPr>
          <w:rFonts w:ascii="Consolas" w:hAnsi="Consolas"/>
          <w:shd w:val="clear" w:color="auto" w:fill="DFDFDF" w:themeFill="background2" w:themeFillShade="E6"/>
        </w:rPr>
        <w:t>#include &lt;</w:t>
      </w:r>
      <w:r>
        <w:rPr>
          <w:rFonts w:ascii="Consolas" w:hAnsi="Consolas"/>
          <w:shd w:val="clear" w:color="auto" w:fill="DFDFDF" w:themeFill="background2" w:themeFillShade="E6"/>
        </w:rPr>
        <w:t>library.h</w:t>
      </w:r>
      <w:r w:rsidRPr="000E5EBE">
        <w:rPr>
          <w:rFonts w:ascii="Consolas" w:hAnsi="Consolas"/>
          <w:shd w:val="clear" w:color="auto" w:fill="DFDFDF" w:themeFill="background2" w:themeFillShade="E6"/>
        </w:rPr>
        <w:t>&gt;</w:t>
      </w:r>
      <w:r>
        <w:t xml:space="preserve"> can be used, but for C library imports additional commenting is required. (</w:t>
      </w:r>
      <w:r>
        <w:rPr>
          <w:i/>
          <w:iCs/>
        </w:rPr>
        <w:t xml:space="preserve">See </w:t>
      </w:r>
      <w:hyperlink w:anchor="_Importing_C-libraries_or" w:history="1">
        <w:r w:rsidRPr="00C81C37">
          <w:rPr>
            <w:rStyle w:val="Hyperlink"/>
            <w:i/>
            <w:iCs/>
          </w:rPr>
          <w:t>Importing C-libraries or headers</w:t>
        </w:r>
      </w:hyperlink>
      <w:r>
        <w:t>)</w:t>
      </w:r>
    </w:p>
    <w:p w14:paraId="6949DBF9" w14:textId="77777777" w:rsidR="00D110B9" w:rsidRDefault="00D110B9" w:rsidP="00DD7C36">
      <w:pPr>
        <w:ind w:left="339" w:firstLine="0"/>
      </w:pPr>
      <w:r>
        <w:t>Example:</w:t>
      </w:r>
    </w:p>
    <w:p w14:paraId="5188C403" w14:textId="77777777" w:rsidR="00D110B9" w:rsidRPr="00D701E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t>Standard Header:</w:t>
      </w:r>
      <w:r w:rsidRPr="00CA5EF9">
        <w:t xml:space="preserve"> </w:t>
      </w:r>
      <w:r w:rsidRPr="00D701E9">
        <w:rPr>
          <w:rFonts w:ascii="Consolas" w:hAnsi="Consolas"/>
          <w:shd w:val="clear" w:color="auto" w:fill="DFDFDF" w:themeFill="background2" w:themeFillShade="E6"/>
        </w:rPr>
        <w:t>#include “header.ph”</w:t>
      </w:r>
    </w:p>
    <w:p w14:paraId="06D477CB" w14:textId="77777777" w:rsidR="00D110B9" w:rsidRDefault="00D110B9" w:rsidP="00DD7C36">
      <w:pPr>
        <w:pStyle w:val="ListParagraph"/>
        <w:numPr>
          <w:ilvl w:val="0"/>
          <w:numId w:val="19"/>
        </w:numPr>
        <w:shd w:val="clear" w:color="auto" w:fill="FFFFFF" w:themeFill="background1"/>
        <w:spacing w:after="100" w:afterAutospacing="1" w:line="240" w:lineRule="auto"/>
        <w:ind w:left="1419"/>
        <w:rPr>
          <w:rFonts w:ascii="Consolas" w:hAnsi="Consolas"/>
          <w:shd w:val="clear" w:color="auto" w:fill="DFDFDF" w:themeFill="background2" w:themeFillShade="E6"/>
        </w:rPr>
      </w:pPr>
      <w:r w:rsidRPr="003B23D7">
        <w:t xml:space="preserve">PBL Library Header: </w:t>
      </w:r>
      <w:r w:rsidRPr="00D701E9">
        <w:rPr>
          <w:rFonts w:ascii="Consolas" w:hAnsi="Consolas"/>
          <w:shd w:val="clear" w:color="auto" w:fill="DFDFDF" w:themeFill="background2" w:themeFillShade="E6"/>
        </w:rPr>
        <w:t>#include &lt;library.ph&gt;</w:t>
      </w:r>
      <w:bookmarkStart w:id="46" w:name="_Renaming_included_identifiers"/>
      <w:bookmarkEnd w:id="46"/>
    </w:p>
    <w:p w14:paraId="20044BEA" w14:textId="77777777" w:rsidR="00D110B9" w:rsidRDefault="00D110B9" w:rsidP="00DD7C36">
      <w:pPr>
        <w:ind w:left="339" w:firstLine="0"/>
      </w:pPr>
      <w:r>
        <w:t xml:space="preserve">This will, unlike in C, </w:t>
      </w:r>
      <w:r>
        <w:rPr>
          <w:i/>
          <w:iCs/>
        </w:rPr>
        <w:t xml:space="preserve">not </w:t>
      </w:r>
      <w:r>
        <w:t>include all identifiers from that header, but rather tell the compiler a specific header reference that should be used inside the file. This means the user will need to specify the wanted header or specify imported variables (Explained in the next section).</w:t>
      </w:r>
    </w:p>
    <w:p w14:paraId="5FE10714" w14:textId="77777777" w:rsidR="00D110B9" w:rsidRDefault="00D110B9" w:rsidP="00DD7C36">
      <w:pPr>
        <w:ind w:left="339" w:firstLine="0"/>
      </w:pPr>
      <w:r>
        <w:t>To specify the header the namespace syntax (</w:t>
      </w:r>
      <w:r>
        <w:rPr>
          <w:i/>
          <w:iCs/>
        </w:rPr>
        <w:t xml:space="preserve">See </w:t>
      </w:r>
      <w:hyperlink w:anchor="_Namespaces" w:history="1">
        <w:r w:rsidRPr="00760609">
          <w:rPr>
            <w:rStyle w:val="Hyperlink"/>
            <w:i/>
            <w:iCs/>
          </w:rPr>
          <w:t>Namespaces</w:t>
        </w:r>
      </w:hyperlink>
      <w:r>
        <w:rPr>
          <w:i/>
          <w:iCs/>
        </w:rPr>
        <w:t xml:space="preserve"> for more info</w:t>
      </w:r>
      <w:r>
        <w:t>) needs to be used:</w:t>
      </w:r>
    </w:p>
    <w:p w14:paraId="56D97783"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A87065">
        <w:rPr>
          <w:rFonts w:ascii="Consolas" w:hAnsi="Consolas"/>
          <w:shd w:val="clear" w:color="auto" w:fill="DFDFDF" w:themeFill="background2" w:themeFillShade="E6"/>
        </w:rPr>
        <w:t>headername::variable</w:t>
      </w:r>
    </w:p>
    <w:p w14:paraId="6FCAAFFC" w14:textId="77777777" w:rsidR="00D110B9" w:rsidRDefault="00D110B9" w:rsidP="00D110B9">
      <w:pPr>
        <w:pStyle w:val="Heading4"/>
      </w:pPr>
      <w:r>
        <w:t>Specifying imported variables</w:t>
      </w:r>
    </w:p>
    <w:p w14:paraId="4DCE36C1" w14:textId="77777777" w:rsidR="00D110B9" w:rsidRPr="006633A9" w:rsidRDefault="00D110B9" w:rsidP="00DD7C36">
      <w:pPr>
        <w:ind w:left="339" w:firstLine="0"/>
      </w:pPr>
      <w:r>
        <w:t>To specify what variable should be imported or recognised inside a file, a specific syntax can be used:</w:t>
      </w:r>
    </w:p>
    <w:p w14:paraId="7B176CA4" w14:textId="77777777" w:rsidR="00D110B9" w:rsidRPr="00A87065"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w:t>
      </w:r>
      <w:r>
        <w:rPr>
          <w:rFonts w:ascii="Consolas" w:hAnsi="Consolas"/>
          <w:shd w:val="clear" w:color="auto" w:fill="DFDFDF" w:themeFill="background2" w:themeFillShade="E6"/>
        </w:rPr>
        <w:t>include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variable-name</w:t>
      </w:r>
      <w:r w:rsidRPr="00237318">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p>
    <w:p w14:paraId="4CAFCA4F" w14:textId="77777777" w:rsidR="00D110B9" w:rsidRDefault="00D110B9" w:rsidP="00DD7C36">
      <w:pPr>
        <w:ind w:left="339" w:firstLine="0"/>
      </w:pPr>
      <w:r>
        <w:t>In the case, the variable-name is already taken and the user wants to “rename it”, the following pre-processor directive can be used.</w:t>
      </w:r>
    </w:p>
    <w:p w14:paraId="0EF126EC" w14:textId="77777777" w:rsidR="00D110B9" w:rsidRPr="00237318" w:rsidRDefault="00D110B9" w:rsidP="00DD7C36">
      <w:pPr>
        <w:shd w:val="clear" w:color="auto" w:fill="DFDFDF" w:themeFill="background2" w:themeFillShade="E6"/>
        <w:spacing w:after="100" w:afterAutospacing="1" w:line="240" w:lineRule="auto"/>
        <w:ind w:left="339" w:firstLine="0"/>
        <w:rPr>
          <w:rFonts w:ascii="Consolas" w:hAnsi="Consolas"/>
          <w:shd w:val="clear" w:color="auto" w:fill="DFDFDF" w:themeFill="background2" w:themeFillShade="E6"/>
        </w:rPr>
      </w:pPr>
      <w:r w:rsidRPr="00237318">
        <w:rPr>
          <w:rFonts w:ascii="Consolas" w:hAnsi="Consolas"/>
          <w:shd w:val="clear" w:color="auto" w:fill="DFDFDF" w:themeFill="background2" w:themeFillShade="E6"/>
        </w:rPr>
        <w:t xml:space="preserve">#include &lt;variable-name&gt; </w:t>
      </w:r>
      <w:r>
        <w:rPr>
          <w:rFonts w:ascii="Consolas" w:hAnsi="Consolas"/>
          <w:shd w:val="clear" w:color="auto" w:fill="DFDFDF" w:themeFill="background2" w:themeFillShade="E6"/>
        </w:rPr>
        <w:t xml:space="preserve">from </w:t>
      </w:r>
      <w:r w:rsidRPr="00237318">
        <w:rPr>
          <w:rFonts w:ascii="Consolas" w:hAnsi="Consolas"/>
          <w:shd w:val="clear" w:color="auto" w:fill="DFDFDF" w:themeFill="background2" w:themeFillShade="E6"/>
        </w:rPr>
        <w:t>“&lt;header-file&gt;”</w:t>
      </w:r>
      <w:r>
        <w:rPr>
          <w:rFonts w:ascii="Consolas" w:hAnsi="Consolas"/>
          <w:shd w:val="clear" w:color="auto" w:fill="DFDFDF" w:themeFill="background2" w:themeFillShade="E6"/>
        </w:rPr>
        <w:t xml:space="preserve"> </w:t>
      </w:r>
      <w:r w:rsidRPr="00237318">
        <w:rPr>
          <w:rFonts w:ascii="Consolas" w:hAnsi="Consolas"/>
          <w:shd w:val="clear" w:color="auto" w:fill="DFDFDF" w:themeFill="background2" w:themeFillShade="E6"/>
        </w:rPr>
        <w:t>as &lt;new-name&gt;</w:t>
      </w:r>
    </w:p>
    <w:p w14:paraId="546EE6A1" w14:textId="77777777" w:rsidR="00D110B9" w:rsidRPr="000005E4" w:rsidRDefault="00D110B9" w:rsidP="00DD7C36">
      <w:pPr>
        <w:ind w:left="339" w:firstLine="0"/>
      </w:pPr>
      <w:r>
        <w:lastRenderedPageBreak/>
        <w:t>This will signalise the compiler that this new variable name will point to that mangled name and every occurrence should be replaced with the mangled name/the actual name in the included header. The mangled variable will still be imported in the C-version of the code, but in the Para-C version, it will no longer interfere with existing variables.</w:t>
      </w:r>
    </w:p>
    <w:p w14:paraId="58A3EE3F" w14:textId="77777777" w:rsidR="00D110B9" w:rsidRPr="00844A79" w:rsidRDefault="00D110B9" w:rsidP="00D110B9">
      <w:pPr>
        <w:pStyle w:val="Heading3"/>
      </w:pPr>
      <w:bookmarkStart w:id="47" w:name="_Importing_C-libraries_or"/>
      <w:bookmarkStart w:id="48" w:name="_Namespaces"/>
      <w:bookmarkStart w:id="49" w:name="_Toc78033564"/>
      <w:bookmarkEnd w:id="47"/>
      <w:bookmarkEnd w:id="48"/>
      <w:r>
        <w:t>Namespaces</w:t>
      </w:r>
      <w:bookmarkEnd w:id="49"/>
    </w:p>
    <w:p w14:paraId="58BB0DCA" w14:textId="418DBDC1" w:rsidR="00B45A50" w:rsidRDefault="003D75DC" w:rsidP="00B45A50">
      <w:pPr>
        <w:pStyle w:val="Heading3"/>
      </w:pPr>
      <w:bookmarkStart w:id="50" w:name="_Language_Separation_1"/>
      <w:bookmarkStart w:id="51" w:name="_Toc71660363"/>
      <w:bookmarkStart w:id="52" w:name="_Toc78033566"/>
      <w:bookmarkEnd w:id="50"/>
      <w:r>
        <w:t>Including</w:t>
      </w:r>
      <w:r w:rsidR="00B45A50" w:rsidRPr="008409FC">
        <w:t xml:space="preserve"> C-</w:t>
      </w:r>
      <w:bookmarkEnd w:id="51"/>
      <w:r w:rsidR="00B45A50">
        <w:t>libraries or headers</w:t>
      </w:r>
      <w:bookmarkEnd w:id="52"/>
    </w:p>
    <w:p w14:paraId="1B0CE3FD" w14:textId="60110A06" w:rsidR="00B45A50" w:rsidRPr="00B17D04" w:rsidRDefault="00B45A50" w:rsidP="00DD7C36">
      <w:pPr>
        <w:ind w:left="226" w:firstLine="0"/>
        <w:rPr>
          <w:i/>
          <w:iCs/>
        </w:rPr>
      </w:pPr>
      <w:r>
        <w:t>Since Para-C is based on C and backwards compatibility, C-code can be included in Para-C, by just either importing the library/header which should be available in the standard C-library or including the header file specified.</w:t>
      </w:r>
    </w:p>
    <w:p w14:paraId="1482DF83" w14:textId="6961EFB4" w:rsidR="00B17D04" w:rsidRDefault="00B17D04" w:rsidP="00DD7C36">
      <w:pPr>
        <w:ind w:left="226" w:firstLine="0"/>
      </w:pPr>
      <w:r>
        <w:t xml:space="preserve">The headers from the C standard library will be prefixed with </w:t>
      </w:r>
      <w:r w:rsidRPr="00F13D89">
        <w:rPr>
          <w:rFonts w:ascii="Consolas" w:hAnsi="Consolas"/>
        </w:rPr>
        <w:t>c-</w:t>
      </w:r>
    </w:p>
    <w:p w14:paraId="34A95655" w14:textId="2715EEC4" w:rsidR="00B45A50" w:rsidRPr="00B17D04" w:rsidRDefault="00B45A50" w:rsidP="00DD7C36">
      <w:pPr>
        <w:ind w:left="226" w:firstLine="0"/>
      </w:pPr>
      <w:r>
        <w:t>Example:</w:t>
      </w:r>
      <w:r>
        <w:rPr>
          <w:rFonts w:ascii="Consolas" w:hAnsi="Consolas"/>
          <w:shd w:val="clear" w:color="auto" w:fill="DFDFDF" w:themeFill="background2" w:themeFillShade="E6"/>
        </w:rPr>
        <w:t xml:space="preserve"> </w:t>
      </w:r>
    </w:p>
    <w:p w14:paraId="5F61C0B6" w14:textId="513700AC" w:rsidR="00B45A50" w:rsidRDefault="00B45A50" w:rsidP="00DD7C36">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stdio.h&gt;</w:t>
      </w:r>
    </w:p>
    <w:p w14:paraId="442AEB0C" w14:textId="6C23EC2E" w:rsidR="00B45A50" w:rsidRDefault="00B45A50" w:rsidP="00DD7C36">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#include &lt;</w:t>
      </w:r>
      <w:r w:rsidR="00F13D89">
        <w:rPr>
          <w:rFonts w:ascii="Consolas" w:hAnsi="Consolas"/>
          <w:shd w:val="clear" w:color="auto" w:fill="DFDFDF" w:themeFill="background2" w:themeFillShade="E6"/>
        </w:rPr>
        <w:t>c-</w:t>
      </w:r>
      <w:r>
        <w:rPr>
          <w:rFonts w:ascii="Consolas" w:hAnsi="Consolas"/>
          <w:shd w:val="clear" w:color="auto" w:fill="DFDFDF" w:themeFill="background2" w:themeFillShade="E6"/>
        </w:rPr>
        <w:t>stdbool.h&gt;</w:t>
      </w:r>
    </w:p>
    <w:p w14:paraId="44724C7A" w14:textId="0B2F51FC" w:rsidR="00B45A50" w:rsidRPr="00B45A50" w:rsidRDefault="00B45A50" w:rsidP="00B45A50">
      <w:pPr>
        <w:pStyle w:val="Heading3"/>
      </w:pPr>
      <w:bookmarkStart w:id="53" w:name="_Toc78033567"/>
      <w:r w:rsidRPr="00B45A50">
        <w:t>Compiled code management</w:t>
      </w:r>
      <w:bookmarkEnd w:id="53"/>
    </w:p>
    <w:p w14:paraId="6205E266" w14:textId="31634275" w:rsidR="00D110B9" w:rsidRDefault="00D110B9" w:rsidP="00B45A50">
      <w:pPr>
        <w:pStyle w:val="Heading4"/>
        <w:numPr>
          <w:ilvl w:val="3"/>
          <w:numId w:val="21"/>
        </w:numPr>
      </w:pPr>
      <w:r>
        <w:t>Dependency and Header Management</w:t>
      </w:r>
    </w:p>
    <w:p w14:paraId="16CB4032" w14:textId="77777777" w:rsidR="00D110B9" w:rsidRDefault="00D110B9" w:rsidP="00DD7C36">
      <w:pPr>
        <w:ind w:left="339" w:firstLine="0"/>
      </w:pPr>
      <w:r>
        <w:t xml:space="preserve">In the compiled code managing headers and dependencies will depend on the compiler-generated </w:t>
      </w:r>
      <w:r w:rsidRPr="002C3F05">
        <w:rPr>
          <w:rFonts w:ascii="Consolas" w:hAnsi="Consolas"/>
        </w:rPr>
        <w:t>__parac__.</w:t>
      </w:r>
      <w:r>
        <w:rPr>
          <w:rFonts w:ascii="Consolas" w:hAnsi="Consolas"/>
        </w:rPr>
        <w:t>c/h</w:t>
      </w:r>
      <w:r>
        <w:t xml:space="preserve"> files. The compiler-generated source file </w:t>
      </w:r>
      <w:r w:rsidRPr="00697498">
        <w:rPr>
          <w:rFonts w:ascii="Consolas" w:hAnsi="Consolas"/>
        </w:rPr>
        <w:t>__parac__</w:t>
      </w:r>
      <w:r>
        <w:rPr>
          <w:rFonts w:ascii="Consolas" w:hAnsi="Consolas"/>
        </w:rPr>
        <w:t>.c</w:t>
      </w:r>
      <w:r w:rsidRPr="00697498">
        <w:rPr>
          <w:rFonts w:ascii="Consolas" w:hAnsi="Consolas"/>
        </w:rPr>
        <w:t xml:space="preserve"> </w:t>
      </w:r>
      <w:r>
        <w:t xml:space="preserve">will define important identifiers inside Para-C which are used throughout the compiled code, while </w:t>
      </w:r>
      <w:r w:rsidRPr="001A3E3E">
        <w:rPr>
          <w:rFonts w:ascii="Consolas" w:hAnsi="Consolas"/>
        </w:rPr>
        <w:t>__parac__.h</w:t>
      </w:r>
      <w:r>
        <w:t xml:space="preserve"> will define types and macros. </w:t>
      </w:r>
    </w:p>
    <w:p w14:paraId="0E6A692D" w14:textId="77777777" w:rsidR="00D110B9" w:rsidRDefault="00D110B9" w:rsidP="00DD7C36">
      <w:pPr>
        <w:ind w:left="339" w:firstLine="0"/>
      </w:pPr>
      <w:r>
        <w:t xml:space="preserve">That means the compiler will fetch all required imports, paths and additional data and insert them into the files. These will then be placed at the highest level of the project path hierarchy, meaning the directory of the defined </w:t>
      </w:r>
      <w:r>
        <w:rPr>
          <w:rFonts w:ascii="Consolas" w:hAnsi="Consolas"/>
        </w:rPr>
        <w:t>entry-point</w:t>
      </w:r>
      <w:r>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t>) will be used in the output directory.</w:t>
      </w:r>
    </w:p>
    <w:p w14:paraId="2351A0DE" w14:textId="0E75E096" w:rsidR="00D110B9" w:rsidRDefault="00D110B9" w:rsidP="003D75DC">
      <w:pPr>
        <w:pStyle w:val="Heading4"/>
        <w:numPr>
          <w:ilvl w:val="3"/>
          <w:numId w:val="21"/>
        </w:numPr>
      </w:pPr>
      <w:r>
        <w:t>Modifying the __parac__.c/h file</w:t>
      </w:r>
      <w:r w:rsidR="00B45A50">
        <w:t xml:space="preserve"> </w:t>
      </w:r>
    </w:p>
    <w:p w14:paraId="0D951CFF" w14:textId="77777777" w:rsidR="00D110B9" w:rsidRDefault="00D110B9" w:rsidP="00DD7C36">
      <w:pPr>
        <w:ind w:left="339" w:firstLine="0"/>
      </w:pPr>
      <w:r>
        <w:t>These files can be modified if the user intends to do so. However, it is discouraged to change</w:t>
      </w:r>
      <w:r w:rsidRPr="00A72B56">
        <w:t xml:space="preserve"> </w:t>
      </w:r>
      <w:r>
        <w:t>t</w:t>
      </w:r>
      <w:r w:rsidRPr="00A72B56">
        <w:t>he</w:t>
      </w:r>
      <w:r>
        <w:t>m</w:t>
      </w:r>
      <w:r w:rsidRPr="00A72B56">
        <w:t xml:space="preserve">, </w:t>
      </w:r>
      <w:r>
        <w:t>and instead use the non-os-dependent</w:t>
      </w:r>
      <w:r w:rsidRPr="00A72B56">
        <w:t xml:space="preserve"> </w:t>
      </w:r>
      <w:r w:rsidRPr="004316AA">
        <w:rPr>
          <w:rFonts w:ascii="Consolas" w:hAnsi="Consolas"/>
        </w:rPr>
        <w:t>parac-config.json</w:t>
      </w:r>
      <w:r>
        <w:rPr>
          <w:rFonts w:ascii="Consolas" w:hAnsi="Consolas"/>
        </w:rPr>
        <w:t xml:space="preserve"> </w:t>
      </w:r>
      <w:r w:rsidRPr="00192583">
        <w:t>file</w:t>
      </w:r>
      <w:r>
        <w:t xml:space="preserve"> for </w:t>
      </w:r>
      <w:r>
        <w:lastRenderedPageBreak/>
        <w:t xml:space="preserve">general configuration or use the normal </w:t>
      </w:r>
      <w:r w:rsidRPr="008D226A">
        <w:rPr>
          <w:rFonts w:ascii="Consolas" w:hAnsi="Consolas"/>
        </w:rPr>
        <w:t>.parac</w:t>
      </w:r>
      <w:r>
        <w:t xml:space="preserve"> source files.</w:t>
      </w:r>
      <w:r w:rsidRPr="00A72B56">
        <w:t xml:space="preserve"> </w:t>
      </w:r>
      <w:r w:rsidRPr="00192583">
        <w:rPr>
          <w:i/>
          <w:iCs/>
        </w:rPr>
        <w:t>(S</w:t>
      </w:r>
      <w:r>
        <w:rPr>
          <w:i/>
          <w:iCs/>
        </w:rPr>
        <w:t xml:space="preserve">ee </w:t>
      </w:r>
      <w:hyperlink w:anchor="_Using_the_parac-config.json" w:history="1">
        <w:r w:rsidRPr="00B74BB6">
          <w:rPr>
            <w:rStyle w:val="Hyperlink"/>
            <w:i/>
            <w:iCs/>
          </w:rPr>
          <w:t>Using the parac-config.json file</w:t>
        </w:r>
      </w:hyperlink>
      <w:r w:rsidRPr="00192583">
        <w:rPr>
          <w:i/>
          <w:iCs/>
        </w:rPr>
        <w:t>)</w:t>
      </w:r>
      <w:r>
        <w:t xml:space="preserve">. </w:t>
      </w:r>
    </w:p>
    <w:p w14:paraId="2C862CE4" w14:textId="46BF2532" w:rsidR="00D110B9" w:rsidRDefault="00D110B9" w:rsidP="00DD7C36">
      <w:pPr>
        <w:ind w:left="339" w:firstLine="0"/>
      </w:pPr>
      <w:r w:rsidRPr="00A72B56">
        <w:t xml:space="preserve">The </w:t>
      </w:r>
      <w:r>
        <w:t xml:space="preserve">compiled header </w:t>
      </w:r>
      <w:r w:rsidRPr="00A72B56">
        <w:t xml:space="preserve">file should only be changed if </w:t>
      </w:r>
      <w:r>
        <w:t>it is necessary</w:t>
      </w:r>
      <w:r w:rsidRPr="00A72B56">
        <w:t xml:space="preserve"> </w:t>
      </w:r>
      <w:r>
        <w:t>for</w:t>
      </w:r>
      <w:r w:rsidRPr="00A72B56">
        <w:t xml:space="preserve"> specific changes</w:t>
      </w:r>
      <w:r>
        <w:t xml:space="preserve"> that</w:t>
      </w:r>
      <w:r w:rsidRPr="00A72B56">
        <w:t xml:space="preserve"> need to be done that are not available in the normal </w:t>
      </w:r>
      <w:r w:rsidRPr="004316AA">
        <w:rPr>
          <w:rFonts w:ascii="Consolas" w:hAnsi="Consolas"/>
        </w:rPr>
        <w:t>parac-config.json</w:t>
      </w:r>
      <w:r w:rsidRPr="00A72B56">
        <w:t xml:space="preserve"> file</w:t>
      </w:r>
      <w:r>
        <w:t xml:space="preserve">. This is because the </w:t>
      </w:r>
      <w:r w:rsidRPr="002C3F05">
        <w:rPr>
          <w:rFonts w:ascii="Consolas" w:hAnsi="Consolas"/>
        </w:rPr>
        <w:t>__parac__.h</w:t>
      </w:r>
      <w:r>
        <w:t xml:space="preserve"> is configured for the specific system and compiler where the compilation was run. Import paths will likely or almost always not work on other systems and the program will fail to compile or unwanted results are going to occur.</w:t>
      </w:r>
    </w:p>
    <w:p w14:paraId="42335CB7" w14:textId="047C9623" w:rsidR="00D110B9" w:rsidRDefault="00DC2F33" w:rsidP="00D110B9">
      <w:pPr>
        <w:pStyle w:val="Heading2"/>
      </w:pPr>
      <w:bookmarkStart w:id="54" w:name="_Toc78033568"/>
      <w:r>
        <w:t>Declaration and Types</w:t>
      </w:r>
      <w:bookmarkEnd w:id="54"/>
    </w:p>
    <w:p w14:paraId="25736CA2" w14:textId="0712CCC9" w:rsidR="008E76B0" w:rsidRDefault="00DC2F33" w:rsidP="008E76B0">
      <w:pPr>
        <w:pStyle w:val="Heading3"/>
      </w:pPr>
      <w:bookmarkStart w:id="55" w:name="_Properties_of_types"/>
      <w:bookmarkStart w:id="56" w:name="_Toc78033569"/>
      <w:bookmarkEnd w:id="55"/>
      <w:r>
        <w:t>Properties of Types</w:t>
      </w:r>
      <w:bookmarkEnd w:id="56"/>
    </w:p>
    <w:p w14:paraId="7537B67E" w14:textId="4F625E42" w:rsidR="00EF2D29" w:rsidRDefault="00EF2D29" w:rsidP="00EF2D29">
      <w:pPr>
        <w:pStyle w:val="Heading3"/>
      </w:pPr>
      <w:bookmarkStart w:id="57" w:name="_Toc78033570"/>
      <w:r>
        <w:t>Iterable</w:t>
      </w:r>
      <w:bookmarkEnd w:id="57"/>
      <w:r w:rsidR="00F07D82">
        <w:t xml:space="preserve"> Type</w:t>
      </w:r>
    </w:p>
    <w:p w14:paraId="74BCA5A2" w14:textId="7FA6E77E" w:rsidR="00433279" w:rsidRDefault="00433279" w:rsidP="00433279">
      <w:pPr>
        <w:ind w:left="226" w:firstLine="0"/>
      </w:pPr>
      <w:r>
        <w:t xml:space="preserve">Inside Para-C, </w:t>
      </w:r>
      <w:r w:rsidR="00F07D82">
        <w:t xml:space="preserve">the iterable type is a combination of </w:t>
      </w:r>
      <w:r w:rsidR="00D05814">
        <w:t xml:space="preserve">a </w:t>
      </w:r>
      <w:r w:rsidR="00F07D82">
        <w:t>standard C</w:t>
      </w:r>
      <w:r>
        <w:t xml:space="preserve"> array and </w:t>
      </w:r>
      <w:r w:rsidR="00D05814">
        <w:t xml:space="preserve">a </w:t>
      </w:r>
      <w:r>
        <w:t>dynamic list</w:t>
      </w:r>
      <w:r w:rsidR="00F07D82">
        <w:t>. This means,</w:t>
      </w:r>
      <w:r>
        <w:t xml:space="preserve"> using </w:t>
      </w:r>
      <w:r w:rsidR="00F07D82" w:rsidRPr="00F07D82">
        <w:rPr>
          <w:rStyle w:val="Emphasis"/>
          <w:rFonts w:ascii="Consolas" w:hAnsi="Consolas"/>
          <w:shd w:val="clear" w:color="auto" w:fill="E0E0E0" w:themeFill="accent2" w:themeFillTint="66"/>
        </w:rPr>
        <w:t>type</w:t>
      </w:r>
      <w:r w:rsidR="009F756A" w:rsidRPr="00F07D82">
        <w:rPr>
          <w:rStyle w:val="Emphasis"/>
          <w:rFonts w:ascii="Consolas" w:hAnsi="Consolas"/>
          <w:shd w:val="clear" w:color="auto" w:fill="E0E0E0" w:themeFill="accent2" w:themeFillTint="66"/>
        </w:rPr>
        <w:t>[]</w:t>
      </w:r>
      <w:r w:rsidR="00F07D82" w:rsidRPr="00F07D82">
        <w:rPr>
          <w:rStyle w:val="Emphasis"/>
          <w:rFonts w:ascii="Consolas" w:hAnsi="Consolas"/>
          <w:shd w:val="clear" w:color="auto" w:fill="E0E0E0" w:themeFill="accent2" w:themeFillTint="66"/>
        </w:rPr>
        <w:t xml:space="preserve"> identifier</w:t>
      </w:r>
      <w:r w:rsidR="00F07D82">
        <w:t xml:space="preserve"> w</w:t>
      </w:r>
      <w:r>
        <w:t xml:space="preserve">ill result automatically in a dynamic list/array, but if it is never resized it will practically </w:t>
      </w:r>
      <w:r w:rsidR="00D05814">
        <w:t>be</w:t>
      </w:r>
      <w:r>
        <w:t xml:space="preserve"> a standard arra</w:t>
      </w:r>
      <w:r w:rsidR="00D05814">
        <w:t>y.</w:t>
      </w:r>
    </w:p>
    <w:p w14:paraId="2FFC8F47" w14:textId="7F288BD7" w:rsidR="00433279" w:rsidRDefault="00433279" w:rsidP="00433279">
      <w:pPr>
        <w:ind w:left="226" w:firstLine="0"/>
      </w:pPr>
      <w:r>
        <w:t>This also means that there is no need for conversion between lists and arrays since in both cases functions for the list can be applied without any need for conversion.</w:t>
      </w:r>
    </w:p>
    <w:p w14:paraId="5189A7CC" w14:textId="0F87DA70" w:rsidR="000E74E2" w:rsidRDefault="000E74E2" w:rsidP="00433279">
      <w:pPr>
        <w:ind w:left="226" w:firstLine="0"/>
      </w:pPr>
      <w:r>
        <w:t>When specifying the length of an iterable, the length will be used to predefine defaults, meaning that if length 7 is specified and only 3 items are passed, the left 4 will be the default value. This also occurs when passing no items, but passing a length.</w:t>
      </w:r>
    </w:p>
    <w:p w14:paraId="43C629D6" w14:textId="40EC881F" w:rsidR="000E74E2" w:rsidRDefault="000E74E2" w:rsidP="00433279">
      <w:pPr>
        <w:ind w:left="226" w:firstLine="0"/>
        <w:rPr>
          <w:i/>
          <w:iCs/>
        </w:rPr>
      </w:pPr>
      <w:r w:rsidRPr="002678AD">
        <w:rPr>
          <w:i/>
          <w:iCs/>
        </w:rPr>
        <w:t>Example</w:t>
      </w:r>
      <w:r>
        <w:rPr>
          <w:i/>
          <w:iCs/>
        </w:rPr>
        <w:t>s:</w:t>
      </w:r>
    </w:p>
    <w:p w14:paraId="76832383" w14:textId="64329080"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[3]</w:t>
      </w:r>
      <w:r w:rsidRPr="000E74E2">
        <w:rPr>
          <w:rFonts w:ascii="Consolas" w:hAnsi="Consolas"/>
          <w:shd w:val="clear" w:color="auto" w:fill="DFDFDF" w:themeFill="background2" w:themeFillShade="E6"/>
        </w:rPr>
        <w:t xml:space="preserve"> x</w:t>
      </w:r>
      <w:r w:rsidR="009F756A">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Uninitialised, meaning that the length does not</w:t>
      </w:r>
      <w:r>
        <w:rPr>
          <w:rFonts w:ascii="Consolas" w:hAnsi="Consolas"/>
          <w:shd w:val="clear" w:color="auto" w:fill="DFDFDF" w:themeFill="background2" w:themeFillShade="E6"/>
        </w:rPr>
        <w:t xml:space="preserve"> </w:t>
      </w:r>
      <w:r w:rsidRPr="000E74E2">
        <w:rPr>
          <w:rFonts w:ascii="Consolas" w:hAnsi="Consolas"/>
          <w:shd w:val="clear" w:color="auto" w:fill="DFDFDF" w:themeFill="background2" w:themeFillShade="E6"/>
        </w:rPr>
        <w:t>matter</w:t>
      </w:r>
    </w:p>
    <w:p w14:paraId="641FEA6D" w14:textId="268735CC"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[0]</w:t>
      </w:r>
      <w:r w:rsidRPr="000E74E2">
        <w:rPr>
          <w:rFonts w:ascii="Consolas" w:hAnsi="Consolas"/>
          <w:shd w:val="clear" w:color="auto" w:fill="DFDFDF" w:themeFill="background2" w:themeFillShade="E6"/>
        </w:rPr>
        <w:t xml:space="preserve"> x = { }; // Empty iterable </w:t>
      </w:r>
      <w:r w:rsidR="005C19A2">
        <w:rPr>
          <w:rFonts w:ascii="Consolas" w:hAnsi="Consolas"/>
          <w:shd w:val="clear" w:color="auto" w:fill="DFDFDF" w:themeFill="background2" w:themeFillShade="E6"/>
        </w:rPr>
        <w:t>with length 0</w:t>
      </w:r>
    </w:p>
    <w:p w14:paraId="1D9C05D3" w14:textId="6A19F5FD"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[5]</w:t>
      </w:r>
      <w:r w:rsidRPr="000E74E2">
        <w:rPr>
          <w:rFonts w:ascii="Consolas" w:hAnsi="Consolas"/>
          <w:shd w:val="clear" w:color="auto" w:fill="DFDFDF" w:themeFill="background2" w:themeFillShade="E6"/>
        </w:rPr>
        <w:t xml:space="preserve"> x = { 1, 2, 3, 4, 5 }; // Creating item with length 5 (would result in the same without the length specifier) </w:t>
      </w:r>
    </w:p>
    <w:p w14:paraId="64561389" w14:textId="3543DE57" w:rsidR="000E74E2" w:rsidRPr="000E74E2" w:rsidRDefault="000E74E2" w:rsidP="000E74E2">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0E74E2">
        <w:rPr>
          <w:rFonts w:ascii="Consolas" w:hAnsi="Consolas"/>
          <w:shd w:val="clear" w:color="auto" w:fill="DFDFDF" w:themeFill="background2" w:themeFillShade="E6"/>
        </w:rPr>
        <w:t>int</w:t>
      </w:r>
      <w:r w:rsidR="009F756A" w:rsidRPr="000E74E2">
        <w:rPr>
          <w:rFonts w:ascii="Consolas" w:hAnsi="Consolas"/>
          <w:shd w:val="clear" w:color="auto" w:fill="DFDFDF" w:themeFill="background2" w:themeFillShade="E6"/>
        </w:rPr>
        <w:t>[]</w:t>
      </w:r>
      <w:r w:rsidRPr="000E74E2">
        <w:rPr>
          <w:rFonts w:ascii="Consolas" w:hAnsi="Consolas"/>
          <w:shd w:val="clear" w:color="auto" w:fill="DFDFDF" w:themeFill="background2" w:themeFillShade="E6"/>
        </w:rPr>
        <w:t xml:space="preserve"> y = { 1, 2, 3, 4, 5}; // </w:t>
      </w:r>
      <w:r w:rsidR="005C19A2">
        <w:rPr>
          <w:rFonts w:ascii="Consolas" w:hAnsi="Consolas"/>
          <w:shd w:val="clear" w:color="auto" w:fill="DFDFDF" w:themeFill="background2" w:themeFillShade="E6"/>
        </w:rPr>
        <w:t>Specifying no length, but passing 5 items, creating an iterable with 5 items and length 5</w:t>
      </w:r>
    </w:p>
    <w:p w14:paraId="2319D3D3" w14:textId="77777777" w:rsidR="00771D45" w:rsidRDefault="00771D45" w:rsidP="00771D45">
      <w:pPr>
        <w:pStyle w:val="Heading3"/>
      </w:pPr>
      <w:bookmarkStart w:id="58" w:name="_Typeof"/>
      <w:bookmarkStart w:id="59" w:name="_Toc78033571"/>
      <w:bookmarkEnd w:id="58"/>
      <w:r>
        <w:lastRenderedPageBreak/>
        <w:t>Casting and Type-Conversion</w:t>
      </w:r>
      <w:bookmarkEnd w:id="59"/>
    </w:p>
    <w:p w14:paraId="30E005CB" w14:textId="1BD67A8D" w:rsidR="00771D45" w:rsidRPr="007140D5" w:rsidRDefault="00771D45" w:rsidP="00771D45">
      <w:pPr>
        <w:pStyle w:val="Heading4"/>
        <w:ind w:left="1440" w:hanging="1101"/>
      </w:pPr>
      <w:r>
        <w:t>Cast Expression</w:t>
      </w:r>
    </w:p>
    <w:p w14:paraId="2889376E" w14:textId="00AA01FE" w:rsidR="00771D45" w:rsidRDefault="00771D45" w:rsidP="00771D45">
      <w:pPr>
        <w:pStyle w:val="Heading4"/>
      </w:pPr>
      <w:r>
        <w:t>“</w:t>
      </w:r>
      <w:r w:rsidR="00B760E7">
        <w:rPr>
          <w:rStyle w:val="Emphasis"/>
          <w:rFonts w:ascii="Consolas" w:eastAsiaTheme="minorEastAsia" w:hAnsi="Consolas" w:cstheme="minorBidi"/>
          <w:b w:val="0"/>
          <w:bCs w:val="0"/>
          <w:shd w:val="clear" w:color="auto" w:fill="E0E0E0" w:themeFill="accent2" w:themeFillTint="66"/>
        </w:rPr>
        <w:t>a</w:t>
      </w:r>
      <w:r w:rsidRPr="00771D45">
        <w:rPr>
          <w:rStyle w:val="Emphasis"/>
          <w:rFonts w:ascii="Consolas" w:eastAsiaTheme="minorEastAsia" w:hAnsi="Consolas" w:cstheme="minorBidi"/>
          <w:b w:val="0"/>
          <w:bCs w:val="0"/>
          <w:shd w:val="clear" w:color="auto" w:fill="E0E0E0" w:themeFill="accent2" w:themeFillTint="66"/>
        </w:rPr>
        <w:t>s</w:t>
      </w:r>
      <w:bookmarkStart w:id="60" w:name="_Hlk77378785"/>
      <w:r>
        <w:t>“</w:t>
      </w:r>
      <w:bookmarkEnd w:id="60"/>
      <w:r>
        <w:t xml:space="preserve"> expression</w:t>
      </w:r>
    </w:p>
    <w:p w14:paraId="33203D18" w14:textId="77777777" w:rsidR="00771D45" w:rsidRDefault="00771D45" w:rsidP="009677C6">
      <w:pPr>
        <w:ind w:left="284" w:firstLine="55"/>
        <w:rPr>
          <w:i/>
          <w:iCs/>
        </w:rPr>
      </w:pPr>
      <w:r>
        <w:rPr>
          <w:i/>
          <w:iCs/>
        </w:rPr>
        <w:t>Runtime keyword with Compiler optimisations</w:t>
      </w:r>
    </w:p>
    <w:p w14:paraId="76D49C27" w14:textId="77777777" w:rsidR="00771D45" w:rsidRPr="00082EC7" w:rsidRDefault="00771D45" w:rsidP="00F6495D">
      <w:pPr>
        <w:pStyle w:val="Heading5"/>
      </w:pPr>
      <w:r>
        <w:t>Overview</w:t>
      </w:r>
    </w:p>
    <w:p w14:paraId="55778D96" w14:textId="77777777" w:rsidR="00771D45" w:rsidRDefault="00771D45" w:rsidP="00771D45">
      <w:pPr>
        <w:tabs>
          <w:tab w:val="left" w:pos="284"/>
        </w:tabs>
        <w:ind w:left="425" w:firstLine="0"/>
      </w:pPr>
      <w:r>
        <w:t>Converting types inside Para-C is made a lot simpler with the “as” keyword, which acts as a universal convert. It takes the variable before it and converts it to the type specified after it:</w:t>
      </w:r>
    </w:p>
    <w:p w14:paraId="667F926D" w14:textId="77777777" w:rsidR="00771D45" w:rsidRPr="000E71C8" w:rsidRDefault="00771D45" w:rsidP="00771D45">
      <w:pPr>
        <w:ind w:left="141" w:firstLine="284"/>
        <w:rPr>
          <w:rStyle w:val="Emphasis"/>
          <w:rFonts w:ascii="Consolas" w:hAnsi="Consolas"/>
          <w:shd w:val="clear" w:color="auto" w:fill="E0E0E0" w:themeFill="accent2" w:themeFillTint="66"/>
        </w:rPr>
      </w:pP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variable</w:t>
      </w:r>
      <w:r>
        <w:rPr>
          <w:rStyle w:val="Emphasis"/>
          <w:rFonts w:ascii="Consolas" w:hAnsi="Consolas"/>
          <w:shd w:val="clear" w:color="auto" w:fill="E0E0E0" w:themeFill="accent2" w:themeFillTint="66"/>
        </w:rPr>
        <w:t>&gt;</w:t>
      </w:r>
      <w:r w:rsidRPr="000E71C8">
        <w:rPr>
          <w:rStyle w:val="Emphasis"/>
          <w:rFonts w:ascii="Consolas" w:hAnsi="Consolas"/>
          <w:shd w:val="clear" w:color="auto" w:fill="E0E0E0" w:themeFill="accent2" w:themeFillTint="66"/>
        </w:rPr>
        <w:t xml:space="preserve"> as </w:t>
      </w:r>
      <w:r>
        <w:rPr>
          <w:rStyle w:val="Emphasis"/>
          <w:rFonts w:ascii="Consolas" w:hAnsi="Consolas"/>
          <w:shd w:val="clear" w:color="auto" w:fill="E0E0E0" w:themeFill="accent2" w:themeFillTint="66"/>
        </w:rPr>
        <w:t>&lt;</w:t>
      </w:r>
      <w:r w:rsidRPr="000E71C8">
        <w:rPr>
          <w:rStyle w:val="Emphasis"/>
          <w:rFonts w:ascii="Consolas" w:hAnsi="Consolas"/>
          <w:shd w:val="clear" w:color="auto" w:fill="E0E0E0" w:themeFill="accent2" w:themeFillTint="66"/>
        </w:rPr>
        <w:t>type</w:t>
      </w:r>
      <w:r>
        <w:rPr>
          <w:rStyle w:val="Emphasis"/>
          <w:rFonts w:ascii="Consolas" w:hAnsi="Consolas"/>
          <w:shd w:val="clear" w:color="auto" w:fill="E0E0E0" w:themeFill="accent2" w:themeFillTint="66"/>
        </w:rPr>
        <w:t>&gt;</w:t>
      </w:r>
    </w:p>
    <w:p w14:paraId="47213EC2" w14:textId="77777777" w:rsidR="00771D45" w:rsidRDefault="00771D45" w:rsidP="00771D45">
      <w:pPr>
        <w:tabs>
          <w:tab w:val="left" w:pos="284"/>
        </w:tabs>
        <w:ind w:left="425" w:firstLine="0"/>
      </w:pPr>
      <w:r>
        <w:t xml:space="preserve">Under the hood this is will be a function that will take in Para-C types and appropriately convert the type to the wanted type. This will be done on runtime with the any-type and a </w:t>
      </w:r>
      <w:r w:rsidRPr="00B92617">
        <w:rPr>
          <w:rStyle w:val="Emphasis"/>
          <w:rFonts w:ascii="Consolas" w:hAnsi="Consolas"/>
        </w:rPr>
        <w:t>void*</w:t>
      </w:r>
      <w:r>
        <w:t xml:space="preserve"> pointer to the actual value. </w:t>
      </w:r>
    </w:p>
    <w:p w14:paraId="6171662D" w14:textId="77777777" w:rsidR="00771D45" w:rsidRDefault="00771D45" w:rsidP="00771D45">
      <w:pPr>
        <w:pStyle w:val="Heading5"/>
      </w:pPr>
      <w:r>
        <w:t>Usage</w:t>
      </w:r>
    </w:p>
    <w:p w14:paraId="5669B40C" w14:textId="77777777" w:rsidR="00771D45" w:rsidRDefault="00771D45" w:rsidP="00771D45">
      <w:pPr>
        <w:ind w:left="426" w:firstLine="0"/>
      </w:pPr>
      <w:r>
        <w:t>The “as” keyword can be applied to any expression that evaluates to a single value, like a cast this means that the type will be used and passed like specified.</w:t>
      </w:r>
    </w:p>
    <w:p w14:paraId="302D192F" w14:textId="77777777" w:rsidR="00771D45" w:rsidRPr="002678AD" w:rsidRDefault="00771D45" w:rsidP="00771D45">
      <w:pPr>
        <w:ind w:left="426" w:firstLine="0"/>
        <w:rPr>
          <w:i/>
          <w:iCs/>
        </w:rPr>
      </w:pPr>
      <w:r w:rsidRPr="002678AD">
        <w:rPr>
          <w:i/>
          <w:iCs/>
        </w:rPr>
        <w:t>Example</w:t>
      </w:r>
      <w:r>
        <w:rPr>
          <w:i/>
          <w:iCs/>
        </w:rPr>
        <w:t xml:space="preserve"> with simple variable declaration</w:t>
      </w:r>
      <w:r w:rsidRPr="002678AD">
        <w:rPr>
          <w:i/>
          <w:iCs/>
        </w:rPr>
        <w:t>:</w:t>
      </w:r>
    </w:p>
    <w:p w14:paraId="4D2BFE55" w14:textId="77777777" w:rsidR="00771D45" w:rsidRPr="00CE628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float variable = 3.45;</w:t>
      </w:r>
    </w:p>
    <w:p w14:paraId="2BC8F00D" w14:textId="77777777" w:rsidR="00771D45"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sidRPr="00CE6285">
        <w:rPr>
          <w:rFonts w:ascii="Consolas" w:hAnsi="Consolas"/>
          <w:shd w:val="clear" w:color="auto" w:fill="DFDFDF" w:themeFill="background2" w:themeFillShade="E6"/>
        </w:rPr>
        <w:t>int variable_2 = variable as int;</w:t>
      </w:r>
    </w:p>
    <w:p w14:paraId="56ADEF26" w14:textId="77777777" w:rsidR="00771D45" w:rsidRDefault="00771D45" w:rsidP="00771D45">
      <w:pPr>
        <w:ind w:left="426" w:firstLine="0"/>
        <w:rPr>
          <w:i/>
          <w:iCs/>
        </w:rPr>
      </w:pPr>
      <w:r w:rsidRPr="002678AD">
        <w:rPr>
          <w:i/>
          <w:iCs/>
        </w:rPr>
        <w:t xml:space="preserve">Example with </w:t>
      </w:r>
      <w:r>
        <w:rPr>
          <w:i/>
          <w:iCs/>
        </w:rPr>
        <w:t xml:space="preserve">a </w:t>
      </w:r>
      <w:r w:rsidRPr="002678AD">
        <w:rPr>
          <w:i/>
          <w:iCs/>
        </w:rPr>
        <w:t>calculation:</w:t>
      </w:r>
    </w:p>
    <w:p w14:paraId="69BC6922"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 = 3.4;</w:t>
      </w:r>
    </w:p>
    <w:p w14:paraId="7C1A1F81" w14:textId="77777777" w:rsidR="00771D45" w:rsidRDefault="00771D45" w:rsidP="00771D45">
      <w:pPr>
        <w:shd w:val="clear" w:color="auto" w:fill="DFDFDF" w:themeFill="background2" w:themeFillShade="E6"/>
        <w:spacing w:after="0"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variable2 = 3.3333333;</w:t>
      </w:r>
    </w:p>
    <w:p w14:paraId="1137961F" w14:textId="77777777" w:rsidR="00771D45" w:rsidRPr="002678AD" w:rsidRDefault="00771D45" w:rsidP="00771D45">
      <w:pPr>
        <w:shd w:val="clear" w:color="auto" w:fill="DFDFDF" w:themeFill="background2" w:themeFillShade="E6"/>
        <w:spacing w:line="240" w:lineRule="auto"/>
        <w:ind w:left="426" w:firstLine="0"/>
        <w:rPr>
          <w:rFonts w:ascii="Consolas" w:hAnsi="Consolas"/>
          <w:shd w:val="clear" w:color="auto" w:fill="DFDFDF" w:themeFill="background2" w:themeFillShade="E6"/>
        </w:rPr>
      </w:pPr>
      <w:r>
        <w:rPr>
          <w:rFonts w:ascii="Consolas" w:hAnsi="Consolas"/>
          <w:shd w:val="clear" w:color="auto" w:fill="DFDFDF" w:themeFill="background2" w:themeFillShade="E6"/>
        </w:rPr>
        <w:t>float sum = variable2 as int * variable; // int * float = float</w:t>
      </w:r>
    </w:p>
    <w:p w14:paraId="161B7E15" w14:textId="77777777" w:rsidR="00771D45" w:rsidRDefault="00771D45" w:rsidP="00771D45">
      <w:pPr>
        <w:pStyle w:val="Heading3"/>
        <w:numPr>
          <w:ilvl w:val="2"/>
          <w:numId w:val="25"/>
        </w:numPr>
      </w:pPr>
      <w:bookmarkStart w:id="61" w:name="_Toc78033572"/>
      <w:r>
        <w:t>The Any-type</w:t>
      </w:r>
      <w:bookmarkEnd w:id="61"/>
    </w:p>
    <w:p w14:paraId="37C0BC07" w14:textId="77777777" w:rsidR="00771D45" w:rsidRPr="000D5D98" w:rsidRDefault="00771D45" w:rsidP="00771D45">
      <w:pPr>
        <w:pStyle w:val="Heading4"/>
      </w:pPr>
      <w:r>
        <w:t>Overview</w:t>
      </w:r>
    </w:p>
    <w:p w14:paraId="77FA2E8F" w14:textId="77777777" w:rsidR="00771D45" w:rsidRPr="005E64C2" w:rsidRDefault="00771D45" w:rsidP="00771D45">
      <w:pPr>
        <w:ind w:left="426" w:firstLine="0"/>
      </w:pPr>
      <w:r>
        <w:t>The any-type is a special type, which allows every type to be passed onto it. Meaning it can store a type, and have itself be overwritten by another type. There is a distinction between the any-type and an any-type array though, meaning it needs to be explicitly specified whether the type should be an array/list or a single value.</w:t>
      </w:r>
    </w:p>
    <w:p w14:paraId="53D911DE" w14:textId="77777777" w:rsidR="00771D45" w:rsidRPr="005E64C2" w:rsidRDefault="00771D45" w:rsidP="00771D45">
      <w:pPr>
        <w:pStyle w:val="Heading4"/>
      </w:pPr>
      <w:r>
        <w:lastRenderedPageBreak/>
        <w:t>Theory</w:t>
      </w:r>
    </w:p>
    <w:p w14:paraId="498F5D78" w14:textId="77777777" w:rsidR="00771D45" w:rsidRDefault="00771D45" w:rsidP="00F6495D">
      <w:pPr>
        <w:ind w:left="339" w:firstLine="0"/>
      </w:pPr>
      <w:r>
        <w:t xml:space="preserve">In C the </w:t>
      </w:r>
      <w:r w:rsidRPr="004000AD">
        <w:rPr>
          <w:rStyle w:val="Emphasis"/>
          <w:rFonts w:ascii="Consolas" w:hAnsi="Consolas"/>
        </w:rPr>
        <w:t>void*</w:t>
      </w:r>
      <w:r>
        <w:t xml:space="preserve"> pointer can be used to </w:t>
      </w:r>
      <w:r>
        <w:rPr>
          <w:i/>
          <w:iCs/>
        </w:rPr>
        <w:t>point</w:t>
      </w:r>
      <w:r>
        <w:t xml:space="preserve"> to any value. This restricts the usage though, due to the usage of a pointer and a value, meaning that the user needs to watch out for the lifetime of both variables. This often can result in cases, where the value gets destroyed before the pointer, meaning the pointer becomes a dangling pointer, which will raise an error when trying to be used to access the already destroyed value.</w:t>
      </w:r>
    </w:p>
    <w:p w14:paraId="1C01AD0C" w14:textId="77777777" w:rsidR="00771D45" w:rsidRDefault="00771D45" w:rsidP="00F6495D">
      <w:pPr>
        <w:ind w:left="339" w:firstLine="0"/>
      </w:pPr>
      <w:r>
        <w:t xml:space="preserve">In Para-C this is solved through implementing a Compiler-managed type, which is dynamically allocated to the needs of the user. This means when creating an any-type the compiler will allocate memory and the any-type will fetch using a </w:t>
      </w:r>
      <w:r w:rsidRPr="00604084">
        <w:rPr>
          <w:rStyle w:val="Emphasis"/>
          <w:rFonts w:ascii="Consolas" w:hAnsi="Consolas"/>
        </w:rPr>
        <w:t>void*</w:t>
      </w:r>
      <w:r>
        <w:t xml:space="preserve"> pointer the stored value, but with the difference that the allocated memory exists as long as the pointer exists. Resulting in that when the value gets out of scope e.g. should be destroyed, that the memory used is freed at the same time as the pointer is destroyed, meaning the user will not have to manage the lifetime of the value and correct passing to avoid a dangling </w:t>
      </w:r>
      <w:r w:rsidRPr="00BD257D">
        <w:rPr>
          <w:rStyle w:val="Emphasis"/>
          <w:rFonts w:ascii="Consolas" w:hAnsi="Consolas"/>
        </w:rPr>
        <w:t>void*</w:t>
      </w:r>
      <w:r>
        <w:t xml:space="preserve"> pointer.</w:t>
      </w:r>
    </w:p>
    <w:p w14:paraId="075860C8" w14:textId="77777777" w:rsidR="00771D45" w:rsidRDefault="00771D45" w:rsidP="00F6495D">
      <w:pPr>
        <w:ind w:left="339" w:firstLine="0"/>
      </w:pPr>
      <w:r>
        <w:t>If the value gets overwritten, the program will simply attempt to reallocate the memory and increase its size, so that pointers to that value are continuing to work as wanted, preventing dangling pointers as well.</w:t>
      </w:r>
    </w:p>
    <w:p w14:paraId="64858DB4" w14:textId="77777777" w:rsidR="00771D45" w:rsidRDefault="00771D45" w:rsidP="00771D45">
      <w:pPr>
        <w:pStyle w:val="Heading4"/>
      </w:pPr>
      <w:r>
        <w:t>C-Implementation</w:t>
      </w:r>
    </w:p>
    <w:p w14:paraId="729A234E" w14:textId="40FB4560" w:rsidR="00771D45" w:rsidRDefault="00771D45" w:rsidP="00F6495D">
      <w:pPr>
        <w:ind w:left="339" w:firstLine="0"/>
      </w:pPr>
      <w:r>
        <w:t xml:space="preserve">In the C-implementation, the function </w:t>
      </w:r>
      <w:r>
        <w:rPr>
          <w:rStyle w:val="Emphasis"/>
          <w:rFonts w:ascii="Consolas" w:hAnsi="Consolas"/>
        </w:rPr>
        <w:t>void* m</w:t>
      </w:r>
      <w:r w:rsidRPr="00273128">
        <w:rPr>
          <w:rStyle w:val="Emphasis"/>
          <w:rFonts w:ascii="Consolas" w:hAnsi="Consolas"/>
        </w:rPr>
        <w:t>alloc</w:t>
      </w:r>
      <w:r>
        <w:rPr>
          <w:rStyle w:val="Emphasis"/>
          <w:rFonts w:ascii="Consolas" w:hAnsi="Consolas"/>
        </w:rPr>
        <w:t>()</w:t>
      </w:r>
      <w:r>
        <w:t xml:space="preserve"> will be used to allocate the needed memory for the variable. This means that new space of memory is allocated, which will be pointed to by the returned </w:t>
      </w:r>
      <w:r w:rsidRPr="00273128">
        <w:rPr>
          <w:rStyle w:val="Emphasis"/>
          <w:rFonts w:ascii="Consolas" w:hAnsi="Consolas"/>
        </w:rPr>
        <w:t>void*</w:t>
      </w:r>
      <w:r>
        <w:t xml:space="preserve"> pointer. The min. size of this allocated block will equal the size of a </w:t>
      </w:r>
      <w:r w:rsidRPr="00273128">
        <w:rPr>
          <w:rStyle w:val="Emphasis"/>
          <w:rFonts w:ascii="Consolas" w:hAnsi="Consolas"/>
        </w:rPr>
        <w:t>NULL</w:t>
      </w:r>
      <w:r>
        <w:t xml:space="preserve"> pointer. </w:t>
      </w:r>
    </w:p>
    <w:p w14:paraId="1E495D47" w14:textId="77777777" w:rsidR="00771D45" w:rsidRDefault="00771D45" w:rsidP="00F6495D">
      <w:pPr>
        <w:ind w:left="339" w:firstLine="0"/>
      </w:pPr>
      <w:r>
        <w:t>This also means that the any-type can represent an array or list, meaning:</w:t>
      </w:r>
    </w:p>
    <w:p w14:paraId="7F8C1CAB" w14:textId="7AA8B02D" w:rsidR="00771D45" w:rsidRPr="005578C3"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int</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array = { 2, 3 };</w:t>
      </w:r>
    </w:p>
    <w:p w14:paraId="3D34CEF2" w14:textId="59CA5FD8"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943873"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variable = array</w:t>
      </w:r>
      <w:r>
        <w:rPr>
          <w:rFonts w:ascii="Consolas" w:hAnsi="Consolas"/>
          <w:shd w:val="clear" w:color="auto" w:fill="DFDFDF" w:themeFill="background2" w:themeFillShade="E6"/>
        </w:rPr>
        <w:t xml:space="preserve"> as any[2]</w:t>
      </w:r>
      <w:r w:rsidRPr="005578C3">
        <w:rPr>
          <w:rFonts w:ascii="Consolas" w:hAnsi="Consolas"/>
          <w:shd w:val="clear" w:color="auto" w:fill="DFDFDF" w:themeFill="background2" w:themeFillShade="E6"/>
        </w:rPr>
        <w:t>;</w:t>
      </w:r>
    </w:p>
    <w:p w14:paraId="2DF3F973" w14:textId="77777777" w:rsidR="00771D45" w:rsidRPr="005578C3"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int variable2 = variable[0]; // =&gt; 2</w:t>
      </w:r>
    </w:p>
    <w:p w14:paraId="03B57AF6" w14:textId="77777777" w:rsidR="00771D45" w:rsidRDefault="00771D45" w:rsidP="00F6495D">
      <w:pPr>
        <w:ind w:left="339" w:firstLine="0"/>
      </w:pPr>
      <w:r>
        <w:t>is valid. In this case, the array is converted to an array with two elements. This means the variable will be an array containing a list of any-type variables, which point to allocated memory, where the values were copied to.</w:t>
      </w:r>
    </w:p>
    <w:p w14:paraId="643ADC19" w14:textId="77777777" w:rsidR="00771D45" w:rsidRDefault="00771D45" w:rsidP="00F6495D">
      <w:pPr>
        <w:spacing w:after="0"/>
        <w:ind w:left="339" w:firstLine="0"/>
        <w:rPr>
          <w:b/>
          <w:bCs/>
        </w:rPr>
      </w:pPr>
      <w:r w:rsidRPr="006F6BD4">
        <w:rPr>
          <w:b/>
          <w:bCs/>
        </w:rPr>
        <w:lastRenderedPageBreak/>
        <w:t>Implementation Reference:</w:t>
      </w:r>
    </w:p>
    <w:p w14:paraId="411A95C8" w14:textId="77777777" w:rsidR="00771D45" w:rsidRPr="00F42F4C" w:rsidRDefault="00771D45" w:rsidP="00F6495D">
      <w:pPr>
        <w:ind w:left="339" w:firstLine="0"/>
        <w:rPr>
          <w:i/>
          <w:iCs/>
        </w:rPr>
      </w:pPr>
      <w:r>
        <w:rPr>
          <w:i/>
          <w:iCs/>
        </w:rPr>
        <w:t>AnyType typedef:</w:t>
      </w:r>
    </w:p>
    <w:p w14:paraId="33F0E64F" w14:textId="77777777" w:rsidR="00771D45" w:rsidRPr="006F6BD4"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F6BD4">
        <w:rPr>
          <w:rFonts w:ascii="Consolas" w:hAnsi="Consolas"/>
          <w:shd w:val="clear" w:color="auto" w:fill="DFDFDF" w:themeFill="background2" w:themeFillShade="E6"/>
        </w:rPr>
        <w:t>typedef struct AnyType {</w:t>
      </w:r>
      <w:r w:rsidRPr="006F6BD4">
        <w:rPr>
          <w:rFonts w:ascii="Consolas" w:hAnsi="Consolas"/>
          <w:shd w:val="clear" w:color="auto" w:fill="DFDFDF" w:themeFill="background2" w:themeFillShade="E6"/>
        </w:rPr>
        <w:br/>
        <w:t xml:space="preserve">    void* var_pointer;</w:t>
      </w:r>
      <w:r w:rsidRPr="006F6BD4">
        <w:rPr>
          <w:rFonts w:ascii="Consolas" w:hAnsi="Consolas"/>
          <w:shd w:val="clear" w:color="auto" w:fill="DFDFDF" w:themeFill="background2" w:themeFillShade="E6"/>
        </w:rPr>
        <w:br/>
        <w:t xml:space="preserve">    char* type_name;</w:t>
      </w:r>
      <w:r w:rsidRPr="006F6BD4">
        <w:rPr>
          <w:rFonts w:ascii="Consolas" w:hAnsi="Consolas"/>
          <w:shd w:val="clear" w:color="auto" w:fill="DFDFDF" w:themeFill="background2" w:themeFillShade="E6"/>
        </w:rPr>
        <w:br/>
        <w:t xml:space="preserve">    bool built_in_type;</w:t>
      </w:r>
      <w:r w:rsidRPr="006F6BD4">
        <w:rPr>
          <w:rFonts w:ascii="Consolas" w:hAnsi="Consolas"/>
          <w:shd w:val="clear" w:color="auto" w:fill="DFDFDF" w:themeFill="background2" w:themeFillShade="E6"/>
        </w:rPr>
        <w:br/>
        <w:t xml:space="preserve">    size_t byte_size;</w:t>
      </w:r>
      <w:r w:rsidRPr="006F6BD4">
        <w:rPr>
          <w:rFonts w:ascii="Consolas" w:hAnsi="Consolas"/>
          <w:shd w:val="clear" w:color="auto" w:fill="DFDFDF" w:themeFill="background2" w:themeFillShade="E6"/>
        </w:rPr>
        <w:br/>
        <w:t>} AnyType;</w:t>
      </w:r>
    </w:p>
    <w:p w14:paraId="3BC03792" w14:textId="77777777" w:rsidR="00771D45" w:rsidRDefault="00771D45" w:rsidP="00F6495D">
      <w:pPr>
        <w:ind w:left="339" w:firstLine="0"/>
        <w:rPr>
          <w:i/>
          <w:iCs/>
        </w:rPr>
      </w:pPr>
      <w:r>
        <w:rPr>
          <w:i/>
          <w:iCs/>
        </w:rPr>
        <w:t>Change type and reallocate memory:</w:t>
      </w:r>
    </w:p>
    <w:p w14:paraId="5820B1D5"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ChangeTypeAny(</w:t>
      </w:r>
    </w:p>
    <w:p w14:paraId="79531164"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ph_AnyType *lvalue,</w:t>
      </w:r>
    </w:p>
    <w:p w14:paraId="02CF217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 xml:space="preserve">char *type_name, </w:t>
      </w:r>
    </w:p>
    <w:p w14:paraId="5F42A61E"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size_t byte_size,</w:t>
      </w:r>
    </w:p>
    <w:p w14:paraId="1AEBC457"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bool built_in_type</w:t>
      </w:r>
    </w:p>
    <w:p w14:paraId="61D7F64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w:t>
      </w:r>
      <w:r w:rsidRPr="00F42F4C">
        <w:rPr>
          <w:rFonts w:ascii="Consolas" w:hAnsi="Consolas"/>
          <w:shd w:val="clear" w:color="auto" w:fill="DFDFDF" w:themeFill="background2" w:themeFillShade="E6"/>
        </w:rPr>
        <w:br/>
        <w:t xml:space="preserve">    lvalue-&gt;var_pointer = realloc(</w:t>
      </w:r>
    </w:p>
    <w:p w14:paraId="350EDB61"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lvalue-&gt;var_pointer,</w:t>
      </w:r>
    </w:p>
    <w:p w14:paraId="1602E1D2" w14:textId="77777777" w:rsidR="00771D45" w:rsidRDefault="00771D45" w:rsidP="00F6495D">
      <w:pPr>
        <w:shd w:val="clear" w:color="auto" w:fill="DFDFDF" w:themeFill="background2" w:themeFillShade="E6"/>
        <w:spacing w:after="0"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ab/>
      </w:r>
      <w:r w:rsidRPr="00F42F4C">
        <w:rPr>
          <w:rFonts w:ascii="Consolas" w:hAnsi="Consolas"/>
          <w:shd w:val="clear" w:color="auto" w:fill="DFDFDF" w:themeFill="background2" w:themeFillShade="E6"/>
        </w:rPr>
        <w:t>byte_size</w:t>
      </w:r>
    </w:p>
    <w:p w14:paraId="079DF701" w14:textId="77777777" w:rsidR="00771D45" w:rsidRPr="00F42F4C" w:rsidRDefault="00771D45" w:rsidP="00F6495D">
      <w:pPr>
        <w:shd w:val="clear" w:color="auto" w:fill="DFDFDF" w:themeFill="background2" w:themeFillShade="E6"/>
        <w:spacing w:line="240" w:lineRule="auto"/>
        <w:ind w:left="339" w:firstLine="294"/>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w:t>
      </w:r>
      <w:r w:rsidRPr="00F42F4C">
        <w:rPr>
          <w:rFonts w:ascii="Consolas" w:hAnsi="Consolas"/>
          <w:shd w:val="clear" w:color="auto" w:fill="DFDFDF" w:themeFill="background2" w:themeFillShade="E6"/>
        </w:rPr>
        <w:t>);</w:t>
      </w:r>
      <w:r w:rsidRPr="00F42F4C">
        <w:rPr>
          <w:rFonts w:ascii="Consolas" w:hAnsi="Consolas"/>
          <w:shd w:val="clear" w:color="auto" w:fill="DFDFDF" w:themeFill="background2" w:themeFillShade="E6"/>
        </w:rPr>
        <w:br/>
        <w:t xml:space="preserve">    lvalue-&gt;type_name = type_name;</w:t>
      </w:r>
      <w:r w:rsidRPr="00F42F4C">
        <w:rPr>
          <w:rFonts w:ascii="Consolas" w:hAnsi="Consolas"/>
          <w:shd w:val="clear" w:color="auto" w:fill="DFDFDF" w:themeFill="background2" w:themeFillShade="E6"/>
        </w:rPr>
        <w:br/>
        <w:t xml:space="preserve">    lvalue-&gt;byte_size = byte_size;</w:t>
      </w:r>
      <w:r w:rsidRPr="00F42F4C">
        <w:rPr>
          <w:rFonts w:ascii="Consolas" w:hAnsi="Consolas"/>
          <w:shd w:val="clear" w:color="auto" w:fill="DFDFDF" w:themeFill="background2" w:themeFillShade="E6"/>
        </w:rPr>
        <w:br/>
        <w:t xml:space="preserve">    lvalue-&gt;built_in_type = built_in_type;</w:t>
      </w:r>
      <w:r w:rsidRPr="00F42F4C">
        <w:rPr>
          <w:rFonts w:ascii="Consolas" w:hAnsi="Consolas"/>
          <w:shd w:val="clear" w:color="auto" w:fill="DFDFDF" w:themeFill="background2" w:themeFillShade="E6"/>
        </w:rPr>
        <w:br/>
        <w:t xml:space="preserve">    return lvalue;</w:t>
      </w:r>
      <w:r w:rsidRPr="00F42F4C">
        <w:rPr>
          <w:rFonts w:ascii="Consolas" w:hAnsi="Consolas"/>
          <w:shd w:val="clear" w:color="auto" w:fill="DFDFDF" w:themeFill="background2" w:themeFillShade="E6"/>
        </w:rPr>
        <w:br/>
        <w:t>}</w:t>
      </w:r>
    </w:p>
    <w:p w14:paraId="5219A04D" w14:textId="77777777" w:rsidR="00771D45" w:rsidRDefault="00771D45" w:rsidP="00F6495D">
      <w:pPr>
        <w:ind w:left="339" w:firstLine="0"/>
        <w:rPr>
          <w:i/>
          <w:iCs/>
        </w:rPr>
      </w:pPr>
      <w:r>
        <w:rPr>
          <w:i/>
          <w:iCs/>
        </w:rPr>
        <w:t>Deallocate and “defuse” the any-type:</w:t>
      </w:r>
    </w:p>
    <w:p w14:paraId="3C2799FE" w14:textId="77777777" w:rsidR="00771D45" w:rsidRPr="00A67A3B"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A67A3B">
        <w:rPr>
          <w:rFonts w:ascii="Consolas" w:hAnsi="Consolas"/>
          <w:shd w:val="clear" w:color="auto" w:fill="DFDFDF" w:themeFill="background2" w:themeFillShade="E6"/>
        </w:rPr>
        <w:t>void DeallocateAny(ph_AnyType *lvalue)</w:t>
      </w:r>
      <w:r w:rsidRPr="00A67A3B">
        <w:rPr>
          <w:rFonts w:ascii="Consolas" w:hAnsi="Consolas"/>
          <w:shd w:val="clear" w:color="auto" w:fill="DFDFDF" w:themeFill="background2" w:themeFillShade="E6"/>
        </w:rPr>
        <w:br/>
        <w:t>{</w:t>
      </w:r>
      <w:r w:rsidRPr="00A67A3B">
        <w:rPr>
          <w:rFonts w:ascii="Consolas" w:hAnsi="Consolas"/>
          <w:shd w:val="clear" w:color="auto" w:fill="DFDFDF" w:themeFill="background2" w:themeFillShade="E6"/>
        </w:rPr>
        <w:br/>
        <w:t xml:space="preserve">    free(lvalue-&gt;var_pointer);</w:t>
      </w:r>
      <w:r w:rsidRPr="00A67A3B">
        <w:rPr>
          <w:rFonts w:ascii="Consolas" w:hAnsi="Consolas"/>
          <w:shd w:val="clear" w:color="auto" w:fill="DFDFDF" w:themeFill="background2" w:themeFillShade="E6"/>
        </w:rPr>
        <w:br/>
        <w:t xml:space="preserve">    lvalue-&gt;var_pointer = NULL;</w:t>
      </w:r>
      <w:r w:rsidRPr="00A67A3B">
        <w:rPr>
          <w:rFonts w:ascii="Consolas" w:hAnsi="Consolas"/>
          <w:shd w:val="clear" w:color="auto" w:fill="DFDFDF" w:themeFill="background2" w:themeFillShade="E6"/>
        </w:rPr>
        <w:br/>
        <w:t xml:space="preserve">    lvalue-&gt;type_name = VAR_NAME_DEALLOCATED;</w:t>
      </w:r>
      <w:r w:rsidRPr="00A67A3B">
        <w:rPr>
          <w:rFonts w:ascii="Consolas" w:hAnsi="Consolas"/>
          <w:shd w:val="clear" w:color="auto" w:fill="DFDFDF" w:themeFill="background2" w:themeFillShade="E6"/>
        </w:rPr>
        <w:br/>
        <w:t xml:space="preserve">    lvalue-&gt;byte_size = sizeof(NULL);</w:t>
      </w:r>
      <w:r w:rsidRPr="00A67A3B">
        <w:rPr>
          <w:rFonts w:ascii="Consolas" w:hAnsi="Consolas"/>
          <w:shd w:val="clear" w:color="auto" w:fill="DFDFDF" w:themeFill="background2" w:themeFillShade="E6"/>
        </w:rPr>
        <w:br/>
        <w:t xml:space="preserve">    lvalue-&gt;built_in_type = true;</w:t>
      </w:r>
      <w:r w:rsidRPr="00A67A3B">
        <w:rPr>
          <w:rFonts w:ascii="Consolas" w:hAnsi="Consolas"/>
          <w:shd w:val="clear" w:color="auto" w:fill="DFDFDF" w:themeFill="background2" w:themeFillShade="E6"/>
        </w:rPr>
        <w:br/>
        <w:t>}</w:t>
      </w:r>
    </w:p>
    <w:p w14:paraId="564B6DF4" w14:textId="77777777" w:rsidR="00771D45" w:rsidRDefault="00771D45" w:rsidP="00771D45">
      <w:pPr>
        <w:pStyle w:val="Heading4"/>
      </w:pPr>
      <w:r>
        <w:t xml:space="preserve">Usage and Converting </w:t>
      </w:r>
    </w:p>
    <w:p w14:paraId="26C60AD3" w14:textId="77777777" w:rsidR="00771D45" w:rsidRDefault="00771D45" w:rsidP="00F6495D">
      <w:pPr>
        <w:ind w:left="339" w:firstLine="0"/>
      </w:pPr>
      <w:r>
        <w:t>The any-type can be initialised and passed to a function like any other type and will simply be overwritten if a different type is passed onto it.</w:t>
      </w:r>
    </w:p>
    <w:p w14:paraId="169A0AAF" w14:textId="77777777" w:rsidR="00771D45" w:rsidRPr="00BF577B" w:rsidRDefault="00771D45" w:rsidP="00F6495D">
      <w:pPr>
        <w:ind w:left="339" w:firstLine="0"/>
        <w:rPr>
          <w:i/>
          <w:iCs/>
        </w:rPr>
      </w:pPr>
      <w:r>
        <w:rPr>
          <w:i/>
          <w:iCs/>
        </w:rPr>
        <w:t xml:space="preserve">Note: Due to the difference between any and any-type array, specifying any as the type of a parameter does </w:t>
      </w:r>
      <w:r>
        <w:rPr>
          <w:b/>
          <w:bCs/>
          <w:i/>
          <w:iCs/>
        </w:rPr>
        <w:t xml:space="preserve">not </w:t>
      </w:r>
      <w:r>
        <w:rPr>
          <w:i/>
          <w:iCs/>
        </w:rPr>
        <w:t xml:space="preserve">mean it will allow any variable! It needs to be specified </w:t>
      </w:r>
      <w:r>
        <w:rPr>
          <w:i/>
          <w:iCs/>
        </w:rPr>
        <w:lastRenderedPageBreak/>
        <w:t>whether an array or simple value since a normal any-type can only hold one single value at one moment.</w:t>
      </w:r>
    </w:p>
    <w:p w14:paraId="2E98A0BC" w14:textId="77777777" w:rsidR="00771D45" w:rsidRPr="002678AD" w:rsidRDefault="00771D45" w:rsidP="00F6495D">
      <w:pPr>
        <w:ind w:left="339" w:firstLine="0"/>
        <w:rPr>
          <w:i/>
          <w:iCs/>
        </w:rPr>
      </w:pPr>
      <w:r>
        <w:rPr>
          <w:i/>
          <w:iCs/>
        </w:rPr>
        <w:t xml:space="preserve">Simple </w:t>
      </w:r>
      <w:r w:rsidRPr="002678AD">
        <w:rPr>
          <w:i/>
          <w:iCs/>
        </w:rPr>
        <w:t>Example:</w:t>
      </w:r>
    </w:p>
    <w:p w14:paraId="305B18E0"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2; // the value is set to 2</w:t>
      </w:r>
    </w:p>
    <w:p w14:paraId="31D61547"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variable = “3”; // the value is replaced by 3</w:t>
      </w:r>
    </w:p>
    <w:p w14:paraId="7CFB1EB4"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print(variable); // 3 is printed</w:t>
      </w:r>
    </w:p>
    <w:p w14:paraId="48D5DE65" w14:textId="77777777" w:rsidR="00771D45" w:rsidRDefault="00771D45" w:rsidP="00F6495D">
      <w:pPr>
        <w:pStyle w:val="ListParagraph"/>
        <w:numPr>
          <w:ilvl w:val="0"/>
          <w:numId w:val="30"/>
        </w:numPr>
        <w:ind w:left="339"/>
      </w:pPr>
      <w:r>
        <w:t>The any-type can also be simply converted to another type and then passed to another variable:</w:t>
      </w:r>
    </w:p>
    <w:p w14:paraId="4FC19E09"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any variable = “3”;</w:t>
      </w:r>
    </w:p>
    <w:p w14:paraId="51D894D6" w14:textId="77777777" w:rsidR="00771D45" w:rsidRPr="00217D52"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int variable_2 = variable as int;</w:t>
      </w:r>
    </w:p>
    <w:p w14:paraId="7CD2C036" w14:textId="77777777" w:rsidR="00771D45" w:rsidRPr="003C0BFC"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217D52">
        <w:rPr>
          <w:rFonts w:ascii="Consolas" w:hAnsi="Consolas"/>
          <w:shd w:val="clear" w:color="auto" w:fill="DFDFDF" w:themeFill="background2" w:themeFillShade="E6"/>
        </w:rPr>
        <w:t>print(variable_2);</w:t>
      </w:r>
    </w:p>
    <w:p w14:paraId="3C24DC17" w14:textId="77777777" w:rsidR="00771D45" w:rsidRDefault="00771D45" w:rsidP="00F6495D">
      <w:pPr>
        <w:pStyle w:val="ListParagraph"/>
        <w:numPr>
          <w:ilvl w:val="0"/>
          <w:numId w:val="30"/>
        </w:numPr>
        <w:spacing w:after="0"/>
        <w:ind w:left="339"/>
      </w:pPr>
      <w:r w:rsidRPr="00BF577B">
        <w:t>If a</w:t>
      </w:r>
      <w:r>
        <w:t>n</w:t>
      </w:r>
      <w:r w:rsidRPr="00BF577B">
        <w:t xml:space="preserve"> array should be </w:t>
      </w:r>
      <w:r>
        <w:t>converted to an array the following syntax can be used:</w:t>
      </w:r>
    </w:p>
    <w:p w14:paraId="6D1C3D96" w14:textId="132BE795"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5578C3">
        <w:rPr>
          <w:rFonts w:ascii="Consolas" w:hAnsi="Consolas"/>
          <w:shd w:val="clear" w:color="auto" w:fill="DFDFDF" w:themeFill="background2" w:themeFillShade="E6"/>
        </w:rPr>
        <w:t>any</w:t>
      </w:r>
      <w:r w:rsidR="00562870" w:rsidRPr="000E74E2">
        <w:rPr>
          <w:rFonts w:ascii="Consolas" w:hAnsi="Consolas"/>
          <w:shd w:val="clear" w:color="auto" w:fill="DFDFDF" w:themeFill="background2" w:themeFillShade="E6"/>
        </w:rPr>
        <w:t>[]</w:t>
      </w:r>
      <w:r w:rsidRPr="005578C3">
        <w:rPr>
          <w:rFonts w:ascii="Consolas" w:hAnsi="Consolas"/>
          <w:shd w:val="clear" w:color="auto" w:fill="DFDFDF" w:themeFill="background2" w:themeFillShade="E6"/>
        </w:rPr>
        <w:t xml:space="preserve"> </w:t>
      </w:r>
      <w:r>
        <w:rPr>
          <w:rFonts w:ascii="Consolas" w:hAnsi="Consolas"/>
          <w:shd w:val="clear" w:color="auto" w:fill="DFDFDF" w:themeFill="background2" w:themeFillShade="E6"/>
        </w:rPr>
        <w:t>&lt;name&gt;</w:t>
      </w:r>
      <w:r w:rsidRPr="005578C3">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&lt;array&gt; as any[&lt;size&gt;]</w:t>
      </w:r>
      <w:r w:rsidRPr="005578C3">
        <w:rPr>
          <w:rFonts w:ascii="Consolas" w:hAnsi="Consolas"/>
          <w:shd w:val="clear" w:color="auto" w:fill="DFDFDF" w:themeFill="background2" w:themeFillShade="E6"/>
        </w:rPr>
        <w:t>;</w:t>
      </w:r>
    </w:p>
    <w:p w14:paraId="6F739E86" w14:textId="77777777" w:rsidR="00771D45" w:rsidRDefault="00771D45" w:rsidP="00F6495D">
      <w:pPr>
        <w:ind w:left="339" w:firstLine="0"/>
      </w:pPr>
      <w:r>
        <w:t>Note that the any-array now contains allocated memory, meaning that the types are not strict anymore and so the following would be allowed:</w:t>
      </w:r>
    </w:p>
    <w:p w14:paraId="41955E69"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BF577B">
        <w:rPr>
          <w:rFonts w:ascii="Consolas" w:hAnsi="Consolas"/>
          <w:shd w:val="clear" w:color="auto" w:fill="DFDFDF" w:themeFill="background2" w:themeFillShade="E6"/>
        </w:rPr>
        <w:t>{ “name”, 3, 4, ‘c’, ‘\n</w:t>
      </w:r>
      <w:r>
        <w:rPr>
          <w:rFonts w:ascii="Consolas" w:hAnsi="Consolas"/>
          <w:shd w:val="clear" w:color="auto" w:fill="DFDFDF" w:themeFill="background2" w:themeFillShade="E6"/>
        </w:rPr>
        <w:t>’</w:t>
      </w:r>
      <w:r w:rsidRPr="00BF577B">
        <w:rPr>
          <w:rFonts w:ascii="Consolas" w:hAnsi="Consolas"/>
          <w:shd w:val="clear" w:color="auto" w:fill="DFDFDF" w:themeFill="background2" w:themeFillShade="E6"/>
        </w:rPr>
        <w:t xml:space="preserve"> };</w:t>
      </w:r>
    </w:p>
    <w:p w14:paraId="1A53B2FF" w14:textId="77777777" w:rsidR="00771D45" w:rsidRDefault="00771D45" w:rsidP="00F6495D">
      <w:pPr>
        <w:pStyle w:val="ListParagraph"/>
        <w:numPr>
          <w:ilvl w:val="0"/>
          <w:numId w:val="30"/>
        </w:numPr>
        <w:ind w:left="339"/>
      </w:pPr>
      <w:r w:rsidRPr="008F1E7B">
        <w:t xml:space="preserve">If the user wants to pass a </w:t>
      </w:r>
      <w:r>
        <w:t xml:space="preserve">strict-type </w:t>
      </w:r>
      <w:r w:rsidRPr="008F1E7B">
        <w:t xml:space="preserve">variable </w:t>
      </w:r>
      <w:r>
        <w:t xml:space="preserve">as an any-type parameter </w:t>
      </w:r>
      <w:r w:rsidRPr="008F1E7B">
        <w:t>to a</w:t>
      </w:r>
      <w:r>
        <w:t xml:space="preserve"> function, </w:t>
      </w:r>
      <w:r w:rsidRPr="008F1E7B">
        <w:t>the following syntax needs to be used:</w:t>
      </w:r>
    </w:p>
    <w:p w14:paraId="180693BE" w14:textId="77777777" w:rsidR="00771D45" w:rsidRPr="006D6B10"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w:t>
      </w:r>
    </w:p>
    <w:p w14:paraId="4F5E8EDA" w14:textId="77777777" w:rsidR="00771D45" w:rsidRDefault="00771D45" w:rsidP="00F6495D">
      <w:pPr>
        <w:spacing w:after="0"/>
        <w:ind w:left="339" w:firstLine="0"/>
      </w:pPr>
      <w:r>
        <w:t>or for an array:</w:t>
      </w:r>
    </w:p>
    <w:p w14:paraId="799B2F30"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6D6B10">
        <w:rPr>
          <w:rFonts w:ascii="Consolas" w:hAnsi="Consolas"/>
          <w:shd w:val="clear" w:color="auto" w:fill="DFDFDF" w:themeFill="background2" w:themeFillShade="E6"/>
        </w:rPr>
        <w:t>function(param as any[&lt;size&gt;]);</w:t>
      </w:r>
    </w:p>
    <w:p w14:paraId="516E3727" w14:textId="77777777" w:rsidR="00771D45" w:rsidRPr="00CD4217" w:rsidRDefault="00771D45" w:rsidP="00F6495D">
      <w:pPr>
        <w:pStyle w:val="ListParagraph"/>
        <w:ind w:left="339"/>
      </w:pPr>
      <w:r w:rsidRPr="00CD4217">
        <w:t xml:space="preserve">Since the any-type counts as a </w:t>
      </w:r>
      <w:r>
        <w:t>type like any other type, it will not be automatically converted and the compiler will raise a mismatching type error.</w:t>
      </w:r>
    </w:p>
    <w:p w14:paraId="0C46B09B" w14:textId="77777777" w:rsidR="00771D45" w:rsidRDefault="00771D45" w:rsidP="00771D45">
      <w:pPr>
        <w:pStyle w:val="Heading4"/>
      </w:pPr>
      <w:r>
        <w:t>Getting the currently used type</w:t>
      </w:r>
    </w:p>
    <w:p w14:paraId="0EF1F132" w14:textId="77777777" w:rsidR="00771D45" w:rsidRDefault="00771D45" w:rsidP="00F6495D">
      <w:pPr>
        <w:tabs>
          <w:tab w:val="left" w:pos="284"/>
        </w:tabs>
        <w:ind w:left="339" w:firstLine="0"/>
      </w:pPr>
      <w:r>
        <w:t xml:space="preserve">To fetch the current type, </w:t>
      </w:r>
      <w:r w:rsidRPr="008E76B0">
        <w:rPr>
          <w:rStyle w:val="Emphasis"/>
          <w:rFonts w:ascii="Consolas" w:hAnsi="Consolas"/>
        </w:rPr>
        <w:t>typeof</w:t>
      </w:r>
      <w:r w:rsidRPr="008E76B0">
        <w:rPr>
          <w:i/>
          <w:iCs/>
        </w:rPr>
        <w:t xml:space="preserve"> </w:t>
      </w:r>
      <w:r>
        <w:rPr>
          <w:i/>
          <w:iCs/>
        </w:rPr>
        <w:t xml:space="preserve">(See for more info </w:t>
      </w:r>
      <w:hyperlink w:anchor="_Typeof" w:history="1">
        <w:r w:rsidRPr="006F6BD4">
          <w:rPr>
            <w:rStyle w:val="Hyperlink"/>
            <w:i/>
            <w:iCs/>
          </w:rPr>
          <w:t>Typeof</w:t>
        </w:r>
      </w:hyperlink>
      <w:r>
        <w:rPr>
          <w:i/>
          <w:iCs/>
        </w:rPr>
        <w:t xml:space="preserve">) </w:t>
      </w:r>
      <w:r w:rsidRPr="00984744">
        <w:t>can be used, which can be used to compare against other types</w:t>
      </w:r>
      <w:r>
        <w:t xml:space="preserve"> or initialise an entirely new variable.</w:t>
      </w:r>
    </w:p>
    <w:p w14:paraId="72BEB831" w14:textId="77777777" w:rsidR="00771D45" w:rsidRPr="002678AD" w:rsidRDefault="00771D45" w:rsidP="00F6495D">
      <w:pPr>
        <w:tabs>
          <w:tab w:val="left" w:pos="284"/>
        </w:tabs>
        <w:ind w:left="339" w:firstLine="0"/>
        <w:rPr>
          <w:i/>
          <w:iCs/>
        </w:rPr>
      </w:pPr>
      <w:r w:rsidRPr="002678AD">
        <w:rPr>
          <w:i/>
          <w:iCs/>
        </w:rPr>
        <w:t>Example with declaring a new variable with typeof:</w:t>
      </w:r>
    </w:p>
    <w:p w14:paraId="19AD3660" w14:textId="77777777" w:rsidR="00771D45" w:rsidRPr="00984744"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any variable = </w:t>
      </w:r>
      <w:r>
        <w:rPr>
          <w:rFonts w:ascii="Consolas" w:hAnsi="Consolas"/>
          <w:shd w:val="clear" w:color="auto" w:fill="DFDFDF" w:themeFill="background2" w:themeFillShade="E6"/>
        </w:rPr>
        <w:t>1</w:t>
      </w:r>
      <w:r w:rsidRPr="00984744">
        <w:rPr>
          <w:rFonts w:ascii="Consolas" w:hAnsi="Consolas"/>
          <w:shd w:val="clear" w:color="auto" w:fill="DFDFDF" w:themeFill="background2" w:themeFillShade="E6"/>
        </w:rPr>
        <w:t>;</w:t>
      </w:r>
    </w:p>
    <w:p w14:paraId="250BBD0B"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sidRPr="00984744">
        <w:rPr>
          <w:rFonts w:ascii="Consolas" w:hAnsi="Consolas"/>
          <w:shd w:val="clear" w:color="auto" w:fill="DFDFDF" w:themeFill="background2" w:themeFillShade="E6"/>
        </w:rPr>
        <w:t xml:space="preserve">typeof(variable) </w:t>
      </w:r>
      <w:r>
        <w:rPr>
          <w:rFonts w:ascii="Consolas" w:hAnsi="Consolas"/>
          <w:shd w:val="clear" w:color="auto" w:fill="DFDFDF" w:themeFill="background2" w:themeFillShade="E6"/>
        </w:rPr>
        <w:t xml:space="preserve">variable_2 = 2; </w:t>
      </w:r>
      <w:r w:rsidRPr="00984744">
        <w:rPr>
          <w:rFonts w:ascii="Consolas" w:hAnsi="Consolas"/>
          <w:shd w:val="clear" w:color="auto" w:fill="DFDFDF" w:themeFill="background2" w:themeFillShade="E6"/>
        </w:rPr>
        <w:t xml:space="preserve">// Will </w:t>
      </w:r>
      <w:r>
        <w:rPr>
          <w:rFonts w:ascii="Consolas" w:hAnsi="Consolas"/>
          <w:shd w:val="clear" w:color="auto" w:fill="DFDFDF" w:themeFill="background2" w:themeFillShade="E6"/>
        </w:rPr>
        <w:t>evaluate to int (the actual type)</w:t>
      </w:r>
    </w:p>
    <w:p w14:paraId="4E60235D" w14:textId="77777777" w:rsidR="00771D45" w:rsidRPr="002678AD" w:rsidRDefault="00771D45" w:rsidP="00F6495D">
      <w:pPr>
        <w:tabs>
          <w:tab w:val="left" w:pos="284"/>
        </w:tabs>
        <w:ind w:left="339" w:firstLine="0"/>
        <w:rPr>
          <w:i/>
          <w:iCs/>
        </w:rPr>
      </w:pPr>
      <w:r w:rsidRPr="002678AD">
        <w:rPr>
          <w:i/>
          <w:iCs/>
        </w:rPr>
        <w:t>Example with converting a variable to the currently used type:</w:t>
      </w:r>
    </w:p>
    <w:p w14:paraId="593994DB" w14:textId="77777777" w:rsidR="00771D45" w:rsidRDefault="00771D45" w:rsidP="00F6495D">
      <w:pPr>
        <w:shd w:val="clear" w:color="auto" w:fill="DFDFDF" w:themeFill="background2" w:themeFillShade="E6"/>
        <w:spacing w:after="0"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t>any variable = 1;</w:t>
      </w:r>
    </w:p>
    <w:p w14:paraId="111068E2" w14:textId="77777777" w:rsidR="00771D45" w:rsidRDefault="00771D45" w:rsidP="00F6495D">
      <w:pPr>
        <w:shd w:val="clear" w:color="auto" w:fill="DFDFDF" w:themeFill="background2" w:themeFillShade="E6"/>
        <w:spacing w:line="240" w:lineRule="auto"/>
        <w:ind w:left="339"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int variable_2 = “3” as typeof(variable); // =&gt; 3</w:t>
      </w:r>
    </w:p>
    <w:p w14:paraId="79E561E9" w14:textId="7F2BF462" w:rsidR="00D110B9" w:rsidRDefault="005A7B2B" w:rsidP="00D110B9">
      <w:pPr>
        <w:pStyle w:val="Heading3"/>
      </w:pPr>
      <w:bookmarkStart w:id="62" w:name="_Toc78033573"/>
      <w:r>
        <w:t>T</w:t>
      </w:r>
      <w:r w:rsidR="008E76B0">
        <w:t>ypeof</w:t>
      </w:r>
      <w:bookmarkEnd w:id="62"/>
      <w:r w:rsidR="008E76B0">
        <w:t xml:space="preserve"> </w:t>
      </w:r>
    </w:p>
    <w:p w14:paraId="544B56A6" w14:textId="23B3DD35" w:rsidR="00082EC7" w:rsidRPr="00082EC7" w:rsidRDefault="00082EC7" w:rsidP="00082EC7">
      <w:pPr>
        <w:ind w:left="284" w:firstLine="0"/>
        <w:rPr>
          <w:i/>
          <w:iCs/>
        </w:rPr>
      </w:pPr>
      <w:r>
        <w:rPr>
          <w:i/>
          <w:iCs/>
        </w:rPr>
        <w:t xml:space="preserve">Compile-time </w:t>
      </w:r>
      <w:r w:rsidRPr="00082EC7">
        <w:rPr>
          <w:i/>
          <w:iCs/>
        </w:rPr>
        <w:t xml:space="preserve">and Runtime </w:t>
      </w:r>
      <w:r>
        <w:rPr>
          <w:i/>
          <w:iCs/>
        </w:rPr>
        <w:t>keyword</w:t>
      </w:r>
    </w:p>
    <w:p w14:paraId="57E3B166" w14:textId="16CF9245" w:rsidR="008E76B0" w:rsidRDefault="005A7B2B" w:rsidP="008E76B0">
      <w:pPr>
        <w:pStyle w:val="Heading3"/>
      </w:pPr>
      <w:bookmarkStart w:id="63" w:name="_Toc78033574"/>
      <w:r>
        <w:t>T</w:t>
      </w:r>
      <w:r w:rsidR="008E76B0">
        <w:t>ypedef</w:t>
      </w:r>
      <w:bookmarkEnd w:id="63"/>
    </w:p>
    <w:p w14:paraId="342B2E8B" w14:textId="48D45EE7" w:rsidR="00082EC7" w:rsidRPr="00082EC7" w:rsidRDefault="00082EC7" w:rsidP="00082EC7">
      <w:pPr>
        <w:ind w:left="284" w:firstLine="0"/>
        <w:rPr>
          <w:i/>
          <w:iCs/>
        </w:rPr>
      </w:pPr>
      <w:r w:rsidRPr="00082EC7">
        <w:rPr>
          <w:i/>
          <w:iCs/>
        </w:rPr>
        <w:t xml:space="preserve">Runtime </w:t>
      </w:r>
      <w:r>
        <w:rPr>
          <w:i/>
          <w:iCs/>
        </w:rPr>
        <w:t>keyword</w:t>
      </w:r>
    </w:p>
    <w:p w14:paraId="15ED7679" w14:textId="7D8E1AE4" w:rsidR="00C54BE2" w:rsidRDefault="00C54BE2" w:rsidP="00C54BE2">
      <w:pPr>
        <w:pStyle w:val="Heading3"/>
      </w:pPr>
      <w:bookmarkStart w:id="64" w:name="_Toc78033575"/>
      <w:r>
        <w:t>Sizeof</w:t>
      </w:r>
      <w:bookmarkEnd w:id="64"/>
    </w:p>
    <w:p w14:paraId="4FAA91B7" w14:textId="638C00E1" w:rsidR="00082EC7" w:rsidRPr="00082EC7" w:rsidRDefault="00082EC7" w:rsidP="00082EC7">
      <w:pPr>
        <w:ind w:left="284" w:firstLine="0"/>
        <w:rPr>
          <w:i/>
          <w:iCs/>
        </w:rPr>
      </w:pPr>
      <w:r>
        <w:rPr>
          <w:i/>
          <w:iCs/>
        </w:rPr>
        <w:t>Compile-time keyword</w:t>
      </w:r>
    </w:p>
    <w:p w14:paraId="3FD6A87A" w14:textId="77777777" w:rsidR="00DC2F33" w:rsidRDefault="00DC2F33" w:rsidP="00DC2F33">
      <w:pPr>
        <w:pStyle w:val="Heading3"/>
      </w:pPr>
      <w:bookmarkStart w:id="65" w:name="_Toc78033576"/>
      <w:r>
        <w:t>Pointers</w:t>
      </w:r>
      <w:bookmarkEnd w:id="65"/>
    </w:p>
    <w:p w14:paraId="290A1841" w14:textId="77777777" w:rsidR="00DC2F33" w:rsidRPr="007140D5" w:rsidRDefault="00DC2F33" w:rsidP="00DC2F33"/>
    <w:p w14:paraId="2ABF1EFE" w14:textId="77777777" w:rsidR="00771D45" w:rsidRDefault="00771D45" w:rsidP="00771D45">
      <w:pPr>
        <w:pStyle w:val="Heading2"/>
      </w:pPr>
      <w:bookmarkStart w:id="66" w:name="_Toc78033577"/>
      <w:r>
        <w:t>Structures and Simple Classes</w:t>
      </w:r>
      <w:bookmarkEnd w:id="66"/>
    </w:p>
    <w:p w14:paraId="0114BD76" w14:textId="77777777" w:rsidR="00771D45" w:rsidRPr="007140D5" w:rsidRDefault="00771D45" w:rsidP="00771D45"/>
    <w:p w14:paraId="46CB24E2" w14:textId="5B0FA5E2" w:rsidR="00C37A5D" w:rsidRDefault="00C37A5D" w:rsidP="002B1913">
      <w:pPr>
        <w:pStyle w:val="Heading2"/>
      </w:pPr>
      <w:bookmarkStart w:id="67" w:name="_Toc78033578"/>
      <w:r>
        <w:t>Enumerators</w:t>
      </w:r>
      <w:bookmarkEnd w:id="67"/>
    </w:p>
    <w:p w14:paraId="025BAC3E" w14:textId="77777777" w:rsidR="007140D5" w:rsidRPr="007140D5" w:rsidRDefault="007140D5" w:rsidP="007140D5"/>
    <w:p w14:paraId="63E49576" w14:textId="11EB7189" w:rsidR="002B1913" w:rsidRDefault="002B1913" w:rsidP="002B1913">
      <w:pPr>
        <w:pStyle w:val="Heading2"/>
      </w:pPr>
      <w:bookmarkStart w:id="68" w:name="_Functions"/>
      <w:bookmarkStart w:id="69" w:name="_Toc78033579"/>
      <w:bookmarkEnd w:id="68"/>
      <w:r>
        <w:t>Functions</w:t>
      </w:r>
      <w:bookmarkEnd w:id="69"/>
    </w:p>
    <w:p w14:paraId="106F524B" w14:textId="77777777" w:rsidR="007140D5" w:rsidRPr="007140D5" w:rsidRDefault="007140D5" w:rsidP="007140D5"/>
    <w:p w14:paraId="314F2D11" w14:textId="6264EA02" w:rsidR="00133CCE" w:rsidRDefault="00133CCE" w:rsidP="00576D6B">
      <w:pPr>
        <w:pStyle w:val="Heading3"/>
      </w:pPr>
      <w:bookmarkStart w:id="70" w:name="_Toc78033580"/>
      <w:r>
        <w:t>Function Overloadin</w:t>
      </w:r>
      <w:r w:rsidR="00843A9F">
        <w:t>g</w:t>
      </w:r>
      <w:bookmarkEnd w:id="70"/>
    </w:p>
    <w:p w14:paraId="54724C61" w14:textId="77777777" w:rsidR="00843A9F" w:rsidRPr="00843A9F" w:rsidRDefault="00843A9F" w:rsidP="00843A9F"/>
    <w:p w14:paraId="43D9AEFC" w14:textId="20D716A3" w:rsidR="007140D5" w:rsidRDefault="00AD262B" w:rsidP="00AD262B">
      <w:pPr>
        <w:pStyle w:val="Heading3"/>
      </w:pPr>
      <w:bookmarkStart w:id="71" w:name="_Toc78033581"/>
      <w:r>
        <w:t>Simple-Functions</w:t>
      </w:r>
      <w:bookmarkEnd w:id="71"/>
    </w:p>
    <w:p w14:paraId="768C36FE" w14:textId="77777777" w:rsidR="00843A9F" w:rsidRPr="00843A9F" w:rsidRDefault="00843A9F" w:rsidP="00843A9F"/>
    <w:p w14:paraId="4C9389E4" w14:textId="4E58CE83" w:rsidR="00576D6B" w:rsidRDefault="00D34993" w:rsidP="00576D6B">
      <w:pPr>
        <w:pStyle w:val="Heading3"/>
      </w:pPr>
      <w:bookmarkStart w:id="72" w:name="_Decorators"/>
      <w:bookmarkStart w:id="73" w:name="_Toc78033582"/>
      <w:bookmarkEnd w:id="72"/>
      <w:r>
        <w:t>Decorators</w:t>
      </w:r>
      <w:bookmarkEnd w:id="73"/>
    </w:p>
    <w:p w14:paraId="3FF75DA4" w14:textId="77777777" w:rsidR="00B76B4E" w:rsidRPr="00B76B4E" w:rsidRDefault="00B76B4E" w:rsidP="00B76B4E"/>
    <w:p w14:paraId="4D548CD3" w14:textId="6B1311FA" w:rsidR="007140D5" w:rsidRDefault="00FD56A8" w:rsidP="00FD56A8">
      <w:pPr>
        <w:pStyle w:val="Heading3"/>
      </w:pPr>
      <w:bookmarkStart w:id="74" w:name="_Named_Arguments"/>
      <w:bookmarkStart w:id="75" w:name="_Toc78033583"/>
      <w:bookmarkEnd w:id="74"/>
      <w:r>
        <w:t>Named Arguments</w:t>
      </w:r>
      <w:bookmarkEnd w:id="75"/>
    </w:p>
    <w:p w14:paraId="55A5A286" w14:textId="77777777" w:rsidR="00B76B4E" w:rsidRPr="00B76B4E" w:rsidRDefault="00B76B4E" w:rsidP="00B76B4E"/>
    <w:p w14:paraId="3C27659A" w14:textId="25B0F70D" w:rsidR="00872368" w:rsidRDefault="00872368" w:rsidP="00E65515">
      <w:pPr>
        <w:pStyle w:val="Heading3"/>
      </w:pPr>
      <w:bookmarkStart w:id="76" w:name="_Toc78033584"/>
      <w:r>
        <w:lastRenderedPageBreak/>
        <w:t>Ellipsis</w:t>
      </w:r>
      <w:r w:rsidR="00DC2F33">
        <w:t xml:space="preserve"> Argument</w:t>
      </w:r>
      <w:r w:rsidR="00771D45">
        <w:t>s</w:t>
      </w:r>
      <w:bookmarkEnd w:id="76"/>
    </w:p>
    <w:p w14:paraId="2C500459" w14:textId="77777777" w:rsidR="007140D5" w:rsidRPr="007140D5" w:rsidRDefault="007140D5" w:rsidP="007140D5"/>
    <w:p w14:paraId="5921E563" w14:textId="77777777" w:rsidR="00DC2F33" w:rsidRDefault="00DC2F33" w:rsidP="00DC2F33">
      <w:pPr>
        <w:pStyle w:val="Heading3"/>
      </w:pPr>
      <w:bookmarkStart w:id="77" w:name="_Toc78033585"/>
      <w:r>
        <w:t>Lambda Functions</w:t>
      </w:r>
      <w:bookmarkEnd w:id="77"/>
    </w:p>
    <w:p w14:paraId="0469FD81" w14:textId="77777777" w:rsidR="00DC2F33" w:rsidRDefault="00DC2F33" w:rsidP="002B28BC">
      <w:pPr>
        <w:ind w:left="226" w:firstLine="0"/>
      </w:pPr>
      <w:r>
        <w:t xml:space="preserve">Para-C supports like other higher-level programming languages Lambda-Functions, which, as already explained in </w:t>
      </w:r>
      <w:hyperlink w:anchor="_Functions" w:history="1">
        <w:r w:rsidRPr="00AD262B">
          <w:rPr>
            <w:rStyle w:val="Hyperlink"/>
          </w:rPr>
          <w:t>Functions</w:t>
        </w:r>
      </w:hyperlink>
      <w:r>
        <w:t>, can be passed onto a variable and called like any other regular function. A lambda function in this case can also be used with a decorator (</w:t>
      </w:r>
      <w:r w:rsidRPr="00AD262B">
        <w:rPr>
          <w:i/>
          <w:iCs/>
        </w:rPr>
        <w:t>See</w:t>
      </w:r>
      <w:r>
        <w:rPr>
          <w:i/>
          <w:iCs/>
        </w:rPr>
        <w:t xml:space="preserve"> </w:t>
      </w:r>
      <w:hyperlink w:anchor="_Decorators" w:history="1">
        <w:r w:rsidRPr="00AD262B">
          <w:rPr>
            <w:rStyle w:val="Hyperlink"/>
            <w:i/>
            <w:iCs/>
          </w:rPr>
          <w:t>Decorators</w:t>
        </w:r>
      </w:hyperlink>
      <w:r>
        <w:t>) which wraps the function and applies additional functionality.</w:t>
      </w:r>
    </w:p>
    <w:p w14:paraId="712EFEF9" w14:textId="77777777" w:rsidR="00DC2F33" w:rsidRDefault="00DC2F33" w:rsidP="00DC2F33">
      <w:pPr>
        <w:pStyle w:val="Heading4"/>
      </w:pPr>
      <w:r>
        <w:t>Syntax</w:t>
      </w:r>
    </w:p>
    <w:p w14:paraId="32F890BE" w14:textId="77777777" w:rsidR="00DC2F33" w:rsidRDefault="00DC2F33" w:rsidP="00DC2F33">
      <w:pPr>
        <w:ind w:left="284" w:firstLine="0"/>
      </w:pPr>
      <w:r>
        <w:t>A lambda function is started using a parameter declaration and then an arrow to signalise the call behaviour. This is similar to the Simple-Functions, which use a standard function definition and an arrow to start the wanted block.</w:t>
      </w:r>
    </w:p>
    <w:p w14:paraId="04D58D49" w14:textId="77777777" w:rsidR="00DC2F33" w:rsidRDefault="00DC2F33" w:rsidP="00DC2F33">
      <w:pPr>
        <w:ind w:left="284" w:firstLine="0"/>
      </w:pPr>
      <w:r>
        <w:t>After the arrow, there are two possible behaviours the user can choose from:</w:t>
      </w:r>
    </w:p>
    <w:p w14:paraId="0F99EF35" w14:textId="77777777" w:rsidR="00DC2F33" w:rsidRDefault="00DC2F33" w:rsidP="00DC2F33">
      <w:pPr>
        <w:pStyle w:val="ListParagraph"/>
        <w:numPr>
          <w:ilvl w:val="0"/>
          <w:numId w:val="24"/>
        </w:numPr>
        <w:ind w:left="1004"/>
      </w:pPr>
      <w:r>
        <w:t>Statement Lambda, which is equivalent to a regular function:</w:t>
      </w:r>
    </w:p>
    <w:p w14:paraId="1F7A74E2" w14:textId="77777777" w:rsidR="00DC2F33" w:rsidRPr="005108B7" w:rsidRDefault="00DC2F33" w:rsidP="00DC2F33">
      <w:pPr>
        <w:pStyle w:val="ListParagraph"/>
        <w:ind w:left="1004"/>
        <w:rPr>
          <w:rStyle w:val="Emphasis"/>
          <w:rFonts w:ascii="Consolas" w:hAnsi="Consolas"/>
          <w:shd w:val="clear" w:color="auto" w:fill="E0E0E0" w:themeFill="accent2" w:themeFillTint="66"/>
        </w:rPr>
      </w:pPr>
      <w:r w:rsidRPr="005E4EA5">
        <w:rPr>
          <w:rStyle w:val="Emphasis"/>
          <w:rFonts w:ascii="Consolas" w:hAnsi="Consolas"/>
          <w:shd w:val="clear" w:color="auto" w:fill="E0E0E0" w:themeFill="accent2" w:themeFillTint="66"/>
        </w:rPr>
        <w:t>() =&gt; { &lt;list-of-statements&gt; }</w:t>
      </w:r>
    </w:p>
    <w:p w14:paraId="37E2D785" w14:textId="77777777" w:rsidR="00DC2F33" w:rsidRDefault="00DC2F33" w:rsidP="00DC2F33">
      <w:pPr>
        <w:pStyle w:val="ListParagraph"/>
        <w:numPr>
          <w:ilvl w:val="0"/>
          <w:numId w:val="24"/>
        </w:numPr>
        <w:ind w:left="1004"/>
      </w:pPr>
      <w:r>
        <w:t>Expression Lambda, which is equivalent to a simple function:</w:t>
      </w:r>
    </w:p>
    <w:p w14:paraId="1472E5DB" w14:textId="77777777" w:rsidR="00DC2F33" w:rsidRPr="00F14B70" w:rsidRDefault="00DC2F33" w:rsidP="00DC2F33">
      <w:pPr>
        <w:pStyle w:val="ListParagraph"/>
        <w:ind w:left="1004"/>
        <w:rPr>
          <w:rFonts w:ascii="Consolas" w:hAnsi="Consolas"/>
          <w:i/>
          <w:iCs/>
          <w:shd w:val="clear" w:color="auto" w:fill="E0E0E0" w:themeFill="accent2" w:themeFillTint="66"/>
        </w:rPr>
      </w:pPr>
      <w:r w:rsidRPr="005108B7">
        <w:rPr>
          <w:rStyle w:val="Emphasis"/>
          <w:rFonts w:ascii="Consolas" w:hAnsi="Consolas"/>
          <w:shd w:val="clear" w:color="auto" w:fill="E0E0E0" w:themeFill="accent2" w:themeFillTint="66"/>
        </w:rPr>
        <w:t>() =&gt; &lt;expression&gt;</w:t>
      </w:r>
    </w:p>
    <w:p w14:paraId="16E8C28D" w14:textId="77777777" w:rsidR="00DC2F33" w:rsidRDefault="00DC2F33" w:rsidP="00DC2F33">
      <w:pPr>
        <w:ind w:left="284" w:firstLine="0"/>
      </w:pPr>
      <w:r>
        <w:t xml:space="preserve">The return of a lambda function will always be Any, meaning that any form of value can be returned. If passed to a </w:t>
      </w:r>
      <w:r w:rsidRPr="00560A95">
        <w:rPr>
          <w:rFonts w:ascii="Consolas" w:hAnsi="Consolas"/>
        </w:rPr>
        <w:t>lambda&lt;T&gt;</w:t>
      </w:r>
      <w:r>
        <w:t xml:space="preserve"> variable, which acts like a function-pointer, the argument will need to be specified, like this:</w:t>
      </w:r>
    </w:p>
    <w:p w14:paraId="7A7C5357"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w:t>
      </w:r>
      <w:r>
        <w:rPr>
          <w:rFonts w:ascii="Consolas" w:hAnsi="Consolas"/>
          <w:shd w:val="clear" w:color="auto" w:fill="DFDFDF" w:themeFill="background2" w:themeFillShade="E6"/>
        </w:rPr>
        <w:t>types-of-args</w:t>
      </w:r>
      <w:r w:rsidRPr="0086316C">
        <w:rPr>
          <w:rFonts w:ascii="Consolas" w:hAnsi="Consolas"/>
          <w:shd w:val="clear" w:color="auto" w:fill="DFDFDF" w:themeFill="background2" w:themeFillShade="E6"/>
        </w:rPr>
        <w:t xml:space="preserve">&gt; </w:t>
      </w:r>
      <w:r>
        <w:rPr>
          <w:rFonts w:ascii="Consolas" w:hAnsi="Consolas"/>
          <w:shd w:val="clear" w:color="auto" w:fill="DFDFDF" w:themeFill="background2" w:themeFillShade="E6"/>
        </w:rPr>
        <w:t>name</w:t>
      </w:r>
      <w:r w:rsidRPr="0086316C">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args</w:t>
      </w:r>
      <w:r w:rsidRPr="0086316C">
        <w:rPr>
          <w:rFonts w:ascii="Consolas" w:hAnsi="Consolas"/>
          <w:shd w:val="clear" w:color="auto" w:fill="DFDFDF" w:themeFill="background2" w:themeFillShade="E6"/>
        </w:rPr>
        <w:t xml:space="preserve">) =&gt; </w:t>
      </w:r>
      <w:r>
        <w:rPr>
          <w:rFonts w:ascii="Consolas" w:hAnsi="Consolas"/>
          <w:shd w:val="clear" w:color="auto" w:fill="DFDFDF" w:themeFill="background2" w:themeFillShade="E6"/>
        </w:rPr>
        <w:t>lambda-body;</w:t>
      </w:r>
    </w:p>
    <w:p w14:paraId="0E9632AF" w14:textId="77777777" w:rsidR="00DC2F33" w:rsidRDefault="00DC2F33" w:rsidP="00DC2F33">
      <w:pPr>
        <w:ind w:left="284" w:firstLine="0"/>
        <w:rPr>
          <w:i/>
          <w:iCs/>
        </w:rPr>
      </w:pPr>
      <w:r w:rsidRPr="0086316C">
        <w:rPr>
          <w:i/>
          <w:iCs/>
        </w:rPr>
        <w:t>Example</w:t>
      </w:r>
      <w:r>
        <w:rPr>
          <w:i/>
          <w:iCs/>
        </w:rPr>
        <w:t xml:space="preserve"> with statement lambda</w:t>
      </w:r>
      <w:r w:rsidRPr="0086316C">
        <w:rPr>
          <w:i/>
          <w:iCs/>
        </w:rPr>
        <w:t>:</w:t>
      </w:r>
    </w:p>
    <w:p w14:paraId="332323A4" w14:textId="77777777" w:rsidR="00DC2F33"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 return x * 2; };</w:t>
      </w:r>
    </w:p>
    <w:p w14:paraId="661B09AA" w14:textId="77777777" w:rsidR="00DC2F33" w:rsidRDefault="00DC2F33" w:rsidP="00DC2F33">
      <w:pPr>
        <w:ind w:left="284" w:firstLine="0"/>
        <w:rPr>
          <w:i/>
          <w:iCs/>
        </w:rPr>
      </w:pPr>
      <w:r w:rsidRPr="005F7AAE">
        <w:rPr>
          <w:i/>
          <w:iCs/>
        </w:rPr>
        <w:t>Example with expression lambda:</w:t>
      </w:r>
    </w:p>
    <w:p w14:paraId="364EBCB7" w14:textId="77777777" w:rsidR="00DC2F33" w:rsidRPr="005F7AAE" w:rsidRDefault="00DC2F33" w:rsidP="00DC2F33">
      <w:pPr>
        <w:ind w:left="284" w:firstLine="0"/>
        <w:rPr>
          <w:rFonts w:ascii="Consolas" w:hAnsi="Consolas"/>
          <w:shd w:val="clear" w:color="auto" w:fill="DFDFDF" w:themeFill="background2" w:themeFillShade="E6"/>
        </w:rPr>
      </w:pPr>
      <w:r w:rsidRPr="0086316C">
        <w:rPr>
          <w:rFonts w:ascii="Consolas" w:hAnsi="Consolas"/>
          <w:shd w:val="clear" w:color="auto" w:fill="DFDFDF" w:themeFill="background2" w:themeFillShade="E6"/>
        </w:rPr>
        <w:t>lambda&lt;int&gt; multiply_by_two = (int x) =&gt; x * 2;</w:t>
      </w:r>
    </w:p>
    <w:p w14:paraId="05AA78EC" w14:textId="77777777" w:rsidR="00DC2F33" w:rsidRDefault="00DC2F33" w:rsidP="00DC2F33">
      <w:pPr>
        <w:pStyle w:val="Heading4"/>
      </w:pPr>
      <w:r>
        <w:lastRenderedPageBreak/>
        <w:t>The lambda&lt;T&gt; type</w:t>
      </w:r>
    </w:p>
    <w:p w14:paraId="77EDB14D" w14:textId="77777777" w:rsidR="00DC2F33" w:rsidRDefault="00DC2F33" w:rsidP="00CE5C32">
      <w:pPr>
        <w:ind w:left="339" w:firstLine="0"/>
      </w:pPr>
      <w:r>
        <w:t xml:space="preserve">The </w:t>
      </w:r>
      <w:r w:rsidRPr="00560A95">
        <w:rPr>
          <w:rFonts w:ascii="Consolas" w:hAnsi="Consolas"/>
        </w:rPr>
        <w:t>lambda&lt;T&gt;</w:t>
      </w:r>
      <w:r w:rsidRPr="00560A95">
        <w:t xml:space="preserve"> </w:t>
      </w:r>
      <w:r>
        <w:t xml:space="preserve">type is the type that is returned when creating a lambda function. This type represents a basic struct that contains the information for the parameter types. The return-type is though always </w:t>
      </w:r>
      <w:r w:rsidRPr="00560A95">
        <w:rPr>
          <w:rFonts w:ascii="Consolas" w:hAnsi="Consolas"/>
        </w:rPr>
        <w:t>any</w:t>
      </w:r>
      <w:r>
        <w:t xml:space="preserve"> meaning that it depends on the actual lambda which value is returned since it will allow any value. This is for ease and better functionality when passing so that different return types can be allowed.</w:t>
      </w:r>
    </w:p>
    <w:p w14:paraId="74B7C052" w14:textId="77777777" w:rsidR="00DC2F33" w:rsidRDefault="00DC2F33" w:rsidP="00CE5C32">
      <w:pPr>
        <w:ind w:left="339" w:firstLine="0"/>
        <w:rPr>
          <w:i/>
          <w:iCs/>
        </w:rPr>
      </w:pPr>
      <w:r w:rsidRPr="00560A95">
        <w:rPr>
          <w:i/>
          <w:iCs/>
        </w:rPr>
        <w:t>Example</w:t>
      </w:r>
      <w:r>
        <w:rPr>
          <w:i/>
          <w:iCs/>
        </w:rPr>
        <w:t xml:space="preserve"> with a basic declaration</w:t>
      </w:r>
      <w:r w:rsidRPr="00560A95">
        <w:rPr>
          <w:i/>
          <w:iCs/>
        </w:rPr>
        <w:t>:</w:t>
      </w:r>
    </w:p>
    <w:p w14:paraId="4859F29D" w14:textId="77777777" w:rsidR="00DC2F33" w:rsidRPr="00560A95"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lambda&lt;int, float, string&gt; name =</w:t>
      </w:r>
      <w:r>
        <w:rPr>
          <w:rFonts w:ascii="Consolas" w:hAnsi="Consolas"/>
          <w:shd w:val="clear" w:color="auto" w:fill="DFDFDF" w:themeFill="background2" w:themeFillShade="E6"/>
        </w:rPr>
        <w:t xml:space="preserve"> …</w:t>
      </w:r>
    </w:p>
    <w:p w14:paraId="3DBD4F5F" w14:textId="77777777" w:rsidR="00DC2F33" w:rsidRDefault="00DC2F33" w:rsidP="00CE5C32">
      <w:pPr>
        <w:ind w:left="339" w:firstLine="0"/>
      </w:pPr>
      <w:r>
        <w:t>1. If wanted, the argument names can also be explicitly declared. This does not alter the functionality though, but only provides the option to name the arguments when calling the function (</w:t>
      </w:r>
      <w:r w:rsidRPr="00560A95">
        <w:rPr>
          <w:i/>
          <w:iCs/>
        </w:rPr>
        <w:t>See for more info</w:t>
      </w:r>
      <w:r>
        <w:rPr>
          <w:i/>
          <w:iCs/>
        </w:rPr>
        <w:t xml:space="preserve"> </w:t>
      </w:r>
      <w:hyperlink w:anchor="_Named_Arguments" w:history="1">
        <w:r w:rsidRPr="00560A95">
          <w:rPr>
            <w:rStyle w:val="Hyperlink"/>
            <w:i/>
            <w:iCs/>
          </w:rPr>
          <w:t>Named Arguments</w:t>
        </w:r>
      </w:hyperlink>
      <w:r>
        <w:t>).</w:t>
      </w:r>
    </w:p>
    <w:p w14:paraId="229ABD4A" w14:textId="77777777" w:rsidR="00DC2F33" w:rsidRDefault="00DC2F33" w:rsidP="00CE5C32">
      <w:pPr>
        <w:ind w:left="339" w:firstLine="0"/>
        <w:rPr>
          <w:i/>
          <w:iCs/>
        </w:rPr>
      </w:pPr>
      <w:r w:rsidRPr="00560A95">
        <w:rPr>
          <w:i/>
          <w:iCs/>
        </w:rPr>
        <w:t>Example:</w:t>
      </w:r>
    </w:p>
    <w:p w14:paraId="255C8831" w14:textId="77777777" w:rsidR="00DC2F33" w:rsidRDefault="00DC2F33" w:rsidP="00CE5C32">
      <w:pPr>
        <w:ind w:left="339" w:firstLine="0"/>
        <w:rPr>
          <w:rFonts w:ascii="Consolas" w:hAnsi="Consolas"/>
          <w:shd w:val="clear" w:color="auto" w:fill="DFDFDF" w:themeFill="background2" w:themeFillShade="E6"/>
        </w:rPr>
      </w:pPr>
      <w:r w:rsidRPr="00560A95">
        <w:rPr>
          <w:rFonts w:ascii="Consolas" w:hAnsi="Consolas"/>
          <w:shd w:val="clear" w:color="auto" w:fill="DFDFDF" w:themeFill="background2" w:themeFillShade="E6"/>
        </w:rPr>
        <w:t xml:space="preserve">lambda&lt;int </w:t>
      </w:r>
      <w:r>
        <w:rPr>
          <w:rFonts w:ascii="Consolas" w:hAnsi="Consolas"/>
          <w:shd w:val="clear" w:color="auto" w:fill="DFDFDF" w:themeFill="background2" w:themeFillShade="E6"/>
        </w:rPr>
        <w:t>x</w:t>
      </w:r>
      <w:r w:rsidRPr="00560A95">
        <w:rPr>
          <w:rFonts w:ascii="Consolas" w:hAnsi="Consolas"/>
          <w:shd w:val="clear" w:color="auto" w:fill="DFDFDF" w:themeFill="background2" w:themeFillShade="E6"/>
        </w:rPr>
        <w:t xml:space="preserve">&gt; multiply_by_two </w:t>
      </w:r>
      <w:r w:rsidRPr="0086316C">
        <w:rPr>
          <w:rFonts w:ascii="Consolas" w:hAnsi="Consolas"/>
          <w:shd w:val="clear" w:color="auto" w:fill="DFDFDF" w:themeFill="background2" w:themeFillShade="E6"/>
        </w:rPr>
        <w:t>= (int x) =&gt; { return x * 2; };</w:t>
      </w:r>
    </w:p>
    <w:p w14:paraId="69E17E24" w14:textId="77777777" w:rsidR="00DC2F33" w:rsidRPr="00560A95" w:rsidRDefault="00DC2F33" w:rsidP="00CE5C32">
      <w:pPr>
        <w:ind w:left="339" w:firstLine="0"/>
        <w:rPr>
          <w:i/>
          <w:iCs/>
        </w:rPr>
      </w:pPr>
      <w:r w:rsidRPr="00560A95">
        <w:rPr>
          <w:i/>
          <w:iCs/>
        </w:rPr>
        <w:t>Note:</w:t>
      </w:r>
      <w:r>
        <w:rPr>
          <w:i/>
          <w:iCs/>
        </w:rPr>
        <w:t xml:space="preserve"> The variable names need to match the specified names in the parenthesis of the lambda declaration.</w:t>
      </w:r>
    </w:p>
    <w:p w14:paraId="2F139573" w14:textId="33158E83" w:rsidR="001A432B" w:rsidRDefault="00FE69A2" w:rsidP="00FE69A2">
      <w:pPr>
        <w:pStyle w:val="Heading2"/>
      </w:pPr>
      <w:bookmarkStart w:id="78" w:name="_Lambda_Functions"/>
      <w:bookmarkStart w:id="79" w:name="_Toc78033586"/>
      <w:bookmarkEnd w:id="78"/>
      <w:r>
        <w:t>In-Code</w:t>
      </w:r>
      <w:r w:rsidR="001A432B">
        <w:t xml:space="preserve"> Exceptions</w:t>
      </w:r>
      <w:bookmarkEnd w:id="79"/>
    </w:p>
    <w:p w14:paraId="3303C06F" w14:textId="0932D641" w:rsidR="00D25456" w:rsidRDefault="00D25456" w:rsidP="00A46688">
      <w:pPr>
        <w:ind w:left="113" w:firstLine="0"/>
      </w:pPr>
      <w:r>
        <w:t>Para-C provides Exceptions similar to C++, but with a bit of pythonic</w:t>
      </w:r>
      <w:r w:rsidR="00AD262B">
        <w:t>-like</w:t>
      </w:r>
      <w:r>
        <w:t xml:space="preserve"> syntax-sugar added. </w:t>
      </w:r>
    </w:p>
    <w:p w14:paraId="5D091254" w14:textId="1DC2B849" w:rsidR="00D25456" w:rsidRDefault="00D25456" w:rsidP="00A46688">
      <w:pPr>
        <w:ind w:left="113" w:firstLine="0"/>
      </w:pPr>
      <w:r>
        <w:t xml:space="preserve">These are implemented using compiler-generated compile-types, which automatically implement the user-specified return types. These compile types contain the actual return type and the Para-C return type struct, which defines the exception return. </w:t>
      </w:r>
    </w:p>
    <w:p w14:paraId="3CC4FC3C" w14:textId="75509CF4" w:rsidR="00001C0D" w:rsidRDefault="00D25456" w:rsidP="00A46688">
      <w:pPr>
        <w:ind w:left="113" w:firstLine="0"/>
      </w:pPr>
      <w:r>
        <w:t xml:space="preserve">If an exception was raised, the struct will contain the exception and the </w:t>
      </w:r>
      <w:r w:rsidR="00C43CC4">
        <w:t xml:space="preserve">call stack. </w:t>
      </w:r>
      <w:r w:rsidR="00B07A35">
        <w:t>The call-stack will be in this case a compiler-generated variable that keeps track of the current stack, by passing itself to every function and being updated there.</w:t>
      </w:r>
    </w:p>
    <w:p w14:paraId="499FFE62" w14:textId="0765EBAA" w:rsidR="00001C0D" w:rsidRDefault="00001C0D" w:rsidP="00001C0D">
      <w:pPr>
        <w:pStyle w:val="Heading3"/>
      </w:pPr>
      <w:bookmarkStart w:id="80" w:name="_Toc78033587"/>
      <w:r>
        <w:t>Keywords</w:t>
      </w:r>
      <w:bookmarkEnd w:id="80"/>
    </w:p>
    <w:p w14:paraId="4631829A" w14:textId="75B1ACFA" w:rsidR="00001C0D" w:rsidRDefault="00001C0D" w:rsidP="003B101E">
      <w:pPr>
        <w:ind w:left="226" w:firstLine="0"/>
      </w:pPr>
      <w:r>
        <w:rPr>
          <w:rFonts w:ascii="Consolas" w:hAnsi="Consolas"/>
          <w:i/>
          <w:iCs/>
          <w:shd w:val="clear" w:color="auto" w:fill="DFDFDF" w:themeFill="background2" w:themeFillShade="E6"/>
        </w:rPr>
        <w:t>r</w:t>
      </w:r>
      <w:r w:rsidRPr="00001C0D">
        <w:rPr>
          <w:rFonts w:ascii="Consolas" w:hAnsi="Consolas"/>
          <w:i/>
          <w:iCs/>
          <w:shd w:val="clear" w:color="auto" w:fill="DFDFDF" w:themeFill="background2" w:themeFillShade="E6"/>
        </w:rPr>
        <w:t>aise</w:t>
      </w:r>
      <w:r>
        <w:t xml:space="preserve"> – </w:t>
      </w:r>
      <w:r w:rsidR="00EE6325">
        <w:t>Keyword used to raise an Exception. The following value represents the exception and must be an instance of the exception struct.</w:t>
      </w:r>
    </w:p>
    <w:p w14:paraId="0DCBA180" w14:textId="3620D5A0" w:rsidR="00001C0D" w:rsidRDefault="00001C0D" w:rsidP="003B101E">
      <w:pPr>
        <w:ind w:left="226" w:firstLine="0"/>
      </w:pPr>
      <w:r w:rsidRPr="00001C0D">
        <w:rPr>
          <w:rFonts w:ascii="Consolas" w:hAnsi="Consolas"/>
          <w:i/>
          <w:iCs/>
          <w:shd w:val="clear" w:color="auto" w:fill="DFDFDF" w:themeFill="background2" w:themeFillShade="E6"/>
        </w:rPr>
        <w:lastRenderedPageBreak/>
        <w:t>try</w:t>
      </w:r>
      <w:r w:rsidR="00602CFE">
        <w:t xml:space="preserve"> –</w:t>
      </w:r>
      <w:r w:rsidR="00EE6325">
        <w:t xml:space="preserve"> Keyword used to start a try code-block, where exceptions will be passed to the following except statements if the type is included.</w:t>
      </w:r>
    </w:p>
    <w:p w14:paraId="7E48AFE3" w14:textId="1C82AFC4" w:rsidR="00001C0D" w:rsidRDefault="00001C0D" w:rsidP="003B101E">
      <w:pPr>
        <w:ind w:left="226" w:firstLine="0"/>
      </w:pPr>
      <w:r w:rsidRPr="00001C0D">
        <w:rPr>
          <w:rFonts w:ascii="Consolas" w:hAnsi="Consolas"/>
          <w:i/>
          <w:iCs/>
          <w:shd w:val="clear" w:color="auto" w:fill="DFDFDF" w:themeFill="background2" w:themeFillShade="E6"/>
        </w:rPr>
        <w:t>except</w:t>
      </w:r>
      <w:r w:rsidR="00602CFE">
        <w:t xml:space="preserve"> –</w:t>
      </w:r>
      <w:r w:rsidR="00EE6325">
        <w:t xml:space="preserve"> Keyword used to start a handler code-block, which will be called if the expression inside the parenthesis matches the exception type.  </w:t>
      </w:r>
    </w:p>
    <w:p w14:paraId="53111837" w14:textId="4EBC715C" w:rsidR="00001C0D" w:rsidRDefault="00001C0D" w:rsidP="003B101E">
      <w:pPr>
        <w:ind w:left="226" w:firstLine="0"/>
      </w:pPr>
      <w:r w:rsidRPr="00001C0D">
        <w:rPr>
          <w:rFonts w:ascii="Consolas" w:hAnsi="Consolas"/>
          <w:i/>
          <w:iCs/>
          <w:shd w:val="clear" w:color="auto" w:fill="DFDFDF" w:themeFill="background2" w:themeFillShade="E6"/>
        </w:rPr>
        <w:t>finally</w:t>
      </w:r>
      <w:r w:rsidR="00602CFE">
        <w:t xml:space="preserve"> –</w:t>
      </w:r>
      <w:r w:rsidR="00EE6325">
        <w:t xml:space="preserve">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4100B0F2" w14:textId="59D2EAC4" w:rsidR="00001C0D" w:rsidRDefault="00166787" w:rsidP="003B101E">
      <w:pPr>
        <w:ind w:left="226" w:firstLine="0"/>
      </w:pPr>
      <w:r>
        <w:rPr>
          <w:rFonts w:ascii="Consolas" w:hAnsi="Consolas"/>
          <w:i/>
          <w:iCs/>
          <w:shd w:val="clear" w:color="auto" w:fill="DFDFDF" w:themeFill="background2" w:themeFillShade="E6"/>
        </w:rPr>
        <w:t>else</w:t>
      </w:r>
      <w:r w:rsidR="00602CFE">
        <w:t xml:space="preserve"> –</w:t>
      </w:r>
      <w:r w:rsidR="00EE6325">
        <w:t xml:space="preserve"> Keyword used to start an </w:t>
      </w:r>
      <w:r>
        <w:t>else</w:t>
      </w:r>
      <w:r w:rsidR="00EE6325">
        <w:t>-block, which will be called if no exception is raised in the try-block.</w:t>
      </w:r>
    </w:p>
    <w:p w14:paraId="0B854DDA" w14:textId="09B513F3" w:rsidR="00D902C1" w:rsidRDefault="00090354" w:rsidP="00D902C1">
      <w:pPr>
        <w:pStyle w:val="Heading3"/>
      </w:pPr>
      <w:bookmarkStart w:id="81" w:name="_Toc78033588"/>
      <w:r>
        <w:t xml:space="preserve">Creating </w:t>
      </w:r>
      <w:r w:rsidR="0040541C">
        <w:t>an</w:t>
      </w:r>
      <w:r w:rsidR="00D902C1">
        <w:t xml:space="preserve"> Exceptions</w:t>
      </w:r>
      <w:bookmarkEnd w:id="81"/>
    </w:p>
    <w:p w14:paraId="7AF03F60" w14:textId="6014881A" w:rsidR="00D902C1" w:rsidRDefault="00D902C1" w:rsidP="003B101E">
      <w:pPr>
        <w:ind w:left="226" w:firstLine="0"/>
      </w:pPr>
      <w:r>
        <w:t xml:space="preserve">Raising an exception is </w:t>
      </w:r>
      <w:r w:rsidR="001465C3">
        <w:t>relatively simple and requir</w:t>
      </w:r>
      <w:r w:rsidR="0040541C">
        <w:t xml:space="preserve">es, like in other languages, the </w:t>
      </w:r>
      <w:r w:rsidR="001465C3">
        <w:t xml:space="preserve">creation of a struct, with set values and error-message that can be displayed. (Inheriting errors and creating error trees like in other languages is not supported in Para-C, but it might be added in later updates with </w:t>
      </w:r>
      <w:r w:rsidR="00694C10">
        <w:t xml:space="preserve">the integration of </w:t>
      </w:r>
      <w:r w:rsidR="001465C3">
        <w:t xml:space="preserve">GObject.) </w:t>
      </w:r>
    </w:p>
    <w:p w14:paraId="59E0D4B0" w14:textId="7D3DDDCE" w:rsidR="00843A9F" w:rsidRDefault="00843A9F" w:rsidP="003B101E">
      <w:pPr>
        <w:ind w:left="226" w:firstLine="0"/>
      </w:pPr>
      <w:r>
        <w:t>A simple error-struct only required the following basic structure:</w:t>
      </w:r>
    </w:p>
    <w:p w14:paraId="4CD03E59" w14:textId="6C9C3C00"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struct CustomError {</w:t>
      </w:r>
    </w:p>
    <w:p w14:paraId="40B6BDD1" w14:textId="7F98264F"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173628A0" w14:textId="34090D79" w:rsidR="00843A9F" w:rsidRDefault="00843A9F"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60B8986A" w14:textId="0EB64449" w:rsidR="00843A9F" w:rsidRDefault="00843A9F"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01665B25" w14:textId="570C7A5E" w:rsidR="00694C10" w:rsidRPr="00694C10" w:rsidRDefault="00694C10" w:rsidP="003B101E">
      <w:pPr>
        <w:ind w:left="226" w:firstLine="0"/>
      </w:pPr>
      <w:r>
        <w:t>o</w:t>
      </w:r>
      <w:r w:rsidRPr="00694C10">
        <w:t>r</w:t>
      </w:r>
      <w:r>
        <w:t xml:space="preserve"> with </w:t>
      </w:r>
      <w:r w:rsidRPr="00694C10">
        <w:rPr>
          <w:rStyle w:val="Emphasis"/>
          <w:rFonts w:ascii="Consolas" w:hAnsi="Consolas"/>
        </w:rPr>
        <w:t>typedef</w:t>
      </w:r>
    </w:p>
    <w:p w14:paraId="52274963" w14:textId="47C31AC1"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typedef struct CustomError {</w:t>
      </w:r>
    </w:p>
    <w:p w14:paraId="483747FC"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error_msg;</w:t>
      </w:r>
    </w:p>
    <w:p w14:paraId="0BD17367" w14:textId="77777777" w:rsidR="00694C10" w:rsidRDefault="00694C10" w:rsidP="003B101E">
      <w:pPr>
        <w:shd w:val="clear" w:color="auto" w:fill="DFDFDF" w:themeFill="background2" w:themeFillShade="E6"/>
        <w:spacing w:after="0"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string display_name;</w:t>
      </w:r>
    </w:p>
    <w:p w14:paraId="71C4E097" w14:textId="43D0796F" w:rsidR="00694C10" w:rsidRDefault="00694C10" w:rsidP="003B101E">
      <w:pPr>
        <w:shd w:val="clear" w:color="auto" w:fill="DFDFDF" w:themeFill="background2" w:themeFillShade="E6"/>
        <w:spacing w:line="240" w:lineRule="auto"/>
        <w:ind w:left="302" w:firstLine="0"/>
        <w:rPr>
          <w:rFonts w:ascii="Consolas" w:hAnsi="Consolas"/>
          <w:shd w:val="clear" w:color="auto" w:fill="DFDFDF" w:themeFill="background2" w:themeFillShade="E6"/>
        </w:rPr>
      </w:pPr>
      <w:r>
        <w:rPr>
          <w:rFonts w:ascii="Consolas" w:hAnsi="Consolas"/>
          <w:shd w:val="clear" w:color="auto" w:fill="DFDFDF" w:themeFill="background2" w:themeFillShade="E6"/>
        </w:rPr>
        <w:t>} CustomError;</w:t>
      </w:r>
    </w:p>
    <w:p w14:paraId="45CE0759" w14:textId="013E9F17" w:rsidR="00843A9F" w:rsidRDefault="00843A9F" w:rsidP="003B101E">
      <w:pPr>
        <w:tabs>
          <w:tab w:val="left" w:pos="284"/>
        </w:tabs>
        <w:ind w:left="302" w:firstLine="0"/>
      </w:pPr>
      <w:r w:rsidRPr="00843A9F">
        <w:t>If wanted</w:t>
      </w:r>
      <w:r w:rsidR="00566F46">
        <w:t>,</w:t>
      </w:r>
      <w:r>
        <w:t xml:space="preserve"> a field </w:t>
      </w:r>
      <w:r w:rsidRPr="00566F46">
        <w:rPr>
          <w:rStyle w:val="Emphasis"/>
          <w:rFonts w:ascii="Consolas" w:hAnsi="Consolas"/>
        </w:rPr>
        <w:t>error_code</w:t>
      </w:r>
      <w:r>
        <w:t xml:space="preserve"> of type </w:t>
      </w:r>
      <w:r w:rsidRPr="00566F46">
        <w:rPr>
          <w:rStyle w:val="Emphasis"/>
          <w:rFonts w:ascii="Consolas" w:hAnsi="Consolas"/>
        </w:rPr>
        <w:t>int</w:t>
      </w:r>
      <w:r>
        <w:t xml:space="preserve"> can be added</w:t>
      </w:r>
      <w:r w:rsidR="00566F46">
        <w:t>, which will represent an error code that, if the program crashes with that error, will be used as the exit code, which can be used for additional information for the program status.</w:t>
      </w:r>
    </w:p>
    <w:p w14:paraId="09676157" w14:textId="7E28345C" w:rsidR="00D9379E" w:rsidRDefault="00D9379E" w:rsidP="00D9379E">
      <w:pPr>
        <w:pStyle w:val="Heading3"/>
      </w:pPr>
      <w:bookmarkStart w:id="82" w:name="_Toc78033589"/>
      <w:r>
        <w:t>Raising the Exception</w:t>
      </w:r>
      <w:bookmarkEnd w:id="82"/>
    </w:p>
    <w:p w14:paraId="436AB043" w14:textId="0D16B570" w:rsidR="004A0F5C" w:rsidRDefault="004A0F5C" w:rsidP="003B101E">
      <w:pPr>
        <w:tabs>
          <w:tab w:val="left" w:pos="284"/>
        </w:tabs>
        <w:ind w:left="226" w:firstLine="0"/>
      </w:pPr>
      <w:r>
        <w:t>To raise an exception, the error struct needs to be initialised and then using the raise keyword raised</w:t>
      </w:r>
      <w:r w:rsidR="00D9379E">
        <w:t>.</w:t>
      </w:r>
    </w:p>
    <w:p w14:paraId="3B3B343F" w14:textId="103F76F2" w:rsidR="00694C10" w:rsidRDefault="00694C10" w:rsidP="003B101E">
      <w:pPr>
        <w:tabs>
          <w:tab w:val="left" w:pos="284"/>
        </w:tabs>
        <w:ind w:left="226" w:firstLine="0"/>
      </w:pPr>
      <w:r>
        <w:lastRenderedPageBreak/>
        <w:t>Example with variable creation:</w:t>
      </w:r>
    </w:p>
    <w:p w14:paraId="5676E7D0" w14:textId="77777777"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CustomError e = { </w:t>
      </w:r>
    </w:p>
    <w:p w14:paraId="0756F5C0" w14:textId="51381D5D"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.error_msg=”Something bad”, </w:t>
      </w:r>
    </w:p>
    <w:p w14:paraId="616F1E50" w14:textId="74252CE4"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 xml:space="preserve">.display_name=”Error” </w:t>
      </w:r>
    </w:p>
    <w:p w14:paraId="010FDF56" w14:textId="081FA821" w:rsidR="00694C10" w:rsidRDefault="00694C1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4181A898" w14:textId="3F185675" w:rsid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raise e;</w:t>
      </w:r>
    </w:p>
    <w:p w14:paraId="756FEFF9" w14:textId="4A04DFA3" w:rsidR="00F137F0" w:rsidRDefault="00694C10" w:rsidP="003B101E">
      <w:pPr>
        <w:tabs>
          <w:tab w:val="left" w:pos="284"/>
        </w:tabs>
        <w:ind w:left="226" w:firstLine="0"/>
      </w:pPr>
      <w:r w:rsidRPr="00694C10">
        <w:t xml:space="preserve">Example with </w:t>
      </w:r>
      <w:r>
        <w:t>direct initialisation</w:t>
      </w:r>
      <w:r w:rsidRPr="00694C10">
        <w:t>:</w:t>
      </w:r>
    </w:p>
    <w:p w14:paraId="6E16C52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raise (CustomError) { </w:t>
      </w:r>
    </w:p>
    <w:p w14:paraId="63DC4405"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.error_msg=”Something bad”,</w:t>
      </w:r>
    </w:p>
    <w:p w14:paraId="571786B3" w14:textId="77777777" w:rsidR="00F137F0" w:rsidRDefault="00F137F0" w:rsidP="003B101E">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ab/>
        <w:t>.display_name=”Error”</w:t>
      </w:r>
    </w:p>
    <w:p w14:paraId="380446C2" w14:textId="3A5E84C0" w:rsidR="00F137F0" w:rsidRPr="00F137F0" w:rsidRDefault="00F137F0" w:rsidP="003B101E">
      <w:pPr>
        <w:shd w:val="clear" w:color="auto" w:fill="DFDFDF" w:themeFill="background2" w:themeFillShade="E6"/>
        <w:spacing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w:t>
      </w:r>
    </w:p>
    <w:p w14:paraId="16518064" w14:textId="29544FFB" w:rsidR="00EE6325" w:rsidRDefault="006E6C0B" w:rsidP="00EE6325">
      <w:pPr>
        <w:pStyle w:val="Heading3"/>
      </w:pPr>
      <w:bookmarkStart w:id="83" w:name="_Toc78033590"/>
      <w:r>
        <w:t>Catching Exceptions</w:t>
      </w:r>
      <w:bookmarkEnd w:id="83"/>
    </w:p>
    <w:p w14:paraId="1B98E112" w14:textId="7657D4DD" w:rsidR="00166787" w:rsidRPr="00166787" w:rsidRDefault="00D902C1" w:rsidP="00D902C1">
      <w:pPr>
        <w:pStyle w:val="Heading3"/>
      </w:pPr>
      <w:bookmarkStart w:id="84" w:name="_Toc78033591"/>
      <w:r>
        <w:t>Using a finally and else block</w:t>
      </w:r>
      <w:bookmarkEnd w:id="84"/>
    </w:p>
    <w:p w14:paraId="210523B9" w14:textId="77777777" w:rsidR="00DC2F33" w:rsidRDefault="00DC2F33" w:rsidP="00DC2F33">
      <w:pPr>
        <w:pStyle w:val="Heading2"/>
      </w:pPr>
      <w:bookmarkStart w:id="85" w:name="_The_Para-C_Pre-Processor"/>
      <w:bookmarkStart w:id="86" w:name="_The_Para_Language"/>
      <w:bookmarkStart w:id="87" w:name="_Toc78033592"/>
      <w:bookmarkEnd w:id="85"/>
      <w:bookmarkEnd w:id="86"/>
      <w:r>
        <w:t>Built-In Reserved Identifiers</w:t>
      </w:r>
      <w:bookmarkEnd w:id="87"/>
    </w:p>
    <w:p w14:paraId="5D383AAF" w14:textId="77777777" w:rsidR="00DC2F33" w:rsidRPr="00B434EF" w:rsidRDefault="00DC2F33" w:rsidP="00FD3634">
      <w:pPr>
        <w:ind w:left="113" w:firstLine="0"/>
      </w:pPr>
      <w:r>
        <w:t>Inside Para-C special macros and reserved identifiers are used to store program-vital data, serve as functions an</w:t>
      </w:r>
    </w:p>
    <w:p w14:paraId="51303A8B" w14:textId="77777777" w:rsidR="00DC2F33" w:rsidRDefault="00DC2F33" w:rsidP="00DC2F33">
      <w:pPr>
        <w:pStyle w:val="Heading3"/>
        <w:numPr>
          <w:ilvl w:val="2"/>
          <w:numId w:val="11"/>
        </w:numPr>
      </w:pPr>
      <w:bookmarkStart w:id="88" w:name="_Toc78033593"/>
      <w:r>
        <w:t>Magic Values in the C source code</w:t>
      </w:r>
      <w:bookmarkEnd w:id="88"/>
    </w:p>
    <w:p w14:paraId="4242C0B6" w14:textId="77777777" w:rsidR="00DC2F33" w:rsidRPr="00B434EF" w:rsidRDefault="00DC2F33" w:rsidP="00DC2F33"/>
    <w:p w14:paraId="500D541E" w14:textId="77777777" w:rsidR="00133AD1" w:rsidRDefault="00133AD1" w:rsidP="00133AD1">
      <w:pPr>
        <w:pStyle w:val="Heading2"/>
      </w:pPr>
      <w:bookmarkStart w:id="89" w:name="_Toc78033594"/>
      <w:r>
        <w:t>Style Conventions</w:t>
      </w:r>
      <w:bookmarkEnd w:id="89"/>
    </w:p>
    <w:p w14:paraId="2A60D339" w14:textId="77777777" w:rsidR="00133AD1" w:rsidRDefault="00133AD1" w:rsidP="00FD3634">
      <w:pPr>
        <w:ind w:left="113" w:firstLine="0"/>
      </w:pPr>
      <w:r>
        <w:t>Since Para-C is written in C, style conventions won’t be different in the compiled code or PBL, except the user-specified ones, still inside Para-C naming conventions are a bit different from C for better differentiation of certain types:</w:t>
      </w:r>
    </w:p>
    <w:p w14:paraId="5F9400C1" w14:textId="77777777" w:rsidR="00133AD1" w:rsidRDefault="00133AD1" w:rsidP="00A57563">
      <w:pPr>
        <w:pStyle w:val="ListParagraph"/>
        <w:numPr>
          <w:ilvl w:val="0"/>
          <w:numId w:val="15"/>
        </w:numPr>
        <w:ind w:left="833"/>
      </w:pPr>
      <w:r>
        <w:t>Line-Length Limit is 79 characters for one line</w:t>
      </w:r>
    </w:p>
    <w:p w14:paraId="4BEDDE27" w14:textId="77777777" w:rsidR="00133AD1" w:rsidRDefault="00133AD1" w:rsidP="00A57563">
      <w:pPr>
        <w:pStyle w:val="ListParagraph"/>
        <w:numPr>
          <w:ilvl w:val="0"/>
          <w:numId w:val="15"/>
        </w:numPr>
        <w:ind w:left="833"/>
      </w:pPr>
      <w:r>
        <w:t>4 Spaces per Indentation</w:t>
      </w:r>
    </w:p>
    <w:p w14:paraId="7F706989" w14:textId="4A8EF9E2" w:rsidR="00133AD1" w:rsidRDefault="00133AD1" w:rsidP="00A57563">
      <w:pPr>
        <w:pStyle w:val="ListParagraph"/>
        <w:numPr>
          <w:ilvl w:val="0"/>
          <w:numId w:val="15"/>
        </w:numPr>
        <w:ind w:left="833"/>
      </w:pPr>
      <w:r>
        <w:t xml:space="preserve">Functions should be declared with the return type definition at the front and the name following in </w:t>
      </w:r>
      <w:r w:rsidR="00565C3E">
        <w:t>a single</w:t>
      </w:r>
      <w:r>
        <w:t xml:space="preserve"> line. The arguments can be split if it exceeds the line-length limit. Declaring the return type over the name is not allowed, even if it is commonly used around some C-developers.</w:t>
      </w:r>
    </w:p>
    <w:p w14:paraId="168DB824" w14:textId="77777777" w:rsidR="00133AD1" w:rsidRDefault="00133AD1" w:rsidP="00A57563">
      <w:pPr>
        <w:pStyle w:val="ListParagraph"/>
        <w:ind w:left="833"/>
      </w:pPr>
      <w:r>
        <w:t>Example:</w:t>
      </w:r>
    </w:p>
    <w:p w14:paraId="55DDEADC" w14:textId="29640E14"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sidRPr="00721DA9">
        <w:rPr>
          <w:rFonts w:ascii="Consolas" w:hAnsi="Consolas"/>
          <w:shd w:val="clear" w:color="auto" w:fill="DFDFDF" w:themeFill="background2" w:themeFillShade="E6"/>
        </w:rPr>
        <w:t>(</w:t>
      </w:r>
    </w:p>
    <w:p w14:paraId="3D87D316"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lastRenderedPageBreak/>
        <w:t xml:space="preserve">    </w:t>
      </w:r>
      <w:r w:rsidRPr="00721DA9">
        <w:rPr>
          <w:rFonts w:ascii="Consolas" w:hAnsi="Consolas"/>
          <w:shd w:val="clear" w:color="auto" w:fill="DFDFDF" w:themeFill="background2" w:themeFillShade="E6"/>
        </w:rPr>
        <w:t xml:space="preserve">int arg1, int arg2, int arg3, </w:t>
      </w:r>
      <w:r>
        <w:rPr>
          <w:rFonts w:ascii="Consolas" w:hAnsi="Consolas"/>
          <w:shd w:val="clear" w:color="auto" w:fill="DFDFDF" w:themeFill="background2" w:themeFillShade="E6"/>
        </w:rPr>
        <w:t>...</w:t>
      </w:r>
    </w:p>
    <w:p w14:paraId="1EB9D2AE" w14:textId="77777777" w:rsidR="00133AD1" w:rsidRPr="00721DA9"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721DA9">
        <w:rPr>
          <w:rFonts w:ascii="Consolas" w:hAnsi="Consolas"/>
          <w:shd w:val="clear" w:color="auto" w:fill="DFDFDF" w:themeFill="background2" w:themeFillShade="E6"/>
        </w:rPr>
        <w:t>)</w:t>
      </w:r>
      <w:r>
        <w:rPr>
          <w:rFonts w:ascii="Consolas" w:hAnsi="Consolas"/>
          <w:shd w:val="clear" w:color="auto" w:fill="DFDFDF" w:themeFill="background2" w:themeFillShade="E6"/>
        </w:rPr>
        <w:t>;</w:t>
      </w:r>
      <w:r w:rsidRPr="00721DA9">
        <w:rPr>
          <w:rFonts w:ascii="Consolas" w:hAnsi="Consolas"/>
          <w:shd w:val="clear" w:color="auto" w:fill="DFDFDF" w:themeFill="background2" w:themeFillShade="E6"/>
        </w:rPr>
        <w:t xml:space="preserve"> // </w:t>
      </w:r>
      <w:r>
        <w:rPr>
          <w:rFonts w:ascii="Consolas" w:hAnsi="Consolas"/>
          <w:shd w:val="clear" w:color="auto" w:fill="DFDFDF" w:themeFill="background2" w:themeFillShade="E6"/>
        </w:rPr>
        <w:t>Tab before the arguments</w:t>
      </w:r>
      <w:r w:rsidRPr="00721DA9">
        <w:rPr>
          <w:rFonts w:ascii="Consolas" w:hAnsi="Consolas"/>
          <w:shd w:val="clear" w:color="auto" w:fill="DFDFDF" w:themeFill="background2" w:themeFillShade="E6"/>
        </w:rPr>
        <w:t xml:space="preserve"> </w:t>
      </w:r>
    </w:p>
    <w:p w14:paraId="59D40EF6" w14:textId="77777777" w:rsidR="00133AD1" w:rsidRDefault="00133AD1" w:rsidP="00A57563">
      <w:pPr>
        <w:pStyle w:val="ListParagraph"/>
        <w:spacing w:before="120" w:after="0"/>
        <w:ind w:left="833"/>
      </w:pPr>
      <w:r w:rsidRPr="004D7AEA">
        <w:t>or</w:t>
      </w:r>
    </w:p>
    <w:p w14:paraId="374EE496" w14:textId="2D9DBEDD"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void </w:t>
      </w:r>
      <w:r w:rsidR="00EA4E95">
        <w:rPr>
          <w:rFonts w:ascii="Consolas" w:hAnsi="Consolas"/>
          <w:shd w:val="clear" w:color="auto" w:fill="DFDFDF" w:themeFill="background2" w:themeFillShade="E6"/>
        </w:rPr>
        <w:t>my_function</w:t>
      </w:r>
      <w:r>
        <w:rPr>
          <w:rFonts w:ascii="Consolas" w:hAnsi="Consolas"/>
          <w:shd w:val="clear" w:color="auto" w:fill="DFDFDF" w:themeFill="background2" w:themeFillShade="E6"/>
        </w:rPr>
        <w:t>(</w:t>
      </w:r>
    </w:p>
    <w:p w14:paraId="68A41393"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Pr>
          <w:rFonts w:ascii="Consolas" w:hAnsi="Consolas"/>
          <w:shd w:val="clear" w:color="auto" w:fill="DFDFDF" w:themeFill="background2" w:themeFillShade="E6"/>
        </w:rPr>
        <w:t xml:space="preserve">    </w:t>
      </w:r>
      <w:r w:rsidRPr="00ED035E">
        <w:rPr>
          <w:rFonts w:ascii="Consolas" w:hAnsi="Consolas"/>
          <w:shd w:val="clear" w:color="auto" w:fill="DFDFDF" w:themeFill="background2" w:themeFillShade="E6"/>
          <w:lang w:val="de-AT"/>
        </w:rPr>
        <w:t>int arg1,</w:t>
      </w:r>
    </w:p>
    <w:p w14:paraId="798FDA5F"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arg2,</w:t>
      </w:r>
    </w:p>
    <w:p w14:paraId="1EB964E7" w14:textId="77777777" w:rsidR="00133AD1" w:rsidRPr="00ED035E"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lang w:val="de-AT"/>
        </w:rPr>
      </w:pPr>
      <w:r w:rsidRPr="00ED035E">
        <w:rPr>
          <w:rFonts w:ascii="Consolas" w:hAnsi="Consolas"/>
          <w:shd w:val="clear" w:color="auto" w:fill="DFDFDF" w:themeFill="background2" w:themeFillShade="E6"/>
          <w:lang w:val="de-AT"/>
        </w:rPr>
        <w:t xml:space="preserve">    int arg3,</w:t>
      </w:r>
    </w:p>
    <w:p w14:paraId="4960A518"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sidRPr="00ED035E">
        <w:rPr>
          <w:rFonts w:ascii="Consolas" w:hAnsi="Consolas"/>
          <w:shd w:val="clear" w:color="auto" w:fill="DFDFDF" w:themeFill="background2" w:themeFillShade="E6"/>
          <w:lang w:val="de-AT"/>
        </w:rPr>
        <w:t xml:space="preserve">    </w:t>
      </w:r>
      <w:r>
        <w:rPr>
          <w:rFonts w:ascii="Consolas" w:hAnsi="Consolas"/>
          <w:shd w:val="clear" w:color="auto" w:fill="DFDFDF" w:themeFill="background2" w:themeFillShade="E6"/>
        </w:rPr>
        <w:t>...</w:t>
      </w:r>
    </w:p>
    <w:p w14:paraId="1BAA65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Tab before the arguments</w:t>
      </w:r>
    </w:p>
    <w:p w14:paraId="7313529C" w14:textId="7EF05104" w:rsidR="00133AD1" w:rsidRDefault="00133AD1" w:rsidP="00A57563">
      <w:pPr>
        <w:pStyle w:val="ListParagraph"/>
        <w:numPr>
          <w:ilvl w:val="0"/>
          <w:numId w:val="15"/>
        </w:numPr>
        <w:ind w:left="833"/>
      </w:pPr>
      <w:r>
        <w:t>Arrays/Lists should be stretched evenly over multiple lines if the content exceeds the line</w:t>
      </w:r>
      <w:r w:rsidR="001F0FFD">
        <w:t xml:space="preserve"> </w:t>
      </w:r>
      <w:r>
        <w:t xml:space="preserve">limit. </w:t>
      </w:r>
    </w:p>
    <w:p w14:paraId="47551DC3" w14:textId="77777777" w:rsidR="00133AD1" w:rsidRDefault="00133AD1" w:rsidP="00A57563">
      <w:pPr>
        <w:pStyle w:val="ListParagraph"/>
        <w:ind w:left="833"/>
      </w:pPr>
      <w:r>
        <w:t>Example:</w:t>
      </w:r>
    </w:p>
    <w:p w14:paraId="27639BA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One Liner (if it doesn’t exceed the line limit again)</w:t>
      </w:r>
    </w:p>
    <w:p w14:paraId="335833E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char[] char_array = { </w:t>
      </w:r>
    </w:p>
    <w:p w14:paraId="59CB3E7D"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1, 2, 3, 4, 5, 6, 7, 8, 9, 10, 11 ...</w:t>
      </w:r>
    </w:p>
    <w:p w14:paraId="652935FF"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 Additional one tab </w:t>
      </w:r>
    </w:p>
    <w:p w14:paraId="790969C0" w14:textId="77777777" w:rsidR="00133AD1" w:rsidRDefault="00133AD1" w:rsidP="00A57563">
      <w:pPr>
        <w:pStyle w:val="ListParagraph"/>
        <w:spacing w:before="120" w:after="0"/>
        <w:ind w:left="833"/>
      </w:pPr>
      <w:r w:rsidRPr="004D7AEA">
        <w:t>or</w:t>
      </w:r>
    </w:p>
    <w:p w14:paraId="792ADD16"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Matrix-Style Array Distribution</w:t>
      </w:r>
    </w:p>
    <w:p w14:paraId="7C709C62"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char[] char_array = {</w:t>
      </w:r>
    </w:p>
    <w:p w14:paraId="072C6480"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1,  2,  3, </w:t>
      </w:r>
    </w:p>
    <w:p w14:paraId="4D183095"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4,  5,  6,</w:t>
      </w:r>
    </w:p>
    <w:p w14:paraId="340C92CE"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7,  8,  9,</w:t>
      </w:r>
    </w:p>
    <w:p w14:paraId="6168B809" w14:textId="77777777" w:rsidR="00133AD1"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xml:space="preserve">    10, 11  ... </w:t>
      </w:r>
    </w:p>
    <w:p w14:paraId="09690AE3" w14:textId="77777777" w:rsidR="00133AD1" w:rsidRPr="004D7AEA" w:rsidRDefault="00133AD1" w:rsidP="00A57563">
      <w:pPr>
        <w:shd w:val="clear" w:color="auto" w:fill="DFDFDF" w:themeFill="background2" w:themeFillShade="E6"/>
        <w:spacing w:after="0" w:line="240" w:lineRule="auto"/>
        <w:ind w:left="833" w:firstLine="0"/>
        <w:rPr>
          <w:rFonts w:ascii="Consolas" w:hAnsi="Consolas"/>
          <w:shd w:val="clear" w:color="auto" w:fill="DFDFDF" w:themeFill="background2" w:themeFillShade="E6"/>
        </w:rPr>
      </w:pPr>
      <w:r>
        <w:rPr>
          <w:rFonts w:ascii="Consolas" w:hAnsi="Consolas"/>
          <w:shd w:val="clear" w:color="auto" w:fill="DFDFDF" w:themeFill="background2" w:themeFillShade="E6"/>
        </w:rPr>
        <w:t>}; // Additional one tab in every row</w:t>
      </w:r>
    </w:p>
    <w:p w14:paraId="1DD3633C" w14:textId="77777777" w:rsidR="00133AD1" w:rsidRDefault="00133AD1" w:rsidP="00A57563">
      <w:pPr>
        <w:pStyle w:val="ListParagraph"/>
        <w:numPr>
          <w:ilvl w:val="0"/>
          <w:numId w:val="15"/>
        </w:numPr>
        <w:spacing w:before="120"/>
        <w:ind w:left="833"/>
      </w:pPr>
      <w:r>
        <w:t>Indentation level should be around 4/5 to allow readability (Still there is no limitation other than the compiler limitations)</w:t>
      </w:r>
    </w:p>
    <w:p w14:paraId="5192B42F" w14:textId="77777777" w:rsidR="00133AD1" w:rsidRDefault="00133AD1" w:rsidP="00133AD1">
      <w:pPr>
        <w:pStyle w:val="Heading3"/>
      </w:pPr>
      <w:bookmarkStart w:id="90" w:name="_Toc78033595"/>
      <w:r>
        <w:t>Naming Conventions</w:t>
      </w:r>
      <w:bookmarkEnd w:id="90"/>
    </w:p>
    <w:tbl>
      <w:tblPr>
        <w:tblStyle w:val="TableGrid"/>
        <w:tblW w:w="9776" w:type="dxa"/>
        <w:tblLook w:val="04A0" w:firstRow="1" w:lastRow="0" w:firstColumn="1" w:lastColumn="0" w:noHBand="0" w:noVBand="1"/>
      </w:tblPr>
      <w:tblGrid>
        <w:gridCol w:w="3256"/>
        <w:gridCol w:w="4394"/>
        <w:gridCol w:w="2126"/>
      </w:tblGrid>
      <w:tr w:rsidR="00133AD1" w14:paraId="14699D85" w14:textId="77777777" w:rsidTr="003965B6">
        <w:trPr>
          <w:trHeight w:val="20"/>
        </w:trPr>
        <w:tc>
          <w:tcPr>
            <w:tcW w:w="3256" w:type="dxa"/>
          </w:tcPr>
          <w:p w14:paraId="0417628B" w14:textId="77777777" w:rsidR="00133AD1" w:rsidRPr="00502216" w:rsidRDefault="00133AD1" w:rsidP="003965B6">
            <w:pPr>
              <w:spacing w:after="0" w:line="240" w:lineRule="auto"/>
              <w:ind w:firstLine="0"/>
              <w:contextualSpacing/>
              <w:jc w:val="center"/>
              <w:rPr>
                <w:b/>
                <w:bCs/>
              </w:rPr>
            </w:pPr>
            <w:r w:rsidRPr="00502216">
              <w:rPr>
                <w:b/>
                <w:bCs/>
              </w:rPr>
              <w:t>Type</w:t>
            </w:r>
          </w:p>
        </w:tc>
        <w:tc>
          <w:tcPr>
            <w:tcW w:w="4394" w:type="dxa"/>
          </w:tcPr>
          <w:p w14:paraId="102C1E74" w14:textId="77777777" w:rsidR="00133AD1" w:rsidRPr="00502216" w:rsidRDefault="00133AD1" w:rsidP="003965B6">
            <w:pPr>
              <w:spacing w:after="0" w:line="240" w:lineRule="auto"/>
              <w:ind w:firstLine="0"/>
              <w:contextualSpacing/>
              <w:jc w:val="center"/>
              <w:rPr>
                <w:b/>
                <w:bCs/>
              </w:rPr>
            </w:pPr>
            <w:r w:rsidRPr="00502216">
              <w:rPr>
                <w:b/>
                <w:bCs/>
              </w:rPr>
              <w:t>Public</w:t>
            </w:r>
          </w:p>
        </w:tc>
        <w:tc>
          <w:tcPr>
            <w:tcW w:w="2126" w:type="dxa"/>
          </w:tcPr>
          <w:p w14:paraId="07990536" w14:textId="77777777" w:rsidR="00133AD1" w:rsidRPr="00502216" w:rsidRDefault="00133AD1" w:rsidP="003965B6">
            <w:pPr>
              <w:spacing w:after="0" w:line="240" w:lineRule="auto"/>
              <w:ind w:firstLine="0"/>
              <w:contextualSpacing/>
              <w:jc w:val="center"/>
              <w:rPr>
                <w:b/>
                <w:bCs/>
              </w:rPr>
            </w:pPr>
            <w:r w:rsidRPr="00502216">
              <w:rPr>
                <w:b/>
                <w:bCs/>
              </w:rPr>
              <w:t>Internal</w:t>
            </w:r>
            <w:r>
              <w:rPr>
                <w:b/>
                <w:bCs/>
              </w:rPr>
              <w:t>*</w:t>
            </w:r>
          </w:p>
        </w:tc>
      </w:tr>
      <w:tr w:rsidR="00133AD1" w14:paraId="154A6261" w14:textId="77777777" w:rsidTr="003965B6">
        <w:trPr>
          <w:trHeight w:val="20"/>
        </w:trPr>
        <w:tc>
          <w:tcPr>
            <w:tcW w:w="3256" w:type="dxa"/>
          </w:tcPr>
          <w:p w14:paraId="32CCB3EF" w14:textId="77777777" w:rsidR="00133AD1" w:rsidRDefault="00133AD1" w:rsidP="003965B6">
            <w:pPr>
              <w:spacing w:after="0" w:line="240" w:lineRule="auto"/>
              <w:ind w:firstLine="0"/>
              <w:contextualSpacing/>
            </w:pPr>
            <w:r>
              <w:t>Header-file</w:t>
            </w:r>
          </w:p>
        </w:tc>
        <w:tc>
          <w:tcPr>
            <w:tcW w:w="4394" w:type="dxa"/>
          </w:tcPr>
          <w:p w14:paraId="721FAFA3" w14:textId="77777777" w:rsidR="00133AD1" w:rsidRDefault="00133AD1" w:rsidP="003965B6">
            <w:pPr>
              <w:spacing w:after="0" w:line="240" w:lineRule="auto"/>
              <w:ind w:firstLine="0"/>
              <w:contextualSpacing/>
            </w:pPr>
            <w:r>
              <w:t>snake_case</w:t>
            </w:r>
          </w:p>
        </w:tc>
        <w:tc>
          <w:tcPr>
            <w:tcW w:w="2126" w:type="dxa"/>
          </w:tcPr>
          <w:p w14:paraId="44A1FBEC" w14:textId="77777777" w:rsidR="00133AD1" w:rsidRDefault="00133AD1" w:rsidP="003965B6">
            <w:pPr>
              <w:spacing w:after="0" w:line="240" w:lineRule="auto"/>
              <w:ind w:firstLine="0"/>
              <w:contextualSpacing/>
            </w:pPr>
          </w:p>
        </w:tc>
      </w:tr>
      <w:tr w:rsidR="00133AD1" w14:paraId="6208150B" w14:textId="77777777" w:rsidTr="003965B6">
        <w:trPr>
          <w:trHeight w:val="20"/>
        </w:trPr>
        <w:tc>
          <w:tcPr>
            <w:tcW w:w="3256" w:type="dxa"/>
          </w:tcPr>
          <w:p w14:paraId="61ACEE51" w14:textId="77777777" w:rsidR="00133AD1" w:rsidRDefault="00133AD1" w:rsidP="003965B6">
            <w:pPr>
              <w:spacing w:after="0" w:line="240" w:lineRule="auto"/>
              <w:ind w:firstLine="0"/>
              <w:contextualSpacing/>
            </w:pPr>
            <w:r>
              <w:t>Source-file</w:t>
            </w:r>
          </w:p>
        </w:tc>
        <w:tc>
          <w:tcPr>
            <w:tcW w:w="4394" w:type="dxa"/>
          </w:tcPr>
          <w:p w14:paraId="423F736A" w14:textId="77777777" w:rsidR="00133AD1" w:rsidRDefault="00133AD1" w:rsidP="003965B6">
            <w:pPr>
              <w:spacing w:after="0" w:line="240" w:lineRule="auto"/>
              <w:ind w:firstLine="0"/>
              <w:contextualSpacing/>
            </w:pPr>
            <w:r>
              <w:t>snake_case</w:t>
            </w:r>
          </w:p>
        </w:tc>
        <w:tc>
          <w:tcPr>
            <w:tcW w:w="2126" w:type="dxa"/>
          </w:tcPr>
          <w:p w14:paraId="173B891E" w14:textId="77777777" w:rsidR="00133AD1" w:rsidRDefault="00133AD1" w:rsidP="003965B6">
            <w:pPr>
              <w:spacing w:after="0" w:line="240" w:lineRule="auto"/>
              <w:ind w:firstLine="0"/>
              <w:contextualSpacing/>
            </w:pPr>
          </w:p>
        </w:tc>
      </w:tr>
      <w:tr w:rsidR="00133AD1" w14:paraId="3A2CEA11" w14:textId="77777777" w:rsidTr="003965B6">
        <w:trPr>
          <w:trHeight w:val="20"/>
        </w:trPr>
        <w:tc>
          <w:tcPr>
            <w:tcW w:w="3256" w:type="dxa"/>
          </w:tcPr>
          <w:p w14:paraId="6B1C3C55" w14:textId="77777777" w:rsidR="00133AD1" w:rsidRDefault="00133AD1" w:rsidP="003965B6">
            <w:pPr>
              <w:spacing w:after="0" w:line="240" w:lineRule="auto"/>
              <w:ind w:firstLine="0"/>
              <w:contextualSpacing/>
            </w:pPr>
            <w:r>
              <w:t>Structures (Classes, Structs)</w:t>
            </w:r>
          </w:p>
        </w:tc>
        <w:tc>
          <w:tcPr>
            <w:tcW w:w="4394" w:type="dxa"/>
          </w:tcPr>
          <w:p w14:paraId="354373F4" w14:textId="77777777" w:rsidR="00133AD1" w:rsidRDefault="00133AD1" w:rsidP="003965B6">
            <w:pPr>
              <w:spacing w:after="0" w:line="240" w:lineRule="auto"/>
              <w:ind w:firstLine="0"/>
              <w:contextualSpacing/>
            </w:pPr>
            <w:r>
              <w:t>PascalCase</w:t>
            </w:r>
          </w:p>
        </w:tc>
        <w:tc>
          <w:tcPr>
            <w:tcW w:w="2126" w:type="dxa"/>
          </w:tcPr>
          <w:p w14:paraId="77C420D8" w14:textId="77777777" w:rsidR="00133AD1" w:rsidRDefault="00133AD1" w:rsidP="003965B6">
            <w:pPr>
              <w:spacing w:after="0" w:line="240" w:lineRule="auto"/>
              <w:ind w:firstLine="0"/>
              <w:contextualSpacing/>
            </w:pPr>
            <w:r>
              <w:t>_PascalCase</w:t>
            </w:r>
          </w:p>
        </w:tc>
      </w:tr>
      <w:tr w:rsidR="00133AD1" w14:paraId="664012A5" w14:textId="77777777" w:rsidTr="003965B6">
        <w:trPr>
          <w:trHeight w:val="20"/>
        </w:trPr>
        <w:tc>
          <w:tcPr>
            <w:tcW w:w="3256" w:type="dxa"/>
          </w:tcPr>
          <w:p w14:paraId="681C61B8" w14:textId="77777777" w:rsidR="00133AD1" w:rsidRDefault="00133AD1" w:rsidP="003965B6">
            <w:pPr>
              <w:spacing w:after="0" w:line="240" w:lineRule="auto"/>
              <w:ind w:firstLine="0"/>
              <w:contextualSpacing/>
            </w:pPr>
            <w:r>
              <w:t>Exceptions</w:t>
            </w:r>
          </w:p>
        </w:tc>
        <w:tc>
          <w:tcPr>
            <w:tcW w:w="4394" w:type="dxa"/>
          </w:tcPr>
          <w:p w14:paraId="23DDBDFE" w14:textId="77777777" w:rsidR="00133AD1" w:rsidRDefault="00133AD1" w:rsidP="003965B6">
            <w:pPr>
              <w:spacing w:after="0" w:line="240" w:lineRule="auto"/>
              <w:ind w:firstLine="0"/>
              <w:contextualSpacing/>
            </w:pPr>
            <w:r>
              <w:t>PascalCase (with Error at the end)</w:t>
            </w:r>
          </w:p>
        </w:tc>
        <w:tc>
          <w:tcPr>
            <w:tcW w:w="2126" w:type="dxa"/>
          </w:tcPr>
          <w:p w14:paraId="0CCE6D34" w14:textId="77777777" w:rsidR="00133AD1" w:rsidRDefault="00133AD1" w:rsidP="003965B6">
            <w:pPr>
              <w:spacing w:after="0" w:line="240" w:lineRule="auto"/>
              <w:ind w:firstLine="0"/>
              <w:contextualSpacing/>
            </w:pPr>
          </w:p>
        </w:tc>
      </w:tr>
      <w:tr w:rsidR="00133AD1" w14:paraId="2D393432" w14:textId="77777777" w:rsidTr="003965B6">
        <w:trPr>
          <w:trHeight w:val="20"/>
        </w:trPr>
        <w:tc>
          <w:tcPr>
            <w:tcW w:w="3256" w:type="dxa"/>
          </w:tcPr>
          <w:p w14:paraId="43182AF8" w14:textId="77777777" w:rsidR="00133AD1" w:rsidRDefault="00133AD1" w:rsidP="003965B6">
            <w:pPr>
              <w:spacing w:after="0" w:line="240" w:lineRule="auto"/>
              <w:ind w:firstLine="0"/>
              <w:contextualSpacing/>
            </w:pPr>
            <w:r>
              <w:t>Functions/Methods</w:t>
            </w:r>
          </w:p>
        </w:tc>
        <w:tc>
          <w:tcPr>
            <w:tcW w:w="4394" w:type="dxa"/>
          </w:tcPr>
          <w:p w14:paraId="11353C92" w14:textId="7284A1DC" w:rsidR="00133AD1" w:rsidRDefault="008459C1" w:rsidP="003965B6">
            <w:pPr>
              <w:spacing w:after="0" w:line="240" w:lineRule="auto"/>
              <w:ind w:firstLine="0"/>
              <w:contextualSpacing/>
            </w:pPr>
            <w:r>
              <w:t>snake_case</w:t>
            </w:r>
          </w:p>
        </w:tc>
        <w:tc>
          <w:tcPr>
            <w:tcW w:w="2126" w:type="dxa"/>
          </w:tcPr>
          <w:p w14:paraId="426163A9" w14:textId="48FD46C1" w:rsidR="00133AD1" w:rsidRDefault="00133AD1" w:rsidP="003965B6">
            <w:pPr>
              <w:spacing w:after="0" w:line="240" w:lineRule="auto"/>
              <w:ind w:firstLine="0"/>
              <w:contextualSpacing/>
            </w:pPr>
            <w:r>
              <w:t>_</w:t>
            </w:r>
            <w:r w:rsidR="00EF2D1F">
              <w:t xml:space="preserve"> </w:t>
            </w:r>
            <w:r w:rsidR="008459C1">
              <w:t>snake_case</w:t>
            </w:r>
          </w:p>
        </w:tc>
      </w:tr>
      <w:tr w:rsidR="00133AD1" w14:paraId="52E2395A" w14:textId="77777777" w:rsidTr="003965B6">
        <w:trPr>
          <w:trHeight w:val="20"/>
        </w:trPr>
        <w:tc>
          <w:tcPr>
            <w:tcW w:w="3256" w:type="dxa"/>
          </w:tcPr>
          <w:p w14:paraId="069427ED" w14:textId="77777777" w:rsidR="00133AD1" w:rsidRDefault="00133AD1" w:rsidP="003965B6">
            <w:pPr>
              <w:spacing w:after="0" w:line="240" w:lineRule="auto"/>
              <w:ind w:firstLine="0"/>
              <w:contextualSpacing/>
            </w:pPr>
            <w:r>
              <w:t>Property field (struct or simple class)</w:t>
            </w:r>
          </w:p>
        </w:tc>
        <w:tc>
          <w:tcPr>
            <w:tcW w:w="4394" w:type="dxa"/>
          </w:tcPr>
          <w:p w14:paraId="7CCC66B1" w14:textId="77777777" w:rsidR="00133AD1" w:rsidRDefault="00133AD1" w:rsidP="003965B6">
            <w:pPr>
              <w:spacing w:after="0" w:line="240" w:lineRule="auto"/>
              <w:ind w:firstLine="0"/>
              <w:contextualSpacing/>
            </w:pPr>
            <w:r>
              <w:t>snake_case</w:t>
            </w:r>
          </w:p>
        </w:tc>
        <w:tc>
          <w:tcPr>
            <w:tcW w:w="2126" w:type="dxa"/>
          </w:tcPr>
          <w:p w14:paraId="488C8BF6" w14:textId="77777777" w:rsidR="00133AD1" w:rsidRDefault="00133AD1" w:rsidP="003965B6">
            <w:pPr>
              <w:spacing w:after="0" w:line="240" w:lineRule="auto"/>
              <w:ind w:firstLine="0"/>
              <w:contextualSpacing/>
            </w:pPr>
          </w:p>
        </w:tc>
      </w:tr>
      <w:tr w:rsidR="00133AD1" w14:paraId="3E55389E" w14:textId="77777777" w:rsidTr="003965B6">
        <w:trPr>
          <w:trHeight w:val="20"/>
        </w:trPr>
        <w:tc>
          <w:tcPr>
            <w:tcW w:w="3256" w:type="dxa"/>
          </w:tcPr>
          <w:p w14:paraId="4BBF1B7E" w14:textId="77777777" w:rsidR="00133AD1" w:rsidRDefault="00133AD1" w:rsidP="003965B6">
            <w:pPr>
              <w:spacing w:after="0" w:line="240" w:lineRule="auto"/>
              <w:ind w:firstLine="0"/>
              <w:contextualSpacing/>
            </w:pPr>
            <w:r>
              <w:t>Variables</w:t>
            </w:r>
          </w:p>
        </w:tc>
        <w:tc>
          <w:tcPr>
            <w:tcW w:w="4394" w:type="dxa"/>
          </w:tcPr>
          <w:p w14:paraId="7D8E9CE4" w14:textId="77777777" w:rsidR="00133AD1" w:rsidRDefault="00133AD1" w:rsidP="003965B6">
            <w:pPr>
              <w:spacing w:after="0" w:line="240" w:lineRule="auto"/>
              <w:ind w:firstLine="0"/>
              <w:contextualSpacing/>
            </w:pPr>
            <w:r>
              <w:t>snake_case</w:t>
            </w:r>
          </w:p>
        </w:tc>
        <w:tc>
          <w:tcPr>
            <w:tcW w:w="2126" w:type="dxa"/>
          </w:tcPr>
          <w:p w14:paraId="6325DB26" w14:textId="77777777" w:rsidR="00133AD1" w:rsidRDefault="00133AD1" w:rsidP="003965B6">
            <w:pPr>
              <w:spacing w:after="0" w:line="240" w:lineRule="auto"/>
              <w:ind w:firstLine="0"/>
              <w:contextualSpacing/>
            </w:pPr>
            <w:r>
              <w:t>_snake_case</w:t>
            </w:r>
          </w:p>
        </w:tc>
      </w:tr>
      <w:tr w:rsidR="00133AD1" w14:paraId="3BF7F601" w14:textId="77777777" w:rsidTr="003965B6">
        <w:trPr>
          <w:trHeight w:val="20"/>
        </w:trPr>
        <w:tc>
          <w:tcPr>
            <w:tcW w:w="3256" w:type="dxa"/>
          </w:tcPr>
          <w:p w14:paraId="6669C9E2" w14:textId="77777777" w:rsidR="00133AD1" w:rsidRDefault="00133AD1" w:rsidP="003965B6">
            <w:pPr>
              <w:spacing w:after="0" w:line="240" w:lineRule="auto"/>
              <w:ind w:firstLine="0"/>
              <w:contextualSpacing/>
            </w:pPr>
            <w:r>
              <w:t>Instances</w:t>
            </w:r>
          </w:p>
        </w:tc>
        <w:tc>
          <w:tcPr>
            <w:tcW w:w="4394" w:type="dxa"/>
          </w:tcPr>
          <w:p w14:paraId="0372BDB2" w14:textId="77777777" w:rsidR="00133AD1" w:rsidRDefault="00133AD1" w:rsidP="003965B6">
            <w:pPr>
              <w:spacing w:after="0" w:line="240" w:lineRule="auto"/>
              <w:ind w:firstLine="0"/>
              <w:contextualSpacing/>
            </w:pPr>
            <w:r>
              <w:t>snake_case</w:t>
            </w:r>
          </w:p>
        </w:tc>
        <w:tc>
          <w:tcPr>
            <w:tcW w:w="2126" w:type="dxa"/>
          </w:tcPr>
          <w:p w14:paraId="63E3F9ED" w14:textId="77777777" w:rsidR="00133AD1" w:rsidRDefault="00133AD1" w:rsidP="003965B6">
            <w:pPr>
              <w:spacing w:after="0" w:line="240" w:lineRule="auto"/>
              <w:ind w:firstLine="0"/>
              <w:contextualSpacing/>
            </w:pPr>
            <w:r>
              <w:t>_snake_case</w:t>
            </w:r>
          </w:p>
        </w:tc>
      </w:tr>
      <w:tr w:rsidR="00133AD1" w14:paraId="3F8FCD53" w14:textId="77777777" w:rsidTr="003965B6">
        <w:trPr>
          <w:trHeight w:val="20"/>
        </w:trPr>
        <w:tc>
          <w:tcPr>
            <w:tcW w:w="3256" w:type="dxa"/>
          </w:tcPr>
          <w:p w14:paraId="32A55656" w14:textId="77777777" w:rsidR="00133AD1" w:rsidRDefault="00133AD1" w:rsidP="003965B6">
            <w:pPr>
              <w:spacing w:after="0" w:line="240" w:lineRule="auto"/>
              <w:ind w:firstLine="0"/>
              <w:contextualSpacing/>
            </w:pPr>
            <w:r>
              <w:t>Constants</w:t>
            </w:r>
          </w:p>
        </w:tc>
        <w:tc>
          <w:tcPr>
            <w:tcW w:w="4394" w:type="dxa"/>
          </w:tcPr>
          <w:p w14:paraId="0BEDF025" w14:textId="77777777" w:rsidR="00133AD1" w:rsidRDefault="00133AD1" w:rsidP="003965B6">
            <w:pPr>
              <w:spacing w:after="0" w:line="240" w:lineRule="auto"/>
              <w:ind w:firstLine="0"/>
              <w:contextualSpacing/>
            </w:pPr>
            <w:r>
              <w:t>SNAKE_CASE</w:t>
            </w:r>
          </w:p>
        </w:tc>
        <w:tc>
          <w:tcPr>
            <w:tcW w:w="2126" w:type="dxa"/>
          </w:tcPr>
          <w:p w14:paraId="4222792F" w14:textId="77777777" w:rsidR="00133AD1" w:rsidRDefault="00133AD1" w:rsidP="003965B6">
            <w:pPr>
              <w:spacing w:after="0" w:line="240" w:lineRule="auto"/>
              <w:ind w:firstLine="0"/>
              <w:contextualSpacing/>
            </w:pPr>
            <w:r>
              <w:t>_SNAKE_CASE</w:t>
            </w:r>
          </w:p>
        </w:tc>
      </w:tr>
      <w:tr w:rsidR="00133AD1" w14:paraId="2E2506BF" w14:textId="77777777" w:rsidTr="003965B6">
        <w:trPr>
          <w:trHeight w:val="431"/>
        </w:trPr>
        <w:tc>
          <w:tcPr>
            <w:tcW w:w="3256" w:type="dxa"/>
          </w:tcPr>
          <w:p w14:paraId="0AC4CD69" w14:textId="0BEF040A" w:rsidR="00133AD1" w:rsidRDefault="00C5246C" w:rsidP="003965B6">
            <w:pPr>
              <w:spacing w:after="0" w:line="240" w:lineRule="auto"/>
              <w:ind w:firstLine="0"/>
              <w:contextualSpacing/>
            </w:pPr>
            <w:r>
              <w:t xml:space="preserve">Built-In </w:t>
            </w:r>
            <w:r w:rsidR="00133AD1">
              <w:t>Types</w:t>
            </w:r>
          </w:p>
        </w:tc>
        <w:tc>
          <w:tcPr>
            <w:tcW w:w="4394" w:type="dxa"/>
          </w:tcPr>
          <w:p w14:paraId="3B08E9F8" w14:textId="59E829F2" w:rsidR="00133AD1" w:rsidRDefault="00133AD1" w:rsidP="003965B6">
            <w:pPr>
              <w:spacing w:after="0" w:line="240" w:lineRule="auto"/>
              <w:ind w:firstLine="0"/>
              <w:contextualSpacing/>
            </w:pPr>
            <w:r>
              <w:t xml:space="preserve">alllowercase </w:t>
            </w:r>
          </w:p>
        </w:tc>
        <w:tc>
          <w:tcPr>
            <w:tcW w:w="2126" w:type="dxa"/>
          </w:tcPr>
          <w:p w14:paraId="6004AB1B" w14:textId="7EDE32A8" w:rsidR="00133AD1" w:rsidRDefault="00C5246C" w:rsidP="003965B6">
            <w:pPr>
              <w:spacing w:after="0" w:line="240" w:lineRule="auto"/>
              <w:ind w:firstLine="0"/>
              <w:contextualSpacing/>
            </w:pPr>
            <w:r>
              <w:t>(Forbidden)</w:t>
            </w:r>
          </w:p>
        </w:tc>
      </w:tr>
      <w:tr w:rsidR="00C5246C" w14:paraId="7EEE7506" w14:textId="77777777" w:rsidTr="003965B6">
        <w:trPr>
          <w:trHeight w:val="431"/>
        </w:trPr>
        <w:tc>
          <w:tcPr>
            <w:tcW w:w="3256" w:type="dxa"/>
          </w:tcPr>
          <w:p w14:paraId="72A9E9E9" w14:textId="0B9854BB" w:rsidR="00C5246C" w:rsidRDefault="00C5246C" w:rsidP="003965B6">
            <w:pPr>
              <w:spacing w:after="0" w:line="240" w:lineRule="auto"/>
              <w:ind w:firstLine="0"/>
              <w:contextualSpacing/>
            </w:pPr>
            <w:r>
              <w:t>Typedef Types</w:t>
            </w:r>
          </w:p>
        </w:tc>
        <w:tc>
          <w:tcPr>
            <w:tcW w:w="4394" w:type="dxa"/>
          </w:tcPr>
          <w:p w14:paraId="7B7F75EB" w14:textId="790542FF" w:rsidR="00C5246C" w:rsidRDefault="00C5246C" w:rsidP="003965B6">
            <w:pPr>
              <w:spacing w:after="0" w:line="240" w:lineRule="auto"/>
              <w:ind w:firstLine="0"/>
              <w:contextualSpacing/>
            </w:pPr>
            <w:r>
              <w:t>PascalCase</w:t>
            </w:r>
          </w:p>
        </w:tc>
        <w:tc>
          <w:tcPr>
            <w:tcW w:w="2126" w:type="dxa"/>
          </w:tcPr>
          <w:p w14:paraId="63DBB653" w14:textId="61F081F1" w:rsidR="00C5246C" w:rsidRDefault="00C5246C" w:rsidP="003965B6">
            <w:pPr>
              <w:spacing w:after="0" w:line="240" w:lineRule="auto"/>
              <w:ind w:firstLine="0"/>
              <w:contextualSpacing/>
            </w:pPr>
            <w:r>
              <w:t>(Forbidden)</w:t>
            </w:r>
          </w:p>
        </w:tc>
      </w:tr>
    </w:tbl>
    <w:p w14:paraId="5D80A25B" w14:textId="77777777" w:rsidR="00133AD1" w:rsidRPr="00612E91" w:rsidRDefault="00133AD1" w:rsidP="00083ED8">
      <w:pPr>
        <w:spacing w:before="120"/>
        <w:ind w:left="113" w:firstLine="0"/>
        <w:rPr>
          <w:i/>
          <w:iCs/>
        </w:rPr>
      </w:pPr>
      <w:r w:rsidRPr="00612E91">
        <w:rPr>
          <w:i/>
          <w:iCs/>
        </w:rPr>
        <w:lastRenderedPageBreak/>
        <w:t>* Internal in this context means variables inside a file, function or structure that should be seen as “private”</w:t>
      </w:r>
      <w:r>
        <w:rPr>
          <w:i/>
          <w:iCs/>
        </w:rPr>
        <w:t>. Not everything can be internal such as files and exceptions, so in those cases, the field will be empty.</w:t>
      </w:r>
    </w:p>
    <w:p w14:paraId="2948E6B2" w14:textId="77777777" w:rsidR="00BF75AC" w:rsidRPr="002E65DF" w:rsidRDefault="00BF75AC" w:rsidP="00BF75AC">
      <w:pPr>
        <w:pStyle w:val="Heading2"/>
      </w:pPr>
      <w:bookmarkStart w:id="91" w:name="_Toc78033596"/>
      <w:r>
        <w:t>Name Mangling</w:t>
      </w:r>
      <w:bookmarkEnd w:id="91"/>
    </w:p>
    <w:p w14:paraId="29EA7598" w14:textId="1B9C1A60" w:rsidR="00C32E3E" w:rsidRDefault="00BF75AC" w:rsidP="00E52024">
      <w:pPr>
        <w:ind w:left="113" w:firstLine="0"/>
      </w:pPr>
      <w:r>
        <w:t>Para-C applies, like C++, name mangling to its variables and identifiers, the only exception being pre-processor directives or defines, meaning that the user can generate two functions with the same name, but different parameter types (also called function overloading). To that, names that are included from other files will be wrapped with the specific file name and place to differentiate it from variables with the same name. This allows that imported names are renamed, or referenced using their parent header name (</w:t>
      </w:r>
      <w:r w:rsidRPr="000C003B">
        <w:rPr>
          <w:i/>
          <w:iCs/>
        </w:rPr>
        <w:t>See for more info</w:t>
      </w:r>
      <w:r>
        <w:t xml:space="preserve"> </w:t>
      </w:r>
      <w:hyperlink w:anchor="_Importing_PARA-files" w:history="1">
        <w:r w:rsidRPr="00643AC8">
          <w:rPr>
            <w:rStyle w:val="Hyperlink"/>
            <w:i/>
            <w:iCs/>
          </w:rPr>
          <w:t>Importing PARA-files</w:t>
        </w:r>
      </w:hyperlink>
      <w:r>
        <w:t>)</w:t>
      </w:r>
    </w:p>
    <w:p w14:paraId="3DD9AEDE" w14:textId="77777777" w:rsidR="008B017F" w:rsidRDefault="008B017F" w:rsidP="008B017F">
      <w:pPr>
        <w:pStyle w:val="Heading1"/>
      </w:pPr>
      <w:bookmarkStart w:id="92" w:name="_Toc78033597"/>
      <w:r>
        <w:t>The Parac Core Library</w:t>
      </w:r>
      <w:bookmarkEnd w:id="92"/>
    </w:p>
    <w:p w14:paraId="63164593" w14:textId="77777777" w:rsidR="008B017F" w:rsidRDefault="008B017F" w:rsidP="008B017F">
      <w:pPr>
        <w:ind w:firstLine="0"/>
      </w:pPr>
      <w:r>
        <w:t>The Para-C core library is, as already explained in the implementation section (</w:t>
      </w:r>
      <w:hyperlink w:anchor="_Implementation_of_Para-C" w:history="1">
        <w:r w:rsidRPr="00ED46E3">
          <w:rPr>
            <w:rStyle w:val="Hyperlink"/>
            <w:i/>
          </w:rPr>
          <w:t>Implementation of Para-C inside C</w:t>
        </w:r>
      </w:hyperlink>
      <w:r>
        <w:t>),</w:t>
      </w:r>
      <w:r w:rsidRPr="00ED46E3">
        <w:t xml:space="preserve"> the base for the Para-C programming language</w:t>
      </w:r>
      <w:r>
        <w:t>. If Para-C functionality is used inside the code that does not exist inside C, the associated core file/library will be imported and used.</w:t>
      </w:r>
    </w:p>
    <w:p w14:paraId="68780AD1" w14:textId="77777777" w:rsidR="008B017F" w:rsidRDefault="008B017F" w:rsidP="008B017F">
      <w:pPr>
        <w:ind w:firstLine="0"/>
      </w:pPr>
      <w:r>
        <w:t xml:space="preserve">This means the user does not have to import any headers themselves, since the compiler automatically will import all core library headers that are needed. </w:t>
      </w:r>
    </w:p>
    <w:p w14:paraId="618BF658" w14:textId="24D97F41" w:rsidR="008B017F" w:rsidRDefault="008B017F" w:rsidP="008B017F">
      <w:pPr>
        <w:pStyle w:val="Heading2"/>
      </w:pPr>
      <w:bookmarkStart w:id="93" w:name="_Toc78033598"/>
      <w:r>
        <w:t>List of Libraries in the PCL</w:t>
      </w:r>
      <w:bookmarkEnd w:id="93"/>
    </w:p>
    <w:p w14:paraId="31587FD9" w14:textId="75B89997" w:rsidR="00816C2F" w:rsidRDefault="00B100F4" w:rsidP="00355F8A">
      <w:pPr>
        <w:pStyle w:val="ListParagraph"/>
        <w:numPr>
          <w:ilvl w:val="0"/>
          <w:numId w:val="23"/>
        </w:numPr>
      </w:pPr>
      <w:r>
        <w:rPr>
          <w:rStyle w:val="Emphasis"/>
          <w:rFonts w:ascii="Consolas" w:hAnsi="Consolas"/>
        </w:rPr>
        <w:t>l</w:t>
      </w:r>
      <w:r w:rsidR="00816C2F">
        <w:rPr>
          <w:rStyle w:val="Emphasis"/>
          <w:rFonts w:ascii="Consolas" w:hAnsi="Consolas"/>
        </w:rPr>
        <w:t>angext</w:t>
      </w:r>
      <w:r w:rsidR="00816C2F" w:rsidRPr="00107C0E">
        <w:rPr>
          <w:rStyle w:val="Emphasis"/>
          <w:rFonts w:ascii="Consolas" w:hAnsi="Consolas"/>
        </w:rPr>
        <w:t>.parah</w:t>
      </w:r>
      <w:r w:rsidR="00816C2F" w:rsidRPr="00816C2F">
        <w:rPr>
          <w:i/>
          <w:iCs/>
        </w:rPr>
        <w:t xml:space="preserve"> </w:t>
      </w:r>
      <w:r w:rsidR="00563AF3">
        <w:t>–</w:t>
      </w:r>
      <w:r w:rsidR="00816C2F" w:rsidRPr="00816C2F">
        <w:t xml:space="preserve"> </w:t>
      </w:r>
      <w:r w:rsidR="00816C2F">
        <w:t>Lan</w:t>
      </w:r>
      <w:r w:rsidR="00563AF3">
        <w:t xml:space="preserve">guage Extension </w:t>
      </w:r>
      <w:r w:rsidR="00A823E4">
        <w:t>Library</w:t>
      </w:r>
      <w:r w:rsidR="00563AF3">
        <w:t xml:space="preserve"> containing structs, types and functions for integrating and handling extension tasks</w:t>
      </w:r>
      <w:r w:rsidR="00E232E6">
        <w:t>.</w:t>
      </w:r>
    </w:p>
    <w:p w14:paraId="37F6A9E3" w14:textId="59D10B05" w:rsidR="00A823E4" w:rsidRPr="00A823E4" w:rsidRDefault="00A823E4" w:rsidP="00355F8A">
      <w:pPr>
        <w:pStyle w:val="ListParagraph"/>
        <w:numPr>
          <w:ilvl w:val="0"/>
          <w:numId w:val="23"/>
        </w:numPr>
        <w:rPr>
          <w:rStyle w:val="Emphasis"/>
          <w:rFonts w:ascii="Consolas" w:hAnsi="Consolas"/>
        </w:rPr>
      </w:pPr>
      <w:r>
        <w:rPr>
          <w:rStyle w:val="Emphasis"/>
          <w:rFonts w:ascii="Consolas" w:hAnsi="Consolas"/>
        </w:rPr>
        <w:t>sysio</w:t>
      </w:r>
      <w:r w:rsidRPr="00A823E4">
        <w:rPr>
          <w:rStyle w:val="Emphasis"/>
          <w:rFonts w:ascii="Consolas" w:hAnsi="Consolas"/>
        </w:rPr>
        <w:t>.parah</w:t>
      </w:r>
      <w:r w:rsidRPr="00A823E4">
        <w:t xml:space="preserve"> </w:t>
      </w:r>
      <w:r>
        <w:t>–</w:t>
      </w:r>
      <w:r>
        <w:rPr>
          <w:i/>
          <w:iCs/>
        </w:rPr>
        <w:t xml:space="preserve"> </w:t>
      </w:r>
      <w:r>
        <w:t>System IO Library implementing the C library (</w:t>
      </w:r>
      <w:r w:rsidRPr="00A823E4">
        <w:rPr>
          <w:rStyle w:val="Emphasis"/>
          <w:rFonts w:ascii="Consolas" w:hAnsi="Consolas"/>
        </w:rPr>
        <w:t>stdio.h</w:t>
      </w:r>
      <w:r>
        <w:t>)</w:t>
      </w:r>
    </w:p>
    <w:p w14:paraId="25EBFD40" w14:textId="77777777" w:rsidR="008B017F" w:rsidRDefault="008B017F" w:rsidP="008B017F">
      <w:pPr>
        <w:pStyle w:val="Heading2"/>
      </w:pPr>
      <w:bookmarkStart w:id="94" w:name="_Toc78033599"/>
      <w:r>
        <w:t>PCL Imports inside C</w:t>
      </w:r>
      <w:bookmarkEnd w:id="94"/>
    </w:p>
    <w:p w14:paraId="695F463B" w14:textId="77777777" w:rsidR="008B017F" w:rsidRDefault="008B017F" w:rsidP="004E0FBB">
      <w:pPr>
        <w:ind w:left="113" w:firstLine="0"/>
      </w:pPr>
      <w:r>
        <w:t xml:space="preserve">The PCL imports won’t be inserted into every file, but inserted into the project-wide header file </w:t>
      </w:r>
      <w:r w:rsidRPr="00455D51">
        <w:rPr>
          <w:rFonts w:ascii="Consolas" w:hAnsi="Consolas"/>
        </w:rPr>
        <w:t>_</w:t>
      </w:r>
      <w:r>
        <w:rPr>
          <w:rFonts w:ascii="Consolas" w:hAnsi="Consolas"/>
        </w:rPr>
        <w:t>_parac__.h</w:t>
      </w:r>
      <w:r>
        <w:t>. This header file will be imported into every resulting C file, meaning if a package is used it will be available in every other file.</w:t>
      </w:r>
    </w:p>
    <w:p w14:paraId="0716384D" w14:textId="77777777" w:rsidR="008B017F" w:rsidRDefault="008B017F" w:rsidP="004E0FBB">
      <w:pPr>
        <w:ind w:left="113" w:firstLine="0"/>
      </w:pPr>
      <w:r>
        <w:lastRenderedPageBreak/>
        <w:t>For clarification reasons, the compiler will still log errors for imports for unknown identifiers inside Para-C even if they are imported in another file. That means if a library is imported in one file and another file wants to access it without importing it, it will fail due to the compiler not finding the import in the associated file.</w:t>
      </w:r>
    </w:p>
    <w:p w14:paraId="4ACFA922" w14:textId="2BB59179" w:rsidR="004110AB" w:rsidRDefault="00EB1AFE" w:rsidP="004110AB">
      <w:pPr>
        <w:pStyle w:val="Heading1"/>
      </w:pPr>
      <w:bookmarkStart w:id="95" w:name="_Toc78033600"/>
      <w:r>
        <w:t xml:space="preserve">The Para </w:t>
      </w:r>
      <w:r w:rsidR="004110AB">
        <w:t>Language Extensions</w:t>
      </w:r>
      <w:bookmarkEnd w:id="95"/>
    </w:p>
    <w:p w14:paraId="6F9AA918" w14:textId="1C22B56E" w:rsidR="00F52809" w:rsidRDefault="00F52809" w:rsidP="00F52809">
      <w:pPr>
        <w:pStyle w:val="Heading2"/>
      </w:pPr>
      <w:bookmarkStart w:id="96" w:name="_Toc78033601"/>
      <w:r>
        <w:t>Overview</w:t>
      </w:r>
      <w:bookmarkEnd w:id="96"/>
    </w:p>
    <w:p w14:paraId="18A0AE34" w14:textId="350997EA" w:rsidR="00F52809" w:rsidRDefault="00F52809" w:rsidP="004E0FBB">
      <w:pPr>
        <w:ind w:left="113" w:firstLine="0"/>
      </w:pPr>
      <w:r>
        <w:t xml:space="preserve">The Para Language Extensions are extensions for integrating other programming languages into Para-C. Using </w:t>
      </w:r>
      <w:r w:rsidR="0054407F">
        <w:t>Extension task</w:t>
      </w:r>
      <w:r>
        <w:t>s, a program can be embedded into the Para-C Program and called with parameters. The Program will wait until the Process has finished and return its returned data if they are given.</w:t>
      </w:r>
    </w:p>
    <w:p w14:paraId="7A96EF89" w14:textId="461277B6" w:rsidR="00F52809" w:rsidRDefault="00F52809" w:rsidP="004E0FBB">
      <w:pPr>
        <w:ind w:left="113" w:firstLine="0"/>
      </w:pPr>
      <w:r>
        <w:t>These Processes are compiled with the main program, meaning the binaries are created and able to be shipped with the entire Project. The only requirements are that the compiler or interpreter of the language is added and that the compiler knows how to embed the process into the Para-C program. This is done using the installable extensions and libraries inside the language.</w:t>
      </w:r>
    </w:p>
    <w:p w14:paraId="4D876080" w14:textId="6C28C058" w:rsidR="0056765B" w:rsidRDefault="0056765B" w:rsidP="0056765B">
      <w:pPr>
        <w:pStyle w:val="Heading2"/>
      </w:pPr>
      <w:bookmarkStart w:id="97" w:name="_Toc78033602"/>
      <w:r>
        <w:t>Syntax</w:t>
      </w:r>
      <w:bookmarkEnd w:id="97"/>
    </w:p>
    <w:p w14:paraId="7267DE1C" w14:textId="61D2F487" w:rsidR="00577C53" w:rsidRPr="00577C53" w:rsidRDefault="00577C53" w:rsidP="004E0FBB">
      <w:pPr>
        <w:ind w:left="113" w:firstLine="0"/>
      </w:pPr>
      <w:r>
        <w:t xml:space="preserve">The Language Extension Syntax is relatively simple and consists of the </w:t>
      </w:r>
      <w:r w:rsidR="00BF3E70">
        <w:t>extension task</w:t>
      </w:r>
      <w:r>
        <w:t xml:space="preserve"> declaration that defines code from another language that should be embedded and the call for that </w:t>
      </w:r>
      <w:r w:rsidR="00BF3E70">
        <w:t>task</w:t>
      </w:r>
      <w:r>
        <w:t>.</w:t>
      </w:r>
    </w:p>
    <w:p w14:paraId="77ED92F5" w14:textId="7A008B40" w:rsidR="00F276AF" w:rsidRPr="00F276AF" w:rsidRDefault="00F276AF" w:rsidP="00F276AF">
      <w:pPr>
        <w:pStyle w:val="Heading3"/>
      </w:pPr>
      <w:bookmarkStart w:id="98" w:name="_Toc78033603"/>
      <w:r>
        <w:t>Declaring a</w:t>
      </w:r>
      <w:r w:rsidR="00CE45A9">
        <w:t>n</w:t>
      </w:r>
      <w:r>
        <w:t xml:space="preserve"> </w:t>
      </w:r>
      <w:r w:rsidR="0054407F">
        <w:t>extension task</w:t>
      </w:r>
      <w:bookmarkEnd w:id="98"/>
    </w:p>
    <w:p w14:paraId="74472E74" w14:textId="2A783D43" w:rsidR="00BE69BF" w:rsidRDefault="0049186C" w:rsidP="0027467C">
      <w:pPr>
        <w:ind w:left="226" w:firstLine="0"/>
      </w:pPr>
      <w:r>
        <w:t xml:space="preserve">To </w:t>
      </w:r>
      <w:r w:rsidR="00CE45A9">
        <w:t>declare</w:t>
      </w:r>
      <w:r>
        <w:t xml:space="preserve"> a</w:t>
      </w:r>
      <w:r w:rsidR="00924E3C">
        <w:t>n</w:t>
      </w:r>
      <w:r>
        <w:t xml:space="preserve"> </w:t>
      </w:r>
      <w:r w:rsidR="00BF3E70">
        <w:t>extension task</w:t>
      </w:r>
      <w:r>
        <w:t xml:space="preserve"> </w:t>
      </w:r>
      <w:r w:rsidR="00BE69BF">
        <w:t>this syntax is used:</w:t>
      </w:r>
    </w:p>
    <w:p w14:paraId="67D74FAA" w14:textId="455D0FAC" w:rsidR="00BE69BF" w:rsidRPr="008F6A45" w:rsidRDefault="0049186C" w:rsidP="0027467C">
      <w:pPr>
        <w:shd w:val="clear" w:color="auto" w:fill="DFDFDF" w:themeFill="background2" w:themeFillShade="E6"/>
        <w:spacing w:after="240" w:line="240" w:lineRule="auto"/>
        <w:ind w:left="226" w:firstLine="0"/>
        <w:rPr>
          <w:rFonts w:ascii="Consolas" w:hAnsi="Consolas"/>
          <w:i/>
          <w:iCs/>
          <w:shd w:val="clear" w:color="auto" w:fill="DFDFDF" w:themeFill="background2" w:themeFillShade="E6"/>
        </w:rPr>
      </w:pPr>
      <w:r w:rsidRPr="0049186C">
        <w:rPr>
          <w:rFonts w:ascii="Consolas" w:hAnsi="Consolas"/>
          <w:i/>
          <w:iCs/>
          <w:shd w:val="clear" w:color="auto" w:fill="DFDFDF" w:themeFill="background2" w:themeFillShade="E6"/>
        </w:rPr>
        <w:t>ext</w:t>
      </w:r>
      <w:r w:rsidR="005B1B0E">
        <w:rPr>
          <w:rFonts w:ascii="Consolas" w:hAnsi="Consolas"/>
          <w:i/>
          <w:iCs/>
          <w:shd w:val="clear" w:color="auto" w:fill="DFDFDF" w:themeFill="background2" w:themeFillShade="E6"/>
        </w:rPr>
        <w:t>task</w:t>
      </w:r>
      <w:r>
        <w:rPr>
          <w:rFonts w:ascii="Consolas" w:hAnsi="Consolas"/>
          <w:i/>
          <w:iCs/>
          <w:shd w:val="clear" w:color="auto" w:fill="DFDFDF" w:themeFill="background2" w:themeFillShade="E6"/>
        </w:rPr>
        <w:t xml:space="preserve"> &lt;lang&gt; &lt;identifier</w:t>
      </w:r>
      <w:r w:rsidRPr="0049186C">
        <w:rPr>
          <w:rFonts w:ascii="Consolas" w:hAnsi="Consolas"/>
          <w:i/>
          <w:iCs/>
          <w:shd w:val="clear" w:color="auto" w:fill="DFDFDF" w:themeFill="background2" w:themeFillShade="E6"/>
        </w:rPr>
        <w:t>&gt;</w:t>
      </w:r>
      <w:r w:rsidR="00DF699A">
        <w:rPr>
          <w:rFonts w:ascii="Consolas" w:hAnsi="Consolas"/>
          <w:i/>
          <w:iCs/>
          <w:shd w:val="clear" w:color="auto" w:fill="DFDFDF" w:themeFill="background2" w:themeFillShade="E6"/>
        </w:rPr>
        <w:t xml:space="preserve"> </w:t>
      </w:r>
      <w:r w:rsidR="00BE69BF">
        <w:rPr>
          <w:rFonts w:ascii="Consolas" w:hAnsi="Consolas"/>
          <w:i/>
          <w:iCs/>
          <w:shd w:val="clear" w:color="auto" w:fill="DFDFDF" w:themeFill="background2" w:themeFillShade="E6"/>
        </w:rPr>
        <w:t>(&lt;args&gt;) {</w:t>
      </w:r>
      <w:r w:rsidR="008F6A45" w:rsidRPr="008F6A45">
        <w:rPr>
          <w:rFonts w:ascii="Consolas" w:hAnsi="Consolas"/>
          <w:i/>
          <w:iCs/>
          <w:shd w:val="clear" w:color="auto" w:fill="DFDFDF" w:themeFill="background2" w:themeFillShade="E6"/>
        </w:rPr>
        <w:t>config</w:t>
      </w:r>
      <w:r w:rsidR="00BE69BF">
        <w:rPr>
          <w:rFonts w:ascii="Consolas" w:hAnsi="Consolas"/>
          <w:i/>
          <w:iCs/>
          <w:shd w:val="clear" w:color="auto" w:fill="DFDFDF" w:themeFill="background2" w:themeFillShade="E6"/>
        </w:rPr>
        <w:t>}</w:t>
      </w:r>
    </w:p>
    <w:p w14:paraId="562539B5" w14:textId="45FA3D02" w:rsidR="0049186C" w:rsidRDefault="0049186C" w:rsidP="0027467C">
      <w:pPr>
        <w:ind w:left="226" w:firstLine="0"/>
      </w:pPr>
      <w:r>
        <w:t>The identifier in this case is like a regular function that can be called inside the Para-C program. After that</w:t>
      </w:r>
      <w:r w:rsidR="00395515">
        <w:t>,</w:t>
      </w:r>
      <w:r>
        <w:t xml:space="preserve"> the arguments, which will be passed onto the called file or code, and the configuration, which defines how the compiler should treat the extension</w:t>
      </w:r>
      <w:r w:rsidR="00395515">
        <w:t xml:space="preserve"> </w:t>
      </w:r>
      <w:r w:rsidR="00E53369">
        <w:t>task</w:t>
      </w:r>
      <w:r>
        <w:t>, are declared.</w:t>
      </w:r>
      <w:r w:rsidR="00916DA7">
        <w:t xml:space="preserve"> This also includes its return arguments, though how they will be specified is not decided </w:t>
      </w:r>
      <w:r w:rsidR="00916DA7" w:rsidRPr="00916DA7">
        <w:rPr>
          <w:i/>
          <w:iCs/>
        </w:rPr>
        <w:t>yet</w:t>
      </w:r>
      <w:r w:rsidR="00916DA7">
        <w:t>.</w:t>
      </w:r>
    </w:p>
    <w:p w14:paraId="0A70675F" w14:textId="248FFDB9" w:rsidR="0049186C" w:rsidRPr="0049186C" w:rsidRDefault="00433922" w:rsidP="0027467C">
      <w:pPr>
        <w:shd w:val="clear" w:color="auto" w:fill="DFDFDF" w:themeFill="background2" w:themeFillShade="E6"/>
        <w:spacing w:line="240" w:lineRule="auto"/>
        <w:ind w:left="226" w:firstLine="0"/>
        <w:rPr>
          <w:rFonts w:ascii="Consolas" w:hAnsi="Consolas"/>
          <w:shd w:val="clear" w:color="auto" w:fill="DFDFDF" w:themeFill="background2" w:themeFillShade="E6"/>
        </w:rPr>
      </w:pPr>
      <w:r w:rsidRPr="0049186C">
        <w:rPr>
          <w:rFonts w:ascii="Consolas" w:hAnsi="Consolas"/>
          <w:i/>
          <w:iCs/>
          <w:shd w:val="clear" w:color="auto" w:fill="DFDFDF" w:themeFill="background2" w:themeFillShade="E6"/>
        </w:rPr>
        <w:lastRenderedPageBreak/>
        <w:t>ext</w:t>
      </w:r>
      <w:r>
        <w:rPr>
          <w:rFonts w:ascii="Consolas" w:hAnsi="Consolas"/>
          <w:i/>
          <w:iCs/>
          <w:shd w:val="clear" w:color="auto" w:fill="DFDFDF" w:themeFill="background2" w:themeFillShade="E6"/>
        </w:rPr>
        <w:t xml:space="preserve">task </w:t>
      </w:r>
      <w:r w:rsidR="0049186C" w:rsidRPr="0049186C">
        <w:rPr>
          <w:rFonts w:ascii="Consolas" w:hAnsi="Consolas"/>
          <w:shd w:val="clear" w:color="auto" w:fill="DFDFDF" w:themeFill="background2" w:themeFillShade="E6"/>
        </w:rPr>
        <w:t xml:space="preserve">&lt;lang&gt; &lt;identifier&gt; </w:t>
      </w:r>
      <w:r w:rsidR="008F6A45">
        <w:rPr>
          <w:rFonts w:ascii="Consolas" w:hAnsi="Consolas"/>
          <w:i/>
          <w:iCs/>
          <w:shd w:val="clear" w:color="auto" w:fill="DFDFDF" w:themeFill="background2" w:themeFillShade="E6"/>
        </w:rPr>
        <w:t xml:space="preserve">(&lt;args&gt;) </w:t>
      </w:r>
      <w:r w:rsidR="0049186C" w:rsidRPr="0049186C">
        <w:rPr>
          <w:rFonts w:ascii="Consolas" w:hAnsi="Consolas"/>
          <w:shd w:val="clear" w:color="auto" w:fill="DFDFDF" w:themeFill="background2" w:themeFillShade="E6"/>
        </w:rPr>
        <w:t xml:space="preserve">{config} </w:t>
      </w:r>
    </w:p>
    <w:p w14:paraId="26970C92" w14:textId="31CADF8A" w:rsidR="00005191" w:rsidRDefault="0068387F" w:rsidP="0027467C">
      <w:pPr>
        <w:ind w:left="226" w:firstLine="0"/>
        <w:rPr>
          <w:i/>
          <w:iCs/>
        </w:rPr>
      </w:pPr>
      <w:r>
        <w:rPr>
          <w:i/>
          <w:iCs/>
        </w:rPr>
        <w:t>Example</w:t>
      </w:r>
      <w:r w:rsidR="008E2D06">
        <w:rPr>
          <w:i/>
          <w:iCs/>
        </w:rPr>
        <w:t>:</w:t>
      </w:r>
    </w:p>
    <w:p w14:paraId="1425D53F" w14:textId="4BF3D2C6" w:rsidR="0068387F" w:rsidRPr="0068387F" w:rsidRDefault="00433922"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D64E86">
        <w:rPr>
          <w:rFonts w:ascii="Consolas" w:hAnsi="Consolas"/>
          <w:shd w:val="clear" w:color="auto" w:fill="DFDFDF" w:themeFill="background2" w:themeFillShade="E6"/>
        </w:rPr>
        <w:t>e</w:t>
      </w:r>
      <w:r w:rsidRPr="0057564F">
        <w:rPr>
          <w:rFonts w:ascii="Consolas" w:hAnsi="Consolas"/>
          <w:shd w:val="clear" w:color="auto" w:fill="DFDFDF" w:themeFill="background2" w:themeFillShade="E6"/>
        </w:rPr>
        <w:t xml:space="preserve">xttask </w:t>
      </w:r>
      <w:r w:rsidR="0068387F" w:rsidRPr="0068387F">
        <w:rPr>
          <w:rFonts w:ascii="Consolas" w:hAnsi="Consolas"/>
          <w:shd w:val="clear" w:color="auto" w:fill="DFDFDF" w:themeFill="background2" w:themeFillShade="E6"/>
        </w:rPr>
        <w:t>python TestFunc</w:t>
      </w:r>
      <w:r w:rsidR="0068387F">
        <w:rPr>
          <w:rFonts w:ascii="Consolas" w:hAnsi="Consolas"/>
          <w:shd w:val="clear" w:color="auto" w:fill="DFDFDF" w:themeFill="background2" w:themeFillShade="E6"/>
        </w:rPr>
        <w:t>2</w:t>
      </w:r>
      <w:r w:rsidR="0068387F" w:rsidRPr="0068387F">
        <w:rPr>
          <w:rFonts w:ascii="Consolas" w:hAnsi="Consolas"/>
          <w:shd w:val="clear" w:color="auto" w:fill="DFDFDF" w:themeFill="background2" w:themeFillShade="E6"/>
        </w:rPr>
        <w:t>(int x</w:t>
      </w:r>
      <w:r w:rsidR="0068387F">
        <w:rPr>
          <w:rFonts w:ascii="Consolas" w:hAnsi="Consolas"/>
          <w:shd w:val="clear" w:color="auto" w:fill="DFDFDF" w:themeFill="background2" w:themeFillShade="E6"/>
        </w:rPr>
        <w:t>, int y, int z</w:t>
      </w:r>
      <w:r w:rsidR="0068387F" w:rsidRPr="0068387F">
        <w:rPr>
          <w:rFonts w:ascii="Consolas" w:hAnsi="Consolas"/>
          <w:shd w:val="clear" w:color="auto" w:fill="DFDFDF" w:themeFill="background2" w:themeFillShade="E6"/>
        </w:rPr>
        <w:t>) {</w:t>
      </w:r>
    </w:p>
    <w:p w14:paraId="0A7287C4"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 "file.py",</w:t>
      </w:r>
    </w:p>
    <w:p w14:paraId="66CF0E51" w14:textId="77777777" w:rsidR="0068387F" w:rsidRP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    file_entry: "main"</w:t>
      </w:r>
    </w:p>
    <w:p w14:paraId="2B7B873D" w14:textId="70297EA2" w:rsidR="0068387F" w:rsidRDefault="0068387F" w:rsidP="0027467C">
      <w:pPr>
        <w:shd w:val="clear" w:color="auto" w:fill="DFDFDF" w:themeFill="background2" w:themeFillShade="E6"/>
        <w:spacing w:after="0" w:line="240" w:lineRule="auto"/>
        <w:ind w:left="226" w:firstLine="0"/>
        <w:rPr>
          <w:rFonts w:ascii="Consolas" w:hAnsi="Consolas"/>
          <w:shd w:val="clear" w:color="auto" w:fill="DFDFDF" w:themeFill="background2" w:themeFillShade="E6"/>
        </w:rPr>
      </w:pPr>
      <w:r w:rsidRPr="0068387F">
        <w:rPr>
          <w:rFonts w:ascii="Consolas" w:hAnsi="Consolas"/>
          <w:shd w:val="clear" w:color="auto" w:fill="DFDFDF" w:themeFill="background2" w:themeFillShade="E6"/>
        </w:rPr>
        <w:t>}</w:t>
      </w:r>
    </w:p>
    <w:p w14:paraId="7222933D" w14:textId="62BCEA82" w:rsidR="00745BE7" w:rsidRDefault="0076430B" w:rsidP="0076430B">
      <w:pPr>
        <w:pStyle w:val="Heading3"/>
      </w:pPr>
      <w:bookmarkStart w:id="99" w:name="_Toc78033604"/>
      <w:r>
        <w:t>Calling a</w:t>
      </w:r>
      <w:r w:rsidR="00DA3470">
        <w:t>n</w:t>
      </w:r>
      <w:r>
        <w:t xml:space="preserve"> </w:t>
      </w:r>
      <w:r w:rsidR="00BF3E70">
        <w:t>extension task</w:t>
      </w:r>
      <w:bookmarkEnd w:id="99"/>
    </w:p>
    <w:p w14:paraId="5A5E3C69" w14:textId="77777777" w:rsidR="004838C7" w:rsidRDefault="004838C7" w:rsidP="003E4759">
      <w:pPr>
        <w:ind w:left="226" w:firstLine="0"/>
      </w:pPr>
      <w:r>
        <w:t>To call a task, the following syntax is used:</w:t>
      </w:r>
    </w:p>
    <w:p w14:paraId="047D7B69" w14:textId="50E2D6C9" w:rsidR="007A487F" w:rsidRDefault="004838C7"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sidRPr="008F6CEE">
        <w:rPr>
          <w:rFonts w:ascii="Consolas" w:hAnsi="Consolas"/>
          <w:shd w:val="clear" w:color="auto" w:fill="DFDFDF" w:themeFill="background2" w:themeFillShade="E6"/>
        </w:rPr>
        <w:t>spawn &lt;func_name&gt;(</w:t>
      </w:r>
      <w:r w:rsidR="00F11C80" w:rsidRPr="008F6CEE">
        <w:rPr>
          <w:rFonts w:ascii="Consolas" w:hAnsi="Consolas"/>
          <w:shd w:val="clear" w:color="auto" w:fill="DFDFDF" w:themeFill="background2" w:themeFillShade="E6"/>
        </w:rPr>
        <w:t>&lt;args&gt;</w:t>
      </w:r>
      <w:r w:rsidRPr="008F6CEE">
        <w:rPr>
          <w:rFonts w:ascii="Consolas" w:hAnsi="Consolas"/>
          <w:shd w:val="clear" w:color="auto" w:fill="DFDFDF" w:themeFill="background2" w:themeFillShade="E6"/>
        </w:rPr>
        <w:t>)</w:t>
      </w:r>
      <w:r w:rsidR="00DA1F0D">
        <w:rPr>
          <w:rFonts w:ascii="Consolas" w:hAnsi="Consolas"/>
          <w:shd w:val="clear" w:color="auto" w:fill="DFDFDF" w:themeFill="background2" w:themeFillShade="E6"/>
        </w:rPr>
        <w:t>;</w:t>
      </w:r>
    </w:p>
    <w:p w14:paraId="0D476C60" w14:textId="3EB8D8B5" w:rsidR="00210273" w:rsidRPr="00107C0E" w:rsidRDefault="00B4627D" w:rsidP="003E4759">
      <w:pPr>
        <w:tabs>
          <w:tab w:val="left" w:pos="284"/>
        </w:tabs>
        <w:ind w:left="226" w:firstLine="0"/>
      </w:pPr>
      <w:r>
        <w:t>To catch the return simply assign the value to a variable</w:t>
      </w:r>
      <w:r w:rsidR="00107C0E">
        <w:t xml:space="preserve">. </w:t>
      </w:r>
      <w:r w:rsidR="00210273">
        <w:t xml:space="preserve">The </w:t>
      </w:r>
      <w:r w:rsidR="00107C0E">
        <w:t>type</w:t>
      </w:r>
      <w:r w:rsidR="00210273">
        <w:t xml:space="preserve"> of return </w:t>
      </w:r>
      <w:r w:rsidR="00210273" w:rsidRPr="00107C0E">
        <w:rPr>
          <w:rStyle w:val="Emphasis"/>
          <w:rFonts w:ascii="Consolas" w:hAnsi="Consolas"/>
          <w:shd w:val="clear" w:color="auto" w:fill="E0E0E0" w:themeFill="accent2" w:themeFillTint="66"/>
        </w:rPr>
        <w:t>ExtTaskReturn</w:t>
      </w:r>
      <w:r w:rsidR="00107C0E">
        <w:rPr>
          <w:i/>
          <w:iCs/>
        </w:rPr>
        <w:t xml:space="preserve"> </w:t>
      </w:r>
      <w:r w:rsidR="00107C0E" w:rsidRPr="00107C0E">
        <w:t>(struct instance) can be imported from</w:t>
      </w:r>
      <w:r w:rsidR="00107C0E">
        <w:t xml:space="preserve"> </w:t>
      </w:r>
      <w:r w:rsidR="0055033F">
        <w:rPr>
          <w:rStyle w:val="Emphasis"/>
          <w:rFonts w:ascii="Consolas" w:hAnsi="Consolas"/>
        </w:rPr>
        <w:t>extt</w:t>
      </w:r>
      <w:r w:rsidR="00107C0E" w:rsidRPr="00107C0E">
        <w:rPr>
          <w:rStyle w:val="Emphasis"/>
          <w:rFonts w:ascii="Consolas" w:hAnsi="Consolas"/>
        </w:rPr>
        <w:t>as</w:t>
      </w:r>
      <w:r w:rsidR="00F76181">
        <w:rPr>
          <w:rStyle w:val="Emphasis"/>
          <w:rFonts w:ascii="Consolas" w:hAnsi="Consolas"/>
        </w:rPr>
        <w:t>k</w:t>
      </w:r>
      <w:r w:rsidR="00107C0E" w:rsidRPr="00107C0E">
        <w:rPr>
          <w:rStyle w:val="Emphasis"/>
          <w:rFonts w:ascii="Consolas" w:hAnsi="Consolas"/>
        </w:rPr>
        <w:t>.parah</w:t>
      </w:r>
    </w:p>
    <w:p w14:paraId="7FA0D82D" w14:textId="4A8ED866" w:rsidR="00CD4683" w:rsidRDefault="00B63780" w:rsidP="003E4759">
      <w:pPr>
        <w:shd w:val="clear" w:color="auto" w:fill="DFDFDF" w:themeFill="background2" w:themeFillShade="E6"/>
        <w:spacing w:after="240" w:line="240" w:lineRule="auto"/>
        <w:ind w:left="226" w:firstLine="0"/>
        <w:rPr>
          <w:rFonts w:ascii="Consolas" w:hAnsi="Consolas"/>
          <w:shd w:val="clear" w:color="auto" w:fill="DFDFDF" w:themeFill="background2" w:themeFillShade="E6"/>
        </w:rPr>
      </w:pPr>
      <w:r>
        <w:rPr>
          <w:rFonts w:ascii="Consolas" w:hAnsi="Consolas"/>
          <w:shd w:val="clear" w:color="auto" w:fill="DFDFDF" w:themeFill="background2" w:themeFillShade="E6"/>
        </w:rPr>
        <w:t>Ext</w:t>
      </w:r>
      <w:r w:rsidR="007C2E2F">
        <w:rPr>
          <w:rFonts w:ascii="Consolas" w:hAnsi="Consolas"/>
          <w:shd w:val="clear" w:color="auto" w:fill="DFDFDF" w:themeFill="background2" w:themeFillShade="E6"/>
        </w:rPr>
        <w:t>Task</w:t>
      </w:r>
      <w:r>
        <w:rPr>
          <w:rFonts w:ascii="Consolas" w:hAnsi="Consolas"/>
          <w:shd w:val="clear" w:color="auto" w:fill="DFDFDF" w:themeFill="background2" w:themeFillShade="E6"/>
        </w:rPr>
        <w:t>Return</w:t>
      </w:r>
      <w:r w:rsidR="00C16485">
        <w:rPr>
          <w:rFonts w:ascii="Consolas" w:hAnsi="Consolas"/>
          <w:shd w:val="clear" w:color="auto" w:fill="DFDFDF" w:themeFill="background2" w:themeFillShade="E6"/>
        </w:rPr>
        <w:t xml:space="preserve"> </w:t>
      </w:r>
      <w:r w:rsidR="000D7F86">
        <w:rPr>
          <w:rFonts w:ascii="Consolas" w:hAnsi="Consolas"/>
          <w:shd w:val="clear" w:color="auto" w:fill="DFDFDF" w:themeFill="background2" w:themeFillShade="E6"/>
        </w:rPr>
        <w:t xml:space="preserve">&lt;variable_name&gt; </w:t>
      </w:r>
      <w:r w:rsidR="00C16485">
        <w:rPr>
          <w:rFonts w:ascii="Consolas" w:hAnsi="Consolas"/>
          <w:shd w:val="clear" w:color="auto" w:fill="DFDFDF" w:themeFill="background2" w:themeFillShade="E6"/>
        </w:rPr>
        <w:t>=</w:t>
      </w:r>
      <w:r w:rsidR="00B4627D">
        <w:rPr>
          <w:rFonts w:ascii="Consolas" w:hAnsi="Consolas"/>
          <w:shd w:val="clear" w:color="auto" w:fill="DFDFDF" w:themeFill="background2" w:themeFillShade="E6"/>
        </w:rPr>
        <w:t xml:space="preserve"> spawn &lt;func_name&gt;(&lt;args&gt;);</w:t>
      </w:r>
    </w:p>
    <w:p w14:paraId="65109CFD" w14:textId="60EBB433" w:rsidR="008E2D06" w:rsidRPr="008E2D06" w:rsidRDefault="008E2D06" w:rsidP="008E2D06">
      <w:pPr>
        <w:tabs>
          <w:tab w:val="left" w:pos="284"/>
        </w:tabs>
        <w:ind w:left="226" w:firstLine="0"/>
        <w:rPr>
          <w:i/>
          <w:iCs/>
        </w:rPr>
      </w:pPr>
      <w:r>
        <w:rPr>
          <w:i/>
          <w:iCs/>
        </w:rPr>
        <w:t>Note that this is only syntax sugar and behind the actual type is a compiler-generated type, which will specifically put the return types into the type. This is to avoid adding complicated memory management, which allows for multi-dynamic types.</w:t>
      </w:r>
      <w:r w:rsidR="004F3C65">
        <w:rPr>
          <w:i/>
          <w:iCs/>
        </w:rPr>
        <w:t xml:space="preserve"> (It</w:t>
      </w:r>
      <w:r w:rsidR="00E85D1B">
        <w:rPr>
          <w:i/>
          <w:iCs/>
        </w:rPr>
        <w:t xml:space="preserve"> is</w:t>
      </w:r>
      <w:r w:rsidR="004F3C65">
        <w:rPr>
          <w:i/>
          <w:iCs/>
        </w:rPr>
        <w:t xml:space="preserve"> also considered </w:t>
      </w:r>
      <w:r w:rsidR="00E85D1B">
        <w:rPr>
          <w:i/>
          <w:iCs/>
        </w:rPr>
        <w:t>to add</w:t>
      </w:r>
      <w:r w:rsidR="004F3C65">
        <w:rPr>
          <w:i/>
          <w:iCs/>
        </w:rPr>
        <w:t xml:space="preserve"> the configuration to the project config, though it is uncertain at the moment)</w:t>
      </w:r>
    </w:p>
    <w:p w14:paraId="6F3C63C4" w14:textId="68E96D84" w:rsidR="0068387F" w:rsidRPr="0068387F" w:rsidRDefault="0068387F" w:rsidP="0068387F">
      <w:pPr>
        <w:pStyle w:val="Heading2"/>
      </w:pPr>
      <w:bookmarkStart w:id="100" w:name="_Toc78033605"/>
      <w:r w:rsidRPr="0068387F">
        <w:t>Process Management</w:t>
      </w:r>
      <w:bookmarkEnd w:id="100"/>
    </w:p>
    <w:p w14:paraId="5E1B5F48" w14:textId="5E64D088" w:rsidR="0068387F" w:rsidRPr="0068387F" w:rsidRDefault="0068387F" w:rsidP="0068387F">
      <w:pPr>
        <w:pStyle w:val="Heading2"/>
      </w:pPr>
      <w:bookmarkStart w:id="101" w:name="_Toc78033606"/>
      <w:r w:rsidRPr="0068387F">
        <w:t>Return Dat</w:t>
      </w:r>
      <w:r w:rsidR="00D55E9D">
        <w:t>a</w:t>
      </w:r>
      <w:bookmarkEnd w:id="101"/>
    </w:p>
    <w:p w14:paraId="1BCC5397" w14:textId="30D7941C" w:rsidR="00261BAB" w:rsidRDefault="00261BAB" w:rsidP="00261BAB">
      <w:pPr>
        <w:pStyle w:val="Heading1"/>
      </w:pPr>
      <w:bookmarkStart w:id="102" w:name="_The_Para-C_Pre-Processor_1"/>
      <w:bookmarkStart w:id="103" w:name="_Toc78033607"/>
      <w:bookmarkEnd w:id="102"/>
      <w:r>
        <w:t>The Para-C Pre-Processo</w:t>
      </w:r>
      <w:r w:rsidR="006C5BFB">
        <w:t>r</w:t>
      </w:r>
      <w:bookmarkEnd w:id="103"/>
    </w:p>
    <w:p w14:paraId="5959C8D1" w14:textId="506B6DCB" w:rsidR="003A2C02" w:rsidRDefault="00051BFA" w:rsidP="00051BFA">
      <w:pPr>
        <w:pStyle w:val="Heading2"/>
      </w:pPr>
      <w:bookmarkStart w:id="104" w:name="_Toc78033608"/>
      <w:r>
        <w:t>Overview</w:t>
      </w:r>
      <w:bookmarkEnd w:id="104"/>
    </w:p>
    <w:p w14:paraId="67FEE5B3" w14:textId="3324C5BA" w:rsidR="0057517D" w:rsidRDefault="00537CC2" w:rsidP="0045688C">
      <w:pPr>
        <w:ind w:left="113" w:firstLine="0"/>
      </w:pPr>
      <w:r>
        <w:t xml:space="preserve">The Para-C Pre-Processor is, like </w:t>
      </w:r>
      <w:r w:rsidR="00514BAD">
        <w:t xml:space="preserve">in </w:t>
      </w:r>
      <w:r>
        <w:t>the GCC C Compiler, a component besides the core language that will be called to interpret and process pre-processor directives that alter the source code or interact with the compiler. These directives use a Hashtag(#) as the prefix for the directives (</w:t>
      </w:r>
      <w:r w:rsidRPr="00537CC2">
        <w:rPr>
          <w:i/>
          <w:iCs/>
        </w:rPr>
        <w:t xml:space="preserve">For a list of directives see </w:t>
      </w:r>
      <w:hyperlink w:anchor="_Pre-Processor_Directives" w:history="1">
        <w:r w:rsidRPr="00537CC2">
          <w:rPr>
            <w:rStyle w:val="Hyperlink"/>
            <w:i/>
            <w:iCs/>
          </w:rPr>
          <w:t>Pre-Processor Directives</w:t>
        </w:r>
      </w:hyperlink>
      <w:r>
        <w:t>).</w:t>
      </w:r>
    </w:p>
    <w:p w14:paraId="4E203335" w14:textId="647621BD" w:rsidR="00D15063" w:rsidRDefault="00D15063" w:rsidP="00D15063">
      <w:pPr>
        <w:pStyle w:val="Heading2"/>
      </w:pPr>
      <w:bookmarkStart w:id="105" w:name="_Algorithm_and_Parsing"/>
      <w:bookmarkStart w:id="106" w:name="_Toc78033609"/>
      <w:bookmarkEnd w:id="105"/>
      <w:r>
        <w:lastRenderedPageBreak/>
        <w:t>Algorithm</w:t>
      </w:r>
      <w:r w:rsidR="009313DF">
        <w:t xml:space="preserve"> and Parsing</w:t>
      </w:r>
      <w:bookmarkEnd w:id="106"/>
    </w:p>
    <w:p w14:paraId="17B6BD8F" w14:textId="5C4B8341" w:rsidR="00454881" w:rsidRDefault="009313DF" w:rsidP="0045688C">
      <w:pPr>
        <w:ind w:left="113" w:firstLine="0"/>
      </w:pPr>
      <w:r>
        <w:t>The Pre-Processor utilises</w:t>
      </w:r>
      <w:r w:rsidR="00995948">
        <w:t>,</w:t>
      </w:r>
      <w:r>
        <w:t xml:space="preserve"> </w:t>
      </w:r>
      <w:r w:rsidR="00D412D0">
        <w:t>like the</w:t>
      </w:r>
      <w:r>
        <w:t xml:space="preserve"> </w:t>
      </w:r>
      <w:r w:rsidR="00C97C33">
        <w:t>c</w:t>
      </w:r>
      <w:r>
        <w:t xml:space="preserve">ore </w:t>
      </w:r>
      <w:r w:rsidR="00C97C33">
        <w:t>l</w:t>
      </w:r>
      <w:r>
        <w:t>anguage</w:t>
      </w:r>
      <w:r w:rsidR="00995948">
        <w:t>,</w:t>
      </w:r>
      <w:r>
        <w:t xml:space="preserve"> Antlr4 as the Parser and Lexer, but in this case</w:t>
      </w:r>
      <w:r w:rsidR="0079370E">
        <w:t>,</w:t>
      </w:r>
      <w:r>
        <w:t xml:space="preserve"> the Para-C code will be “ignored” and only the </w:t>
      </w:r>
      <w:r w:rsidR="008032EA">
        <w:t>pre-processor</w:t>
      </w:r>
      <w:r>
        <w:t xml:space="preserve"> directives are going to be parsed and then used to process the file. Meaning the Pre-Processor will use the context and the stored lines to create the resulting file</w:t>
      </w:r>
      <w:r w:rsidR="00454881">
        <w:t>/files</w:t>
      </w:r>
      <w:r>
        <w:t>.</w:t>
      </w:r>
    </w:p>
    <w:p w14:paraId="36230135" w14:textId="423678DF" w:rsidR="009313DF" w:rsidRDefault="00454881" w:rsidP="0045688C">
      <w:pPr>
        <w:ind w:left="113" w:firstLine="0"/>
      </w:pPr>
      <w:r>
        <w:t xml:space="preserve">To that, a major difference to the </w:t>
      </w:r>
      <w:r w:rsidR="00C97C33">
        <w:t>c</w:t>
      </w:r>
      <w:r>
        <w:t>ore</w:t>
      </w:r>
      <w:r w:rsidR="00C97C33">
        <w:t xml:space="preserve"> l</w:t>
      </w:r>
      <w:r>
        <w:t xml:space="preserve">anguage is that </w:t>
      </w:r>
      <w:r w:rsidR="00612F58">
        <w:t xml:space="preserve">while processing; </w:t>
      </w:r>
      <w:r>
        <w:t xml:space="preserve">all files are going to be directly included </w:t>
      </w:r>
      <w:r w:rsidR="00E66401">
        <w:t xml:space="preserve">in the process </w:t>
      </w:r>
      <w:r>
        <w:t xml:space="preserve">and </w:t>
      </w:r>
      <w:r w:rsidR="00354D1F">
        <w:t>checked</w:t>
      </w:r>
      <w:r>
        <w:t xml:space="preserve"> to correctly apply </w:t>
      </w:r>
      <w:r w:rsidR="008032EA">
        <w:t>pre-processor</w:t>
      </w:r>
      <w:r>
        <w:t xml:space="preserve"> effects. </w:t>
      </w:r>
      <w:r w:rsidR="00276487">
        <w:t>(This will be done over the</w:t>
      </w:r>
      <w:r>
        <w:t xml:space="preserve"> </w:t>
      </w:r>
      <w:r w:rsidRPr="00F346E7">
        <w:rPr>
          <w:rFonts w:ascii="Consolas" w:hAnsi="Consolas"/>
          <w:i/>
          <w:iCs/>
          <w:shd w:val="clear" w:color="auto" w:fill="DFDFDF" w:themeFill="background2" w:themeFillShade="E6"/>
        </w:rPr>
        <w:t>#include</w:t>
      </w:r>
      <w:r w:rsidR="00276487">
        <w:t xml:space="preserve"> directive)</w:t>
      </w:r>
      <w:r w:rsidR="004948EE" w:rsidRPr="00276487">
        <w:rPr>
          <w:b/>
          <w:bCs/>
        </w:rPr>
        <w:t>.</w:t>
      </w:r>
      <w:r w:rsidR="004948EE">
        <w:t xml:space="preserve"> T</w:t>
      </w:r>
      <w:r w:rsidR="00354D1F">
        <w:t xml:space="preserve">hese </w:t>
      </w:r>
      <w:r w:rsidR="00F00898">
        <w:t xml:space="preserve">files </w:t>
      </w:r>
      <w:r w:rsidR="00354D1F">
        <w:t xml:space="preserve">will then also be </w:t>
      </w:r>
      <w:r>
        <w:t>pass</w:t>
      </w:r>
      <w:r w:rsidR="00354D1F">
        <w:t>ed</w:t>
      </w:r>
      <w:r>
        <w:t xml:space="preserve"> </w:t>
      </w:r>
      <w:r w:rsidR="00F346E7">
        <w:t>to the Compiler</w:t>
      </w:r>
      <w:r w:rsidR="00354D1F">
        <w:t>, which will use them in the Linker (</w:t>
      </w:r>
      <w:r w:rsidR="00354D1F" w:rsidRPr="00354D1F">
        <w:rPr>
          <w:i/>
          <w:iCs/>
        </w:rPr>
        <w:t>See</w:t>
      </w:r>
      <w:r w:rsidR="00354D1F" w:rsidRPr="00354D1F">
        <w:t xml:space="preserve"> </w:t>
      </w:r>
      <w:hyperlink w:anchor="_File_Linker_1" w:history="1">
        <w:r w:rsidR="00354D1F" w:rsidRPr="00354D1F">
          <w:rPr>
            <w:rStyle w:val="Hyperlink"/>
          </w:rPr>
          <w:t>File Linker</w:t>
        </w:r>
      </w:hyperlink>
      <w:r w:rsidR="00354D1F">
        <w:t>) and Multi-File Semantic Analyser (</w:t>
      </w:r>
      <w:r w:rsidR="00354D1F" w:rsidRPr="00354D1F">
        <w:rPr>
          <w:i/>
          <w:iCs/>
        </w:rPr>
        <w:t xml:space="preserve">See </w:t>
      </w:r>
      <w:hyperlink w:anchor="_Semantic_Analyser_(Entire" w:history="1">
        <w:r w:rsidR="00354D1F" w:rsidRPr="00354D1F">
          <w:rPr>
            <w:rStyle w:val="Hyperlink"/>
            <w:i/>
            <w:iCs/>
          </w:rPr>
          <w:t>Multi-File Semantic Analyser</w:t>
        </w:r>
      </w:hyperlink>
      <w:r w:rsidR="00354D1F">
        <w:t>) to correctly analyse included files as well.</w:t>
      </w:r>
    </w:p>
    <w:p w14:paraId="1F9BDB88" w14:textId="0E18DFBF" w:rsidR="009313DF" w:rsidRPr="009313DF" w:rsidRDefault="009313DF" w:rsidP="0045688C">
      <w:pPr>
        <w:ind w:left="113" w:firstLine="0"/>
      </w:pPr>
      <w:r>
        <w:t xml:space="preserve">After finishing the parsing </w:t>
      </w:r>
      <w:r w:rsidR="00D71757">
        <w:t>and modification process</w:t>
      </w:r>
      <w:r>
        <w:t xml:space="preserve">, </w:t>
      </w:r>
      <w:r w:rsidR="00D412D0">
        <w:t xml:space="preserve">the pragmas </w:t>
      </w:r>
      <w:r w:rsidR="00557D16">
        <w:t xml:space="preserve">and the generated altered code </w:t>
      </w:r>
      <w:r w:rsidR="00D412D0">
        <w:t xml:space="preserve">will </w:t>
      </w:r>
      <w:r>
        <w:t xml:space="preserve">be passed to the Compiler. </w:t>
      </w:r>
      <w:r w:rsidR="00592118">
        <w:t xml:space="preserve">Meaning that in the </w:t>
      </w:r>
      <w:r w:rsidR="008032EA">
        <w:t>Compiler, pre-processor</w:t>
      </w:r>
      <w:r w:rsidR="00592118">
        <w:t xml:space="preserve"> directives will not be visible anymore</w:t>
      </w:r>
      <w:r w:rsidR="00256A1A">
        <w:t xml:space="preserve"> and error logs</w:t>
      </w:r>
      <w:r w:rsidR="00350184">
        <w:t xml:space="preserve"> will display</w:t>
      </w:r>
      <w:r w:rsidR="00256A1A">
        <w:t xml:space="preserve"> the altered code, </w:t>
      </w:r>
      <w:r w:rsidR="00592118">
        <w:t>meaning</w:t>
      </w:r>
      <w:r w:rsidR="005477C2">
        <w:t xml:space="preserve"> it will be visible how </w:t>
      </w:r>
      <w:r w:rsidR="00592118">
        <w:t xml:space="preserve">the </w:t>
      </w:r>
      <w:r w:rsidR="008032EA">
        <w:t>pre-processor</w:t>
      </w:r>
      <w:r w:rsidR="00592118">
        <w:t xml:space="preserve"> interpreted the specific directives and altered the code.</w:t>
      </w:r>
      <w:r>
        <w:t xml:space="preserve"> </w:t>
      </w:r>
    </w:p>
    <w:p w14:paraId="4EBF7E81" w14:textId="422EE5F0" w:rsidR="007B71CF" w:rsidRPr="00537CC2" w:rsidRDefault="007B71CF" w:rsidP="007B71CF">
      <w:pPr>
        <w:pStyle w:val="Heading2"/>
      </w:pPr>
      <w:bookmarkStart w:id="107" w:name="_Toc78033610"/>
      <w:r>
        <w:t>Usage of Pre-Processor Directives</w:t>
      </w:r>
      <w:bookmarkEnd w:id="107"/>
    </w:p>
    <w:p w14:paraId="0A6A0108" w14:textId="4A347CA1" w:rsidR="00CB7A0E" w:rsidRDefault="00F66709" w:rsidP="00CB7A0E">
      <w:pPr>
        <w:pStyle w:val="Heading1"/>
      </w:pPr>
      <w:bookmarkStart w:id="108" w:name="_The_Para-C_Compiler"/>
      <w:bookmarkStart w:id="109" w:name="_Toc78033611"/>
      <w:bookmarkEnd w:id="108"/>
      <w:r>
        <w:t>The Para-C Compiler</w:t>
      </w:r>
      <w:bookmarkEnd w:id="109"/>
    </w:p>
    <w:p w14:paraId="5A9E10D1" w14:textId="198D79BE" w:rsidR="00EE6787" w:rsidRDefault="00EE6787" w:rsidP="00EE6787">
      <w:pPr>
        <w:pStyle w:val="Heading2"/>
      </w:pPr>
      <w:bookmarkStart w:id="110" w:name="_Toc78033612"/>
      <w:r>
        <w:t>Overview</w:t>
      </w:r>
      <w:bookmarkEnd w:id="110"/>
    </w:p>
    <w:p w14:paraId="373CAA3F" w14:textId="67A3D362" w:rsidR="00537CC2" w:rsidRDefault="00EE6787" w:rsidP="00831D0D">
      <w:pPr>
        <w:ind w:left="113" w:firstLine="0"/>
      </w:pPr>
      <w:r>
        <w:t xml:space="preserve">The Para-C Compiler is the Compiler </w:t>
      </w:r>
      <w:r w:rsidR="005E0773">
        <w:t xml:space="preserve">responsible </w:t>
      </w:r>
      <w:r>
        <w:t>for the Para-C Core Language</w:t>
      </w:r>
      <w:r w:rsidR="00537CC2">
        <w:t xml:space="preserve"> </w:t>
      </w:r>
      <w:r>
        <w:t>(</w:t>
      </w:r>
      <w:r w:rsidRPr="00EE6787">
        <w:rPr>
          <w:i/>
          <w:iCs/>
        </w:rPr>
        <w:t>See</w:t>
      </w:r>
      <w:r>
        <w:rPr>
          <w:i/>
          <w:iCs/>
        </w:rPr>
        <w:t xml:space="preserve"> </w:t>
      </w:r>
      <w:hyperlink w:anchor="_The_Para-C_Core" w:history="1">
        <w:r w:rsidRPr="00EE6787">
          <w:rPr>
            <w:rStyle w:val="Hyperlink"/>
            <w:i/>
            <w:iCs/>
          </w:rPr>
          <w:t>The Para-C Core Language</w:t>
        </w:r>
      </w:hyperlink>
      <w:r>
        <w:t>) and the</w:t>
      </w:r>
      <w:r w:rsidR="00B63FB8">
        <w:t xml:space="preserve"> Para-C</w:t>
      </w:r>
      <w:r>
        <w:t xml:space="preserve"> Language Extensions (</w:t>
      </w:r>
      <w:r w:rsidRPr="00EE6787">
        <w:rPr>
          <w:i/>
          <w:iCs/>
        </w:rPr>
        <w:t xml:space="preserve">See </w:t>
      </w:r>
      <w:hyperlink w:anchor="_The_Para_Language" w:history="1">
        <w:r w:rsidRPr="00EE6787">
          <w:rPr>
            <w:rStyle w:val="Hyperlink"/>
            <w:i/>
            <w:iCs/>
          </w:rPr>
          <w:t>The Para Language Extensions</w:t>
        </w:r>
      </w:hyperlink>
      <w:r>
        <w:t>)</w:t>
      </w:r>
      <w:r w:rsidR="00F53246">
        <w:t xml:space="preserve">. It parses, analyses and links the files together to generate a C-source code output or using </w:t>
      </w:r>
      <w:r w:rsidR="001A4C3C">
        <w:t xml:space="preserve">the </w:t>
      </w:r>
      <w:r w:rsidR="00F53246">
        <w:t xml:space="preserve">GCC </w:t>
      </w:r>
      <w:r w:rsidR="004953BE">
        <w:t>C Compiler</w:t>
      </w:r>
      <w:r w:rsidR="00537CC2">
        <w:t xml:space="preserve"> </w:t>
      </w:r>
      <w:r w:rsidR="00F53246">
        <w:t>(G</w:t>
      </w:r>
      <w:r w:rsidR="004953BE">
        <w:t>NU Compiler Collection</w:t>
      </w:r>
      <w:r w:rsidR="00F53246">
        <w:t xml:space="preserve"> C Compiler) an executable.</w:t>
      </w:r>
      <w:r w:rsidR="00537CC2">
        <w:t xml:space="preserve"> </w:t>
      </w:r>
    </w:p>
    <w:p w14:paraId="63841B94" w14:textId="64A2BA87" w:rsidR="00EE6787" w:rsidRPr="00537CC2" w:rsidRDefault="00537CC2" w:rsidP="00831D0D">
      <w:pPr>
        <w:ind w:left="113" w:firstLine="0"/>
        <w:rPr>
          <w:i/>
          <w:iCs/>
        </w:rPr>
      </w:pPr>
      <w:r w:rsidRPr="00537CC2">
        <w:rPr>
          <w:i/>
          <w:iCs/>
        </w:rPr>
        <w:t>Note: If language extensions are used, the compiler generates executables for each language extension (Even if multiple files and components are used, the compiler will merge them into a single program, which will, depending on the program, call different modules and code), meaning that the output will contain multiple executables.</w:t>
      </w:r>
      <w:r w:rsidR="00F53246" w:rsidRPr="00537CC2">
        <w:rPr>
          <w:i/>
          <w:iCs/>
        </w:rPr>
        <w:t xml:space="preserve"> </w:t>
      </w:r>
      <w:r>
        <w:rPr>
          <w:i/>
          <w:iCs/>
        </w:rPr>
        <w:t xml:space="preserve">There </w:t>
      </w:r>
      <w:r>
        <w:rPr>
          <w:i/>
          <w:iCs/>
        </w:rPr>
        <w:lastRenderedPageBreak/>
        <w:t>are tools though that merge these into a single executable, to make shipping the code easier.</w:t>
      </w:r>
    </w:p>
    <w:p w14:paraId="6EE2362E" w14:textId="19093345" w:rsidR="0060732C" w:rsidRDefault="001F5CBE" w:rsidP="003F6E1C">
      <w:pPr>
        <w:pStyle w:val="Heading2"/>
      </w:pPr>
      <w:bookmarkStart w:id="111" w:name="_Toc78033613"/>
      <w:r>
        <w:rPr>
          <w:noProof/>
        </w:rPr>
        <mc:AlternateContent>
          <mc:Choice Requires="wps">
            <w:drawing>
              <wp:anchor distT="0" distB="0" distL="114300" distR="114300" simplePos="0" relativeHeight="251661312" behindDoc="0" locked="0" layoutInCell="1" allowOverlap="1" wp14:anchorId="110097C4" wp14:editId="5C9974AC">
                <wp:simplePos x="0" y="0"/>
                <wp:positionH relativeFrom="column">
                  <wp:posOffset>106045</wp:posOffset>
                </wp:positionH>
                <wp:positionV relativeFrom="paragraph">
                  <wp:posOffset>2170430</wp:posOffset>
                </wp:positionV>
                <wp:extent cx="5703570" cy="635"/>
                <wp:effectExtent l="0" t="0" r="0" b="8890"/>
                <wp:wrapTopAndBottom/>
                <wp:docPr id="1" name="Text Box 1"/>
                <wp:cNvGraphicFramePr/>
                <a:graphic xmlns:a="http://schemas.openxmlformats.org/drawingml/2006/main">
                  <a:graphicData uri="http://schemas.microsoft.com/office/word/2010/wordprocessingShape">
                    <wps:wsp>
                      <wps:cNvSpPr txBox="1"/>
                      <wps:spPr>
                        <a:xfrm>
                          <a:off x="0" y="0"/>
                          <a:ext cx="5703570" cy="635"/>
                        </a:xfrm>
                        <a:prstGeom prst="rect">
                          <a:avLst/>
                        </a:prstGeom>
                        <a:solidFill>
                          <a:prstClr val="white"/>
                        </a:solidFill>
                        <a:ln>
                          <a:noFill/>
                        </a:ln>
                      </wps:spPr>
                      <wps:txbx>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0097C4" id="Text Box 1" o:spid="_x0000_s1028" type="#_x0000_t202" style="position:absolute;left:0;text-align:left;margin-left:8.35pt;margin-top:170.9pt;width:449.1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" stroked="f">
                <v:textbox style="mso-fit-shape-to-text:t" inset="0,0,0,0">
                  <w:txbxContent>
                    <w:p w14:paraId="1BFC5931" w14:textId="3B4A2E11" w:rsidR="001F5CBE" w:rsidRPr="00D35B70" w:rsidRDefault="008A0E2A" w:rsidP="003F6E1C">
                      <w:pPr>
                        <w:pStyle w:val="Caption"/>
                        <w:rPr>
                          <w:rFonts w:ascii="Arial Nova" w:hAnsi="Arial Nova"/>
                          <w:bCs/>
                          <w:noProof/>
                          <w:color w:val="auto"/>
                          <w:sz w:val="28"/>
                          <w:szCs w:val="24"/>
                        </w:rPr>
                      </w:pPr>
                      <w:r>
                        <w:t>The</w:t>
                      </w:r>
                      <w:r w:rsidR="001113A7">
                        <w:t xml:space="preserve"> steps of </w:t>
                      </w:r>
                      <w:r w:rsidR="00E37EB8">
                        <w:t>a</w:t>
                      </w:r>
                      <w:r w:rsidR="001113A7">
                        <w:t xml:space="preserve"> </w:t>
                      </w:r>
                      <w:r w:rsidR="00082BBF">
                        <w:t>c</w:t>
                      </w:r>
                      <w:r w:rsidR="001113A7">
                        <w:t>ompil</w:t>
                      </w:r>
                      <w:r w:rsidR="00E37EB8">
                        <w:t xml:space="preserve">ation </w:t>
                      </w:r>
                      <w:r w:rsidR="001113A7">
                        <w:t>process</w:t>
                      </w:r>
                      <w:r w:rsidR="001F5CBE">
                        <w:t xml:space="preserve"> (Flowchart)</w:t>
                      </w:r>
                    </w:p>
                  </w:txbxContent>
                </v:textbox>
                <w10:wrap type="topAndBottom"/>
              </v:shape>
            </w:pict>
          </mc:Fallback>
        </mc:AlternateContent>
      </w:r>
      <w:r>
        <w:rPr>
          <w:noProof/>
        </w:rPr>
        <w:drawing>
          <wp:anchor distT="0" distB="0" distL="114300" distR="114300" simplePos="0" relativeHeight="251659264" behindDoc="0" locked="0" layoutInCell="1" allowOverlap="1" wp14:anchorId="1C6ABA12" wp14:editId="08763F2D">
            <wp:simplePos x="0" y="0"/>
            <wp:positionH relativeFrom="column">
              <wp:posOffset>0</wp:posOffset>
            </wp:positionH>
            <wp:positionV relativeFrom="paragraph">
              <wp:posOffset>399415</wp:posOffset>
            </wp:positionV>
            <wp:extent cx="5757545" cy="17145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7545"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60732C">
        <w:t>Structure</w:t>
      </w:r>
      <w:bookmarkEnd w:id="111"/>
    </w:p>
    <w:p w14:paraId="3EF71109" w14:textId="37F89215" w:rsidR="001F5CBE" w:rsidRDefault="001F5CBE" w:rsidP="00385CBC">
      <w:pPr>
        <w:ind w:left="113" w:firstLine="0"/>
      </w:pPr>
      <w:r>
        <w:t>The Structure of the Compiler is made up of multiple components and modules, which have specified jobs assigned e.g. components will not interact with each other and the compiler will use the components to put all pieces together, which in the end make up the finished program.</w:t>
      </w:r>
    </w:p>
    <w:p w14:paraId="5608EEB8" w14:textId="104F8F17" w:rsidR="001113A7" w:rsidRPr="00286B20" w:rsidRDefault="001113A7" w:rsidP="00385CBC">
      <w:pPr>
        <w:ind w:left="113" w:firstLine="0"/>
        <w:rPr>
          <w:i/>
          <w:iCs/>
        </w:rPr>
      </w:pPr>
      <w:r w:rsidRPr="00286B20">
        <w:rPr>
          <w:i/>
          <w:iCs/>
        </w:rPr>
        <w:t>The different modules are:</w:t>
      </w:r>
    </w:p>
    <w:p w14:paraId="57310D84" w14:textId="656DE9F0" w:rsidR="001113A7" w:rsidRDefault="001113A7" w:rsidP="00355F8A">
      <w:pPr>
        <w:pStyle w:val="ListParagraph"/>
        <w:numPr>
          <w:ilvl w:val="0"/>
          <w:numId w:val="18"/>
        </w:numPr>
      </w:pPr>
      <w:r>
        <w:t xml:space="preserve">The Pre-Processor, which will alter the code based on the </w:t>
      </w:r>
      <w:r w:rsidR="008032EA">
        <w:t>pre-processor</w:t>
      </w:r>
      <w:r>
        <w:t xml:space="preserve"> directives (</w:t>
      </w:r>
      <w:r w:rsidRPr="001113A7">
        <w:rPr>
          <w:i/>
          <w:iCs/>
        </w:rPr>
        <w:t xml:space="preserve">See </w:t>
      </w:r>
      <w:hyperlink w:anchor="_The_Para-C_Pre-Processor_1" w:history="1">
        <w:r w:rsidRPr="001113A7">
          <w:rPr>
            <w:rStyle w:val="Hyperlink"/>
            <w:i/>
            <w:iCs/>
          </w:rPr>
          <w:t>The Para-C Pre-Processor</w:t>
        </w:r>
      </w:hyperlink>
      <w:r>
        <w:t>)</w:t>
      </w:r>
    </w:p>
    <w:p w14:paraId="09693EC8" w14:textId="6F05D9E0" w:rsidR="001113A7" w:rsidRDefault="001113A7" w:rsidP="00355F8A">
      <w:pPr>
        <w:pStyle w:val="ListParagraph"/>
        <w:numPr>
          <w:ilvl w:val="0"/>
          <w:numId w:val="18"/>
        </w:numPr>
      </w:pPr>
      <w:r>
        <w:t xml:space="preserve">The Lexer and Parser, which generate the tokens and the logic trees of the program. (Includes the </w:t>
      </w:r>
      <w:r w:rsidR="008E35C4">
        <w:t>Conversion to Logical Tokens, which simplifies the tokens to make the job easier for the Semantic Analysis</w:t>
      </w:r>
      <w:r w:rsidR="00B14BF4">
        <w:t xml:space="preserve">. </w:t>
      </w:r>
      <w:r w:rsidR="00B14BF4" w:rsidRPr="00B14BF4">
        <w:rPr>
          <w:i/>
          <w:iCs/>
        </w:rPr>
        <w:t xml:space="preserve">See </w:t>
      </w:r>
      <w:hyperlink w:anchor="_Lexer_and_Parser" w:history="1">
        <w:r w:rsidR="00B14BF4" w:rsidRPr="00B14BF4">
          <w:rPr>
            <w:rStyle w:val="Hyperlink"/>
            <w:i/>
            <w:iCs/>
          </w:rPr>
          <w:t>Lexer and Parser using Antlr4</w:t>
        </w:r>
      </w:hyperlink>
      <w:r w:rsidR="008E35C4">
        <w:t>)</w:t>
      </w:r>
    </w:p>
    <w:p w14:paraId="69262986" w14:textId="61D4953E" w:rsidR="001113A7" w:rsidRDefault="001113A7" w:rsidP="00355F8A">
      <w:pPr>
        <w:pStyle w:val="ListParagraph"/>
        <w:numPr>
          <w:ilvl w:val="0"/>
          <w:numId w:val="18"/>
        </w:numPr>
      </w:pPr>
      <w:r>
        <w:t>The Single-File Semantic Analyser</w:t>
      </w:r>
      <w:r w:rsidR="00487872">
        <w:t xml:space="preserve"> (</w:t>
      </w:r>
      <w:r w:rsidR="00487872" w:rsidRPr="00487872">
        <w:rPr>
          <w:i/>
          <w:iCs/>
        </w:rPr>
        <w:t>See</w:t>
      </w:r>
      <w:r w:rsidR="00C049E8">
        <w:rPr>
          <w:i/>
          <w:iCs/>
        </w:rPr>
        <w:t xml:space="preserve"> </w:t>
      </w:r>
      <w:hyperlink w:anchor="_Semantic_Analyser_(Single-File)" w:history="1">
        <w:r w:rsidR="00C049E8" w:rsidRPr="00C049E8">
          <w:rPr>
            <w:rStyle w:val="Hyperlink"/>
            <w:i/>
            <w:iCs/>
          </w:rPr>
          <w:t>Single-File Semantic Analyser</w:t>
        </w:r>
      </w:hyperlink>
      <w:r w:rsidR="00487872">
        <w:t>)</w:t>
      </w:r>
    </w:p>
    <w:p w14:paraId="18D58DAC" w14:textId="5C416FEB" w:rsidR="00275E00" w:rsidRDefault="00275E00" w:rsidP="00355F8A">
      <w:pPr>
        <w:pStyle w:val="ListParagraph"/>
        <w:numPr>
          <w:ilvl w:val="0"/>
          <w:numId w:val="18"/>
        </w:numPr>
      </w:pPr>
      <w:r>
        <w:t xml:space="preserve">The </w:t>
      </w:r>
      <w:r w:rsidR="00E4587E">
        <w:t xml:space="preserve">File </w:t>
      </w:r>
      <w:r>
        <w:t>Linker</w:t>
      </w:r>
      <w:r w:rsidR="00487872">
        <w:t xml:space="preserve"> (</w:t>
      </w:r>
      <w:r w:rsidR="00487872" w:rsidRPr="00487872">
        <w:rPr>
          <w:i/>
          <w:iCs/>
        </w:rPr>
        <w:t xml:space="preserve">See </w:t>
      </w:r>
      <w:hyperlink w:anchor="_File_Linker_1" w:history="1">
        <w:r w:rsidR="00E4587E" w:rsidRPr="00E4587E">
          <w:rPr>
            <w:rStyle w:val="Hyperlink"/>
            <w:i/>
            <w:iCs/>
          </w:rPr>
          <w:t>File Linker</w:t>
        </w:r>
      </w:hyperlink>
      <w:r w:rsidR="00487872">
        <w:t>)</w:t>
      </w:r>
    </w:p>
    <w:p w14:paraId="41676454" w14:textId="20326163" w:rsidR="00275E00" w:rsidRDefault="00275E00" w:rsidP="00355F8A">
      <w:pPr>
        <w:pStyle w:val="ListParagraph"/>
        <w:numPr>
          <w:ilvl w:val="0"/>
          <w:numId w:val="18"/>
        </w:numPr>
      </w:pPr>
      <w:r>
        <w:t>The Multi-File (Program-Wide) Semantic Analyser</w:t>
      </w:r>
      <w:r w:rsidR="00E4587E">
        <w:t xml:space="preserve"> (</w:t>
      </w:r>
      <w:r w:rsidR="00E4587E" w:rsidRPr="00E4587E">
        <w:rPr>
          <w:i/>
          <w:iCs/>
        </w:rPr>
        <w:t>See</w:t>
      </w:r>
      <w:r w:rsidR="004269C0">
        <w:rPr>
          <w:i/>
          <w:iCs/>
        </w:rPr>
        <w:t xml:space="preserve"> </w:t>
      </w:r>
      <w:hyperlink w:anchor="_Semantic_Analyser_(Entire" w:history="1">
        <w:r w:rsidR="004269C0" w:rsidRPr="004269C0">
          <w:rPr>
            <w:rStyle w:val="Hyperlink"/>
            <w:i/>
            <w:iCs/>
          </w:rPr>
          <w:t>Multi-File Semantic Analyser</w:t>
        </w:r>
      </w:hyperlink>
      <w:r w:rsidR="004269C0">
        <w:t>)</w:t>
      </w:r>
    </w:p>
    <w:p w14:paraId="7B815E9E" w14:textId="1F974346" w:rsidR="00271C46" w:rsidRDefault="00271C46" w:rsidP="00355F8A">
      <w:pPr>
        <w:pStyle w:val="ListParagraph"/>
        <w:numPr>
          <w:ilvl w:val="0"/>
          <w:numId w:val="18"/>
        </w:numPr>
      </w:pPr>
      <w:r>
        <w:t>The Code Optimiser</w:t>
      </w:r>
      <w:r w:rsidR="00C049E8">
        <w:t xml:space="preserve"> (</w:t>
      </w:r>
      <w:r w:rsidR="00C049E8" w:rsidRPr="00C049E8">
        <w:rPr>
          <w:i/>
          <w:iCs/>
        </w:rPr>
        <w:t>See</w:t>
      </w:r>
      <w:r w:rsidR="00C049E8" w:rsidRPr="00C049E8">
        <w:t xml:space="preserve"> </w:t>
      </w:r>
      <w:hyperlink w:anchor="_Code_Optimiser" w:history="1">
        <w:r w:rsidR="00C049E8" w:rsidRPr="00C049E8">
          <w:rPr>
            <w:rStyle w:val="Hyperlink"/>
            <w:i/>
            <w:iCs/>
          </w:rPr>
          <w:t>Code Optimiser</w:t>
        </w:r>
      </w:hyperlink>
      <w:r w:rsidR="00C049E8">
        <w:t>)</w:t>
      </w:r>
    </w:p>
    <w:p w14:paraId="7C0F4AD2" w14:textId="2D0990AF" w:rsidR="00271C46" w:rsidRPr="001F5CBE" w:rsidRDefault="00271C46" w:rsidP="00355F8A">
      <w:pPr>
        <w:pStyle w:val="ListParagraph"/>
        <w:numPr>
          <w:ilvl w:val="0"/>
          <w:numId w:val="18"/>
        </w:numPr>
      </w:pPr>
      <w:r>
        <w:t>The Code Generator</w:t>
      </w:r>
      <w:r w:rsidR="00C049E8">
        <w:t xml:space="preserve"> (</w:t>
      </w:r>
      <w:r w:rsidR="00C049E8" w:rsidRPr="00C049E8">
        <w:rPr>
          <w:i/>
          <w:iCs/>
        </w:rPr>
        <w:t xml:space="preserve">See </w:t>
      </w:r>
      <w:hyperlink w:anchor="_Code_Generator" w:history="1">
        <w:r w:rsidR="00C049E8" w:rsidRPr="00C049E8">
          <w:rPr>
            <w:rStyle w:val="Hyperlink"/>
            <w:i/>
            <w:iCs/>
          </w:rPr>
          <w:t>Code Generator</w:t>
        </w:r>
      </w:hyperlink>
      <w:r w:rsidR="00C049E8">
        <w:t>)</w:t>
      </w:r>
    </w:p>
    <w:p w14:paraId="1501474F" w14:textId="467D233D" w:rsidR="007E5A7E" w:rsidRDefault="00124351" w:rsidP="003278B0">
      <w:pPr>
        <w:pStyle w:val="Heading2"/>
      </w:pPr>
      <w:bookmarkStart w:id="112" w:name="_Lexer_and_Parser"/>
      <w:bookmarkStart w:id="113" w:name="_Toc78033614"/>
      <w:bookmarkEnd w:id="112"/>
      <w:r>
        <w:lastRenderedPageBreak/>
        <w:t>Lexer and Parser</w:t>
      </w:r>
      <w:bookmarkEnd w:id="113"/>
    </w:p>
    <w:p w14:paraId="0626A2E5" w14:textId="06F594A2" w:rsidR="00F864FA" w:rsidRPr="00F864FA" w:rsidRDefault="00F864FA" w:rsidP="00F864FA">
      <w:pPr>
        <w:pStyle w:val="Heading3"/>
      </w:pPr>
      <w:bookmarkStart w:id="114" w:name="_Toc78033615"/>
      <w:r>
        <w:t>Overview</w:t>
      </w:r>
      <w:bookmarkEnd w:id="114"/>
    </w:p>
    <w:p w14:paraId="6D45B565" w14:textId="24457757" w:rsidR="00124351" w:rsidRDefault="00F42B66" w:rsidP="00286B20">
      <w:pPr>
        <w:ind w:left="226" w:firstLine="0"/>
      </w:pPr>
      <w:r>
        <w:t xml:space="preserve">The </w:t>
      </w:r>
      <w:r w:rsidR="00124351">
        <w:t>Para-C</w:t>
      </w:r>
      <w:r>
        <w:t xml:space="preserve"> Core Language</w:t>
      </w:r>
      <w:r w:rsidR="00124351">
        <w:t xml:space="preserve"> uses for easier parsing Antlr4, which automatically generates </w:t>
      </w:r>
      <w:r w:rsidR="00FE6131">
        <w:t>python sourc</w:t>
      </w:r>
      <w:r w:rsidR="00C64F0E">
        <w:t>e</w:t>
      </w:r>
      <w:r w:rsidR="00FE6131">
        <w:t xml:space="preserve"> files </w:t>
      </w:r>
      <w:r w:rsidR="00124351">
        <w:t xml:space="preserve">containing the parser, listeners and lexer based on the </w:t>
      </w:r>
      <w:r w:rsidR="00124351" w:rsidRPr="00124351">
        <w:rPr>
          <w:rFonts w:ascii="Consolas" w:hAnsi="Consolas"/>
          <w:i/>
          <w:iCs/>
          <w:shd w:val="clear" w:color="auto" w:fill="DFDFDF" w:themeFill="background2" w:themeFillShade="E6"/>
        </w:rPr>
        <w:t>ParaC.g4</w:t>
      </w:r>
      <w:r w:rsidR="00124351" w:rsidRPr="00124351">
        <w:t xml:space="preserve"> </w:t>
      </w:r>
      <w:r w:rsidR="00124351">
        <w:t>file defining the grammar of the language.</w:t>
      </w:r>
      <w:r w:rsidR="007E5A7E">
        <w:t xml:space="preserve"> </w:t>
      </w:r>
      <w:r w:rsidR="00124351">
        <w:t>The generated code will be wrapped inside a module, which will call and use the generated code. Using that, it will</w:t>
      </w:r>
      <w:r w:rsidR="007E5A7E">
        <w:t xml:space="preserve"> convert</w:t>
      </w:r>
      <w:r w:rsidR="00124351">
        <w:t xml:space="preserve"> on runtime </w:t>
      </w:r>
      <w:r w:rsidR="007E5A7E">
        <w:t>the inser</w:t>
      </w:r>
      <w:r w:rsidR="00124351">
        <w:t>ted file into a list of logic trees, which contain all needed information for statements. These logic trees are then returned and used to compile the program.</w:t>
      </w:r>
    </w:p>
    <w:p w14:paraId="4F4FC618" w14:textId="42BCD4A7" w:rsidR="00F42B66" w:rsidRDefault="007906EA" w:rsidP="00286B20">
      <w:pPr>
        <w:ind w:left="226" w:firstLine="0"/>
      </w:pPr>
      <w:r>
        <w:t xml:space="preserve">The Lexer and Parser will start by </w:t>
      </w:r>
      <w:r w:rsidR="00D20771">
        <w:t xml:space="preserve">first </w:t>
      </w:r>
      <w:r>
        <w:t xml:space="preserve">parsing the main file and then afterwards all included files (Data </w:t>
      </w:r>
      <w:r w:rsidR="004C6582">
        <w:t xml:space="preserve">of the included files </w:t>
      </w:r>
      <w:r>
        <w:t>will be passed by the Pre-Processor)</w:t>
      </w:r>
      <w:r w:rsidR="00D20771">
        <w:t>. These will then be wrapped and passed to the Semantic Analyser (Both Single and Multi-File)</w:t>
      </w:r>
      <w:r w:rsidR="00AB2C44">
        <w:t>.</w:t>
      </w:r>
    </w:p>
    <w:p w14:paraId="5A8F02CE" w14:textId="2FC010C7" w:rsidR="000C7D67" w:rsidRDefault="00F00898" w:rsidP="000C7D67">
      <w:pPr>
        <w:pStyle w:val="Heading3"/>
      </w:pPr>
      <w:bookmarkStart w:id="115" w:name="_Toc78033616"/>
      <w:r>
        <w:t>Antlr4</w:t>
      </w:r>
      <w:r w:rsidR="000C7D67">
        <w:t xml:space="preserve"> Structure (Parsing Tree Components)</w:t>
      </w:r>
      <w:bookmarkEnd w:id="115"/>
    </w:p>
    <w:p w14:paraId="483A36DC" w14:textId="4B9DDF31" w:rsidR="00420652" w:rsidRPr="00420652" w:rsidRDefault="00420652" w:rsidP="00286B20">
      <w:pPr>
        <w:tabs>
          <w:tab w:val="left" w:pos="284"/>
        </w:tabs>
        <w:ind w:left="226" w:firstLine="0"/>
      </w:pPr>
      <w:r>
        <w:t xml:space="preserve">The basic structure of the Parsing Tree is based on the </w:t>
      </w:r>
      <w:r w:rsidRPr="00420652">
        <w:rPr>
          <w:rStyle w:val="Emphasis"/>
          <w:rFonts w:ascii="Consolas" w:hAnsi="Consolas"/>
        </w:rPr>
        <w:t>compilationUnit</w:t>
      </w:r>
      <w:r w:rsidRPr="00420652">
        <w:t>, which describes the entire file and the EOF (End of File Character). The main component</w:t>
      </w:r>
      <w:r>
        <w:t xml:space="preserve">, </w:t>
      </w:r>
      <w:r w:rsidRPr="00420652">
        <w:t>one layer under that</w:t>
      </w:r>
      <w:r>
        <w:t>,</w:t>
      </w:r>
      <w:r w:rsidRPr="00420652">
        <w:t xml:space="preserve"> is the </w:t>
      </w:r>
      <w:r w:rsidRPr="00420652">
        <w:rPr>
          <w:rStyle w:val="Emphasis"/>
          <w:rFonts w:ascii="Consolas" w:hAnsi="Consolas"/>
        </w:rPr>
        <w:t>translationUnit</w:t>
      </w:r>
      <w:r w:rsidRPr="00420652">
        <w:t xml:space="preserve">, which describes the actual code that will be processed in the compiler. The </w:t>
      </w:r>
      <w:r w:rsidRPr="00420652">
        <w:rPr>
          <w:rStyle w:val="Emphasis"/>
          <w:rFonts w:ascii="Consolas" w:hAnsi="Consolas"/>
        </w:rPr>
        <w:t>translationUnit</w:t>
      </w:r>
      <w:r w:rsidRPr="00420652">
        <w:t xml:space="preserve"> </w:t>
      </w:r>
      <w:r>
        <w:t xml:space="preserve">contains a list of </w:t>
      </w:r>
      <w:r w:rsidRPr="00420652">
        <w:rPr>
          <w:rStyle w:val="Emphasis"/>
          <w:rFonts w:ascii="Consolas" w:hAnsi="Consolas"/>
        </w:rPr>
        <w:t>externalItem</w:t>
      </w:r>
      <w:r>
        <w:rPr>
          <w:rStyle w:val="Emphasis"/>
          <w:rFonts w:ascii="Consolas" w:hAnsi="Consolas"/>
        </w:rPr>
        <w:t>s</w:t>
      </w:r>
      <w:r w:rsidRPr="00420652">
        <w:t>, which can be either stray Semicolumns(;), definitions or function definitions.</w:t>
      </w:r>
    </w:p>
    <w:p w14:paraId="5A49B840" w14:textId="61FB8FFC" w:rsidR="003278B0" w:rsidRDefault="00F864FA" w:rsidP="00F864FA">
      <w:pPr>
        <w:pStyle w:val="Heading3"/>
      </w:pPr>
      <w:bookmarkStart w:id="116" w:name="_Toc78033617"/>
      <w:r>
        <w:t>Pre-Processor</w:t>
      </w:r>
      <w:r w:rsidR="00131744">
        <w:t xml:space="preserve"> Grammar</w:t>
      </w:r>
      <w:bookmarkEnd w:id="116"/>
    </w:p>
    <w:p w14:paraId="53BB9AB7" w14:textId="618E1EEE" w:rsidR="00BF4931" w:rsidRDefault="00131744" w:rsidP="00286B20">
      <w:pPr>
        <w:ind w:left="226" w:firstLine="0"/>
      </w:pPr>
      <w:r>
        <w:t>Since the C Pre-Processor is syntax-wise different than the standard C language, mainly notic</w:t>
      </w:r>
      <w:r w:rsidR="00A85D47">
        <w:t>e</w:t>
      </w:r>
      <w:r>
        <w:t>able due to the line endings (pre-processor statements with hard</w:t>
      </w:r>
      <w:r w:rsidR="00A85D47">
        <w:t>-</w:t>
      </w:r>
      <w:r>
        <w:t>line endings</w:t>
      </w:r>
      <w:r w:rsidR="00BF4931">
        <w:t xml:space="preserve"> (</w:t>
      </w:r>
      <w:r w:rsidR="00BF4931" w:rsidRPr="00B903A5">
        <w:rPr>
          <w:rStyle w:val="Emphasis"/>
          <w:rFonts w:ascii="Consolas" w:hAnsi="Consolas"/>
        </w:rPr>
        <w:t>\n</w:t>
      </w:r>
      <w:r w:rsidR="00BF4931">
        <w:t xml:space="preserve"> or </w:t>
      </w:r>
      <w:r w:rsidR="00BF4931" w:rsidRPr="00B903A5">
        <w:rPr>
          <w:rStyle w:val="Emphasis"/>
          <w:rFonts w:ascii="Consolas" w:hAnsi="Consolas"/>
        </w:rPr>
        <w:t>\r\n</w:t>
      </w:r>
      <w:r>
        <w:t>, while the normal lines use declared line breaks in form of a Semicolumns(</w:t>
      </w:r>
      <w:r w:rsidRPr="00AF7D50">
        <w:rPr>
          <w:rStyle w:val="Emphasis"/>
          <w:rFonts w:ascii="Consolas" w:hAnsi="Consolas"/>
        </w:rPr>
        <w:t>;</w:t>
      </w:r>
      <w:r>
        <w:t xml:space="preserve">)), the Para-C Pre-Processor (See </w:t>
      </w:r>
      <w:hyperlink w:anchor="_The_Para-C_Pre-Processor" w:history="1">
        <w:r w:rsidRPr="00131744">
          <w:rPr>
            <w:rStyle w:val="Hyperlink"/>
          </w:rPr>
          <w:t>The Para-C Pre-Processor</w:t>
        </w:r>
      </w:hyperlink>
      <w:r>
        <w:t>)</w:t>
      </w:r>
      <w:r w:rsidR="00E5220D">
        <w:t xml:space="preserve"> uses its grammar file, lexer and parser, which will correctly parse everything and pass it onto the Compiler.</w:t>
      </w:r>
      <w:r w:rsidR="00CC6FDB">
        <w:t xml:space="preserve"> (For more info see </w:t>
      </w:r>
      <w:hyperlink w:anchor="_Algorithm_and_Parsing" w:history="1">
        <w:r w:rsidR="00CC6FDB" w:rsidRPr="00CC6FDB">
          <w:rPr>
            <w:rStyle w:val="Hyperlink"/>
          </w:rPr>
          <w:t>Algorithm and Parsing</w:t>
        </w:r>
      </w:hyperlink>
      <w:r w:rsidR="00CC6FDB">
        <w:t>)</w:t>
      </w:r>
    </w:p>
    <w:p w14:paraId="48FA643F" w14:textId="31F812BF" w:rsidR="00517D06" w:rsidRDefault="00E4587E" w:rsidP="00517D06">
      <w:pPr>
        <w:pStyle w:val="Heading2"/>
      </w:pPr>
      <w:bookmarkStart w:id="117" w:name="_Semantic_Analyser_(Single-File)"/>
      <w:bookmarkStart w:id="118" w:name="_Single-File_Semantic_Analyser"/>
      <w:bookmarkStart w:id="119" w:name="_Toc78033618"/>
      <w:bookmarkEnd w:id="117"/>
      <w:bookmarkEnd w:id="118"/>
      <w:r>
        <w:lastRenderedPageBreak/>
        <w:t xml:space="preserve">Single-File </w:t>
      </w:r>
      <w:r w:rsidR="00517D06">
        <w:t>Semantic Analyser</w:t>
      </w:r>
      <w:bookmarkEnd w:id="119"/>
    </w:p>
    <w:p w14:paraId="3045C51C" w14:textId="24776E21" w:rsidR="003A2C02" w:rsidRPr="003A2C02" w:rsidRDefault="003A2C02" w:rsidP="003A2C02">
      <w:pPr>
        <w:pStyle w:val="Heading3"/>
      </w:pPr>
      <w:bookmarkStart w:id="120" w:name="_Toc78033619"/>
      <w:r>
        <w:t>Overview</w:t>
      </w:r>
      <w:bookmarkEnd w:id="120"/>
    </w:p>
    <w:p w14:paraId="0AC109F5" w14:textId="599A3EE9" w:rsidR="003A2C02" w:rsidRDefault="003A2C02" w:rsidP="00286B20">
      <w:pPr>
        <w:ind w:left="226" w:firstLine="0"/>
        <w:rPr>
          <w:i/>
          <w:iCs/>
        </w:rPr>
      </w:pPr>
      <w:r>
        <w:t xml:space="preserve">The Semantic Analyser (Single-File) is the first step after the parsing process, which will introduce logical checking on the file and validate whether statements are valid or not. This is limited though in certain cases, specifically identifiers, which are not defined inside the file, since there can be the case of an identifier being imported and so the Single-File Analyser can not check for the existence in other files. (This step is moved to the </w:t>
      </w:r>
      <w:hyperlink w:anchor="_File_Linker" w:history="1">
        <w:r w:rsidRPr="003A2C02">
          <w:rPr>
            <w:rStyle w:val="Hyperlink"/>
            <w:i/>
            <w:iCs/>
          </w:rPr>
          <w:t>File Linker</w:t>
        </w:r>
      </w:hyperlink>
      <w:r>
        <w:t xml:space="preserve"> and </w:t>
      </w:r>
      <w:hyperlink w:anchor="_Semantic_Analyser_(Entire" w:history="1">
        <w:r w:rsidRPr="003A2C02">
          <w:rPr>
            <w:rStyle w:val="Hyperlink"/>
            <w:i/>
            <w:iCs/>
          </w:rPr>
          <w:t>Semantic Analyser (Entire Program)</w:t>
        </w:r>
      </w:hyperlink>
      <w:r>
        <w:rPr>
          <w:i/>
          <w:iCs/>
        </w:rPr>
        <w:t>).</w:t>
      </w:r>
    </w:p>
    <w:p w14:paraId="0D6C5AA2" w14:textId="326C911E" w:rsidR="003A2C02" w:rsidRDefault="000C7D67" w:rsidP="000C7D67">
      <w:pPr>
        <w:pStyle w:val="Heading3"/>
      </w:pPr>
      <w:bookmarkStart w:id="121" w:name="_Toc78033620"/>
      <w:r>
        <w:t>Algorithmic structure</w:t>
      </w:r>
      <w:bookmarkEnd w:id="121"/>
    </w:p>
    <w:p w14:paraId="39A805B4" w14:textId="44BB9445" w:rsidR="000C7D67" w:rsidRPr="000C7D67" w:rsidRDefault="000C7D67" w:rsidP="00286B20">
      <w:pPr>
        <w:tabs>
          <w:tab w:val="left" w:pos="284"/>
        </w:tabs>
        <w:ind w:left="226" w:firstLine="0"/>
      </w:pPr>
      <w:r>
        <w:t xml:space="preserve">The Semantic Analysis will go </w:t>
      </w:r>
      <w:bookmarkStart w:id="122" w:name="_File_Linker"/>
      <w:bookmarkEnd w:id="122"/>
      <w:r>
        <w:t xml:space="preserve">through each </w:t>
      </w:r>
      <w:r w:rsidRPr="000C7D67">
        <w:rPr>
          <w:rStyle w:val="Emphasis"/>
          <w:rFonts w:ascii="Consolas" w:hAnsi="Consolas"/>
        </w:rPr>
        <w:t>externalDeclaration</w:t>
      </w:r>
      <w:r w:rsidR="00476E9A">
        <w:rPr>
          <w:rStyle w:val="Emphasis"/>
          <w:rFonts w:ascii="Consolas" w:hAnsi="Consolas"/>
        </w:rPr>
        <w:t xml:space="preserve"> </w:t>
      </w:r>
      <w:r w:rsidRPr="00476E9A">
        <w:t xml:space="preserve">(Can be either a </w:t>
      </w:r>
      <w:r w:rsidRPr="000E6377">
        <w:rPr>
          <w:rStyle w:val="Emphasis"/>
          <w:rFonts w:ascii="Consolas" w:hAnsi="Consolas"/>
        </w:rPr>
        <w:t>declaration</w:t>
      </w:r>
      <w:r w:rsidRPr="00476E9A">
        <w:t xml:space="preserve"> </w:t>
      </w:r>
      <w:r w:rsidR="00476E9A" w:rsidRPr="00476E9A">
        <w:t xml:space="preserve">or </w:t>
      </w:r>
      <w:r w:rsidR="00476E9A" w:rsidRPr="000E6377">
        <w:rPr>
          <w:rStyle w:val="Emphasis"/>
          <w:rFonts w:ascii="Consolas" w:hAnsi="Consolas"/>
        </w:rPr>
        <w:t>function</w:t>
      </w:r>
      <w:r w:rsidR="000E6377" w:rsidRPr="000E6377">
        <w:rPr>
          <w:rStyle w:val="Emphasis"/>
          <w:rFonts w:ascii="Consolas" w:hAnsi="Consolas"/>
        </w:rPr>
        <w:t>D</w:t>
      </w:r>
      <w:r w:rsidR="00476E9A" w:rsidRPr="000E6377">
        <w:rPr>
          <w:rStyle w:val="Emphasis"/>
          <w:rFonts w:ascii="Consolas" w:hAnsi="Consolas"/>
        </w:rPr>
        <w:t>efinition</w:t>
      </w:r>
      <w:r w:rsidR="00476E9A" w:rsidRPr="00476E9A">
        <w:t>)</w:t>
      </w:r>
      <w:r w:rsidR="00476E9A">
        <w:t xml:space="preserve"> and go through each block individually and check for logical correctness. If a function is called, both external function definition and Para-C function definition, the Compiler will only validate arguments and correct usage of the function. Pre-Processor statements will be already ignored and ‘removed’ in this state sin</w:t>
      </w:r>
      <w:r w:rsidR="00E134A6">
        <w:t>ce the Pre-Processor already altered the code approp</w:t>
      </w:r>
      <w:r w:rsidR="000E6377">
        <w:t>r</w:t>
      </w:r>
      <w:r w:rsidR="00E134A6">
        <w:t>iately.</w:t>
      </w:r>
    </w:p>
    <w:p w14:paraId="57E20562" w14:textId="4EBCB4B9" w:rsidR="00400D53" w:rsidRPr="00400D53" w:rsidRDefault="00517D06" w:rsidP="00B9105F">
      <w:pPr>
        <w:pStyle w:val="Heading2"/>
      </w:pPr>
      <w:bookmarkStart w:id="123" w:name="_File_Linker_1"/>
      <w:bookmarkStart w:id="124" w:name="_Toc78033621"/>
      <w:bookmarkEnd w:id="123"/>
      <w:r>
        <w:t>File Linker</w:t>
      </w:r>
      <w:bookmarkEnd w:id="124"/>
    </w:p>
    <w:p w14:paraId="48A686B8" w14:textId="3C806562" w:rsidR="00517D06" w:rsidRDefault="008526C7" w:rsidP="00517D06">
      <w:pPr>
        <w:pStyle w:val="Heading2"/>
      </w:pPr>
      <w:bookmarkStart w:id="125" w:name="_Semantic_Analyser_(Entire"/>
      <w:bookmarkStart w:id="126" w:name="_Multi-File_Semantic_Analyser"/>
      <w:bookmarkStart w:id="127" w:name="_Toc78033622"/>
      <w:bookmarkEnd w:id="125"/>
      <w:bookmarkEnd w:id="126"/>
      <w:r>
        <w:t xml:space="preserve">Multi-File </w:t>
      </w:r>
      <w:r w:rsidR="00517D06">
        <w:t>Semantic Analyser</w:t>
      </w:r>
      <w:bookmarkEnd w:id="127"/>
      <w:r w:rsidR="00517D06">
        <w:t xml:space="preserve"> </w:t>
      </w:r>
    </w:p>
    <w:p w14:paraId="5DBDEBE2" w14:textId="7761D705" w:rsidR="00517D06" w:rsidRDefault="00517D06" w:rsidP="00517D06">
      <w:pPr>
        <w:pStyle w:val="Heading2"/>
      </w:pPr>
      <w:bookmarkStart w:id="128" w:name="_Code_Optimiser"/>
      <w:bookmarkStart w:id="129" w:name="_Toc78033623"/>
      <w:bookmarkEnd w:id="128"/>
      <w:r>
        <w:t>Code Optimiser</w:t>
      </w:r>
      <w:bookmarkEnd w:id="129"/>
    </w:p>
    <w:p w14:paraId="0E593EC2" w14:textId="0E416CF5" w:rsidR="00517D06" w:rsidRPr="00517D06" w:rsidRDefault="00517D06" w:rsidP="00517D06">
      <w:pPr>
        <w:pStyle w:val="Heading2"/>
      </w:pPr>
      <w:bookmarkStart w:id="130" w:name="_Code_Generator"/>
      <w:bookmarkStart w:id="131" w:name="_Toc78033624"/>
      <w:bookmarkEnd w:id="130"/>
      <w:r>
        <w:t>Code Generator</w:t>
      </w:r>
      <w:bookmarkEnd w:id="131"/>
    </w:p>
    <w:p w14:paraId="0E43A795" w14:textId="7AC60C45" w:rsidR="00EC69DA" w:rsidRDefault="00EC69DA" w:rsidP="00BA647B">
      <w:pPr>
        <w:pStyle w:val="Heading2"/>
      </w:pPr>
      <w:bookmarkStart w:id="132" w:name="_Toc78033625"/>
      <w:r>
        <w:t>Compiler Warnings</w:t>
      </w:r>
      <w:bookmarkEnd w:id="132"/>
    </w:p>
    <w:p w14:paraId="1AD1AD94" w14:textId="5C66FC3A" w:rsidR="00A85D47" w:rsidRPr="00A85D47" w:rsidRDefault="00A85D47" w:rsidP="00286B20">
      <w:pPr>
        <w:ind w:left="113" w:firstLine="0"/>
      </w:pPr>
      <w:r>
        <w:t xml:space="preserve">The Compiler while running will check for basic information and will report on possibly problematic issues such as logical issues, possible loss of data or problematic usages of certain types. While running these will be counted and at the end of the run logged as a summary of the process. </w:t>
      </w:r>
    </w:p>
    <w:p w14:paraId="254654FA" w14:textId="4776FC54" w:rsidR="0003678D" w:rsidRPr="0003678D" w:rsidRDefault="00A85D47" w:rsidP="00286B20">
      <w:pPr>
        <w:ind w:left="113" w:firstLine="0"/>
      </w:pPr>
      <w:r>
        <w:t>To that, syntax warnings for non-fatal f</w:t>
      </w:r>
      <w:r w:rsidR="0003678D">
        <w:t xml:space="preserve">ormatting and </w:t>
      </w:r>
      <w:r w:rsidR="009754AE">
        <w:t>inconsistency</w:t>
      </w:r>
      <w:r>
        <w:t xml:space="preserve"> issues</w:t>
      </w:r>
      <w:r w:rsidR="0003678D">
        <w:t xml:space="preserve"> </w:t>
      </w:r>
      <w:r>
        <w:t>can</w:t>
      </w:r>
      <w:r w:rsidR="0003678D">
        <w:t xml:space="preserve"> be reported, as a help to avoid causing inconsistent writing and style. </w:t>
      </w:r>
      <w:r w:rsidR="007D3DA5">
        <w:t xml:space="preserve">This also includes </w:t>
      </w:r>
      <w:r w:rsidR="007D3DA5">
        <w:lastRenderedPageBreak/>
        <w:t>the partly</w:t>
      </w:r>
      <w:r w:rsidR="0003678D">
        <w:t xml:space="preserve"> </w:t>
      </w:r>
      <w:r w:rsidR="007D3DA5">
        <w:t>stricter</w:t>
      </w:r>
      <w:r w:rsidR="0003678D">
        <w:t xml:space="preserve"> conventions, that try to improve on the loose C-conventions, which are more open to writing code.</w:t>
      </w:r>
      <w:r>
        <w:t xml:space="preserve"> </w:t>
      </w:r>
    </w:p>
    <w:p w14:paraId="6D728139" w14:textId="135C8FFA" w:rsidR="00A85D47" w:rsidRDefault="00684B47" w:rsidP="00A85D47">
      <w:pPr>
        <w:pStyle w:val="Heading2"/>
        <w:numPr>
          <w:ilvl w:val="1"/>
          <w:numId w:val="11"/>
        </w:numPr>
      </w:pPr>
      <w:bookmarkStart w:id="133" w:name="_Toc78033626"/>
      <w:r>
        <w:t>Compiler Exceptions</w:t>
      </w:r>
      <w:bookmarkEnd w:id="133"/>
    </w:p>
    <w:p w14:paraId="610C2862" w14:textId="0429E6B5" w:rsidR="00A85D47" w:rsidRDefault="00A85D47" w:rsidP="00286B20">
      <w:pPr>
        <w:ind w:left="113" w:firstLine="0"/>
      </w:pPr>
      <w:r>
        <w:t>Exceptions inside Para-C are categorised into two categories:</w:t>
      </w:r>
    </w:p>
    <w:p w14:paraId="1692433B" w14:textId="0564966A" w:rsidR="00A85D47" w:rsidRDefault="00A85D47" w:rsidP="00286B20">
      <w:pPr>
        <w:pStyle w:val="ListParagraph"/>
        <w:numPr>
          <w:ilvl w:val="0"/>
          <w:numId w:val="17"/>
        </w:numPr>
        <w:ind w:left="833"/>
      </w:pPr>
      <w:r>
        <w:t>Non-Fatal Exceptions, which do not interfere with continuing to check the file and</w:t>
      </w:r>
    </w:p>
    <w:p w14:paraId="54D74D94" w14:textId="7EEB01FF" w:rsidR="00A85D47" w:rsidRDefault="00A85D47" w:rsidP="00286B20">
      <w:pPr>
        <w:pStyle w:val="ListParagraph"/>
        <w:numPr>
          <w:ilvl w:val="0"/>
          <w:numId w:val="17"/>
        </w:numPr>
        <w:ind w:left="833"/>
      </w:pPr>
      <w:r>
        <w:t>Fatal Exceptions, which can not be ignored and cause the compiler to interrupt the process and exit.</w:t>
      </w:r>
    </w:p>
    <w:p w14:paraId="2AAC8241" w14:textId="22365B21" w:rsidR="00A85D47" w:rsidRPr="00A85D47" w:rsidRDefault="00A85D47" w:rsidP="00286B20">
      <w:pPr>
        <w:ind w:left="113" w:firstLine="0"/>
      </w:pPr>
      <w:r>
        <w:t xml:space="preserve">If only Non-Fatal Exceptions get noticed by the compiler, the compilation will finish with a summary containing a counter for all errors and warnings while running the compilation. </w:t>
      </w:r>
    </w:p>
    <w:p w14:paraId="76A3AFB9" w14:textId="183C32D2" w:rsidR="00684B47" w:rsidRPr="00A5403E" w:rsidRDefault="00A85D47" w:rsidP="00286B20">
      <w:pPr>
        <w:ind w:left="113" w:firstLine="0"/>
        <w:rPr>
          <w:i/>
          <w:iCs/>
        </w:rPr>
      </w:pPr>
      <w:r>
        <w:t>If a Fatal-Issue is received and causes a hard interrupt while running, the return code will be an error code that is specified here. This helps for better categorisation for certain errors. An error message will also appear with the error code at the end of the file, including a trace-back if the issue is a bug inside the compiler.</w:t>
      </w:r>
      <w:r w:rsidR="00A5403E">
        <w:t xml:space="preserve"> (</w:t>
      </w:r>
      <w:r w:rsidR="00A5403E">
        <w:rPr>
          <w:i/>
          <w:iCs/>
        </w:rPr>
        <w:t xml:space="preserve">Note that the actual return code used with exit() is 1 for errors. This is due to the structure </w:t>
      </w:r>
      <w:r w:rsidR="00A70305">
        <w:rPr>
          <w:i/>
          <w:iCs/>
        </w:rPr>
        <w:t xml:space="preserve">of many os-systems </w:t>
      </w:r>
      <w:r w:rsidR="00A5403E">
        <w:rPr>
          <w:i/>
          <w:iCs/>
        </w:rPr>
        <w:t>that</w:t>
      </w:r>
      <w:r w:rsidR="00A70305">
        <w:rPr>
          <w:i/>
          <w:iCs/>
        </w:rPr>
        <w:t xml:space="preserve"> require that</w:t>
      </w:r>
      <w:r w:rsidR="00A5403E">
        <w:rPr>
          <w:i/>
          <w:iCs/>
        </w:rPr>
        <w:t xml:space="preserve"> return codes should not exceed the 128 (8-Bits) range)</w:t>
      </w:r>
    </w:p>
    <w:p w14:paraId="00994B4A" w14:textId="1446D9AF" w:rsidR="00684B47" w:rsidRDefault="00684B47" w:rsidP="003E537F">
      <w:pPr>
        <w:pStyle w:val="Heading3"/>
        <w:numPr>
          <w:ilvl w:val="2"/>
          <w:numId w:val="11"/>
        </w:numPr>
      </w:pPr>
      <w:bookmarkStart w:id="134" w:name="_Toc78033627"/>
      <w:r w:rsidRPr="007D00F4">
        <w:t>Error-Codes</w:t>
      </w:r>
      <w:bookmarkEnd w:id="134"/>
    </w:p>
    <w:p w14:paraId="7D19C21F" w14:textId="4ACED813" w:rsidR="00F875DA" w:rsidRPr="00F875DA" w:rsidRDefault="00F875DA" w:rsidP="00F875DA">
      <w:pPr>
        <w:ind w:left="284" w:firstLine="0"/>
        <w:rPr>
          <w:i/>
          <w:iCs/>
        </w:rPr>
      </w:pPr>
      <w:r>
        <w:rPr>
          <w:i/>
          <w:iCs/>
        </w:rPr>
        <w:t>All Exceptions inherit from the base code (99) and their respective parent code e.g. for 204 -&gt; 200.</w:t>
      </w:r>
    </w:p>
    <w:p w14:paraId="40E6DACE" w14:textId="18A5B3FF" w:rsidR="008B139E" w:rsidRDefault="008B139E" w:rsidP="008B139E">
      <w:pPr>
        <w:pStyle w:val="ListParagraph"/>
        <w:numPr>
          <w:ilvl w:val="0"/>
          <w:numId w:val="14"/>
        </w:numPr>
        <w:ind w:left="360"/>
        <w:rPr>
          <w:rFonts w:ascii="Arial Nova" w:hAnsi="Arial Nova"/>
        </w:rPr>
      </w:pPr>
      <w:r>
        <w:rPr>
          <w:rFonts w:ascii="Arial Nova" w:hAnsi="Arial Nova"/>
        </w:rPr>
        <w:t>99 Base Error:</w:t>
      </w:r>
      <w:r w:rsidRPr="008B139E">
        <w:rPr>
          <w:rFonts w:ascii="Arial Nova" w:hAnsi="Arial Nova"/>
        </w:rPr>
        <w:t xml:space="preserve"> </w:t>
      </w:r>
    </w:p>
    <w:p w14:paraId="27F709B1" w14:textId="75FD54A9" w:rsidR="008B139E" w:rsidRPr="008B139E" w:rsidRDefault="008B139E" w:rsidP="008B139E">
      <w:pPr>
        <w:pStyle w:val="ListParagraph"/>
        <w:ind w:left="360"/>
        <w:rPr>
          <w:rFonts w:ascii="Arial Nova" w:hAnsi="Arial Nova"/>
        </w:rPr>
      </w:pPr>
      <w:r>
        <w:rPr>
          <w:rStyle w:val="Emphasis"/>
          <w:rFonts w:ascii="Consolas" w:hAnsi="Consolas"/>
        </w:rPr>
        <w:t>99</w:t>
      </w:r>
      <w:r>
        <w:t xml:space="preserve"> – BaseError</w:t>
      </w:r>
      <w:r w:rsidR="00F875DA">
        <w:t>/</w:t>
      </w:r>
      <w:r w:rsidR="00F875DA" w:rsidRPr="00F875DA">
        <w:t>ParacCompilerError</w:t>
      </w:r>
      <w:r>
        <w:t>: Base Error every other exception inherits of.</w:t>
      </w:r>
    </w:p>
    <w:p w14:paraId="13EA0BC2" w14:textId="49C9D974" w:rsidR="00684B47" w:rsidRPr="00003BA7" w:rsidRDefault="00684B47" w:rsidP="00355F8A">
      <w:pPr>
        <w:pStyle w:val="ListParagraph"/>
        <w:numPr>
          <w:ilvl w:val="0"/>
          <w:numId w:val="14"/>
        </w:numPr>
        <w:ind w:left="360"/>
        <w:rPr>
          <w:rFonts w:ascii="Arial Nova" w:hAnsi="Arial Nova"/>
        </w:rPr>
      </w:pPr>
      <w:r w:rsidRPr="00003BA7">
        <w:rPr>
          <w:rFonts w:ascii="Arial Nova" w:hAnsi="Arial Nova"/>
        </w:rPr>
        <w:t>1** Internal Errors</w:t>
      </w:r>
      <w:r w:rsidR="005C2A5E" w:rsidRPr="00003BA7">
        <w:rPr>
          <w:rFonts w:ascii="Arial Nova" w:hAnsi="Arial Nova"/>
        </w:rPr>
        <w:t xml:space="preserve">: </w:t>
      </w:r>
    </w:p>
    <w:p w14:paraId="5FA80FDB" w14:textId="65133C55" w:rsidR="00E60EB0" w:rsidRPr="00E60EB0" w:rsidRDefault="00E60EB0" w:rsidP="00E60EB0">
      <w:pPr>
        <w:ind w:left="360" w:firstLine="0"/>
      </w:pPr>
      <w:r w:rsidRPr="00AF7D50">
        <w:rPr>
          <w:rStyle w:val="Emphasis"/>
          <w:rFonts w:ascii="Consolas" w:hAnsi="Consolas"/>
        </w:rPr>
        <w:t>100</w:t>
      </w:r>
      <w:r>
        <w:t xml:space="preserve"> – </w:t>
      </w:r>
      <w:r w:rsidR="00F875DA" w:rsidRPr="00F875DA">
        <w:t>InternalError</w:t>
      </w:r>
      <w:r>
        <w:t>: An Exception in the Internal parts of the compiler that are not related to the compilation.</w:t>
      </w:r>
    </w:p>
    <w:p w14:paraId="6AD0BFF5" w14:textId="0436F822" w:rsidR="00C2376F" w:rsidRDefault="00684B47" w:rsidP="00C2376F">
      <w:pPr>
        <w:ind w:left="360" w:firstLine="0"/>
      </w:pPr>
      <w:r w:rsidRPr="00AF7D50">
        <w:rPr>
          <w:rStyle w:val="Emphasis"/>
          <w:rFonts w:ascii="Consolas" w:hAnsi="Consolas"/>
        </w:rPr>
        <w:t>101</w:t>
      </w:r>
      <w:r>
        <w:t xml:space="preserve"> – </w:t>
      </w:r>
      <w:r w:rsidR="00F875DA" w:rsidRPr="00F875DA">
        <w:t>InterruptError</w:t>
      </w:r>
      <w:r w:rsidR="00345262">
        <w:t>: The compiler received an interrupt while running</w:t>
      </w:r>
      <w:r w:rsidR="006C5922">
        <w:t>. (</w:t>
      </w:r>
      <w:r w:rsidR="007E5A7E">
        <w:t>Derives</w:t>
      </w:r>
      <w:r w:rsidR="006C5922">
        <w:t xml:space="preserve"> from the Python </w:t>
      </w:r>
      <w:r w:rsidR="006C5922" w:rsidRPr="007E16A4">
        <w:t>Base</w:t>
      </w:r>
      <w:r w:rsidR="007E16A4" w:rsidRPr="007E16A4">
        <w:t xml:space="preserve"> </w:t>
      </w:r>
      <w:r w:rsidR="006C5922" w:rsidRPr="007E16A4">
        <w:t>Exception</w:t>
      </w:r>
      <w:r w:rsidR="006C5922">
        <w:t xml:space="preserve"> </w:t>
      </w:r>
      <w:r w:rsidR="006C5922" w:rsidRPr="00C2376F">
        <w:rPr>
          <w:rFonts w:ascii="Consolas" w:hAnsi="Consolas"/>
        </w:rPr>
        <w:t>KeyboardInterrupt</w:t>
      </w:r>
      <w:r w:rsidR="006C5922">
        <w:t>)</w:t>
      </w:r>
      <w:r>
        <w:t xml:space="preserve"> </w:t>
      </w:r>
    </w:p>
    <w:p w14:paraId="004B5C69" w14:textId="5C373D7E" w:rsidR="008B139E" w:rsidRDefault="008B139E" w:rsidP="008B139E">
      <w:pPr>
        <w:spacing w:after="0"/>
        <w:ind w:left="360" w:firstLine="0"/>
      </w:pPr>
      <w:r>
        <w:rPr>
          <w:rStyle w:val="Emphasis"/>
          <w:rFonts w:ascii="Consolas" w:hAnsi="Consolas"/>
        </w:rPr>
        <w:lastRenderedPageBreak/>
        <w:t>102</w:t>
      </w:r>
      <w:r>
        <w:t xml:space="preserve"> – </w:t>
      </w:r>
      <w:r w:rsidR="00F875DA" w:rsidRPr="00F875DA">
        <w:t>FailedToProcessError</w:t>
      </w:r>
      <w:r>
        <w:t>: A specific error that is raised inside a compilation process or pre-processor process, which represents a failure in processing the wanted input. This class replaces the actual error that would be logged and all error logs will be printed onto the console.</w:t>
      </w:r>
    </w:p>
    <w:p w14:paraId="0A7E0A6A" w14:textId="2AADE656" w:rsidR="005C2A5E" w:rsidRPr="00003BA7" w:rsidRDefault="000677FC" w:rsidP="00355F8A">
      <w:pPr>
        <w:pStyle w:val="ListParagraph"/>
        <w:numPr>
          <w:ilvl w:val="0"/>
          <w:numId w:val="14"/>
        </w:numPr>
        <w:ind w:left="360"/>
        <w:rPr>
          <w:rFonts w:ascii="Arial Nova" w:hAnsi="Arial Nova"/>
        </w:rPr>
      </w:pPr>
      <w:r w:rsidRPr="00003BA7">
        <w:rPr>
          <w:rFonts w:ascii="Arial Nova" w:hAnsi="Arial Nova"/>
        </w:rPr>
        <w:t xml:space="preserve">2** </w:t>
      </w:r>
      <w:r w:rsidR="00003BA7">
        <w:rPr>
          <w:rFonts w:ascii="Arial Nova" w:hAnsi="Arial Nova"/>
        </w:rPr>
        <w:t>User Input</w:t>
      </w:r>
      <w:r w:rsidRPr="00003BA7">
        <w:rPr>
          <w:rFonts w:ascii="Arial Nova" w:hAnsi="Arial Nova"/>
        </w:rPr>
        <w:t xml:space="preserve"> </w:t>
      </w:r>
      <w:r w:rsidR="00F875DA">
        <w:rPr>
          <w:rFonts w:ascii="Arial Nova" w:hAnsi="Arial Nova"/>
        </w:rPr>
        <w:t>Errors</w:t>
      </w:r>
      <w:r w:rsidR="00C93A6A" w:rsidRPr="00003BA7">
        <w:rPr>
          <w:rFonts w:ascii="Arial Nova" w:hAnsi="Arial Nova"/>
        </w:rPr>
        <w:t>:</w:t>
      </w:r>
    </w:p>
    <w:p w14:paraId="6CA51702" w14:textId="2A7614DD" w:rsidR="000677FC" w:rsidRDefault="000677FC" w:rsidP="003E537F">
      <w:pPr>
        <w:ind w:left="360" w:firstLine="0"/>
      </w:pPr>
      <w:r w:rsidRPr="00AF7D50">
        <w:rPr>
          <w:rStyle w:val="Emphasis"/>
          <w:rFonts w:ascii="Consolas" w:hAnsi="Consolas"/>
        </w:rPr>
        <w:t>200</w:t>
      </w:r>
      <w:r>
        <w:t xml:space="preserve"> – </w:t>
      </w:r>
      <w:r w:rsidR="00F875DA" w:rsidRPr="00F875DA">
        <w:t>UserInputError</w:t>
      </w:r>
      <w:r w:rsidR="00F45B8E">
        <w:t xml:space="preserve">: </w:t>
      </w:r>
      <w:r>
        <w:t xml:space="preserve">General </w:t>
      </w:r>
      <w:r w:rsidR="00AB1BC2">
        <w:t>Exception due to faulty input of the user</w:t>
      </w:r>
    </w:p>
    <w:p w14:paraId="368D59BF" w14:textId="44DC8AD3" w:rsidR="00D04115" w:rsidRDefault="00D04115" w:rsidP="003E537F">
      <w:pPr>
        <w:ind w:left="360" w:firstLine="0"/>
      </w:pPr>
      <w:r>
        <w:rPr>
          <w:rStyle w:val="Emphasis"/>
          <w:rFonts w:ascii="Consolas" w:hAnsi="Consolas"/>
        </w:rPr>
        <w:t>201</w:t>
      </w:r>
      <w:r>
        <w:t xml:space="preserve"> – </w:t>
      </w:r>
      <w:r w:rsidR="00F875DA" w:rsidRPr="00F875DA">
        <w:t>FileAccessError</w:t>
      </w:r>
      <w:r>
        <w:t>: General Exception due to failed interaction with a file</w:t>
      </w:r>
    </w:p>
    <w:p w14:paraId="4913CFFE" w14:textId="1C26E138" w:rsidR="00504E22" w:rsidRDefault="000677FC" w:rsidP="003E537F">
      <w:pPr>
        <w:ind w:left="360" w:firstLine="0"/>
      </w:pPr>
      <w:r w:rsidRPr="00AF7D50">
        <w:rPr>
          <w:rStyle w:val="Emphasis"/>
          <w:rFonts w:ascii="Consolas" w:hAnsi="Consolas"/>
        </w:rPr>
        <w:t>20</w:t>
      </w:r>
      <w:r w:rsidR="001C34A1">
        <w:rPr>
          <w:rStyle w:val="Emphasis"/>
          <w:rFonts w:ascii="Consolas" w:hAnsi="Consolas"/>
        </w:rPr>
        <w:t>2</w:t>
      </w:r>
      <w:r>
        <w:t xml:space="preserve"> – </w:t>
      </w:r>
      <w:r w:rsidR="00F875DA" w:rsidRPr="00F875DA">
        <w:t>FilePermissionError</w:t>
      </w:r>
      <w:r w:rsidR="00AB651E">
        <w:t xml:space="preserve">: </w:t>
      </w:r>
      <w:r>
        <w:t>Failed to access</w:t>
      </w:r>
      <w:r w:rsidR="00A344F9">
        <w:t xml:space="preserve"> (read, write) to</w:t>
      </w:r>
      <w:r>
        <w:t xml:space="preserve"> existing file due to </w:t>
      </w:r>
      <w:r w:rsidR="00C44236">
        <w:t>missing</w:t>
      </w:r>
      <w:r>
        <w:t xml:space="preserve"> permissions</w:t>
      </w:r>
    </w:p>
    <w:p w14:paraId="5C04F572" w14:textId="649E0172" w:rsidR="000677FC" w:rsidRDefault="00504E22" w:rsidP="003E537F">
      <w:pPr>
        <w:ind w:left="360" w:firstLine="0"/>
      </w:pPr>
      <w:r w:rsidRPr="00AF7D50">
        <w:rPr>
          <w:rStyle w:val="Emphasis"/>
          <w:rFonts w:ascii="Consolas" w:hAnsi="Consolas"/>
        </w:rPr>
        <w:t>20</w:t>
      </w:r>
      <w:r w:rsidR="001C34A1">
        <w:rPr>
          <w:rStyle w:val="Emphasis"/>
          <w:rFonts w:ascii="Consolas" w:hAnsi="Consolas"/>
        </w:rPr>
        <w:t>3</w:t>
      </w:r>
      <w:r>
        <w:t xml:space="preserve"> – </w:t>
      </w:r>
      <w:r w:rsidR="00F875DA" w:rsidRPr="00F875DA">
        <w:t>FileNotFoundError</w:t>
      </w:r>
      <w:r w:rsidR="001F4C32">
        <w:t xml:space="preserve">: </w:t>
      </w:r>
      <w:r w:rsidR="009A0512">
        <w:t xml:space="preserve">The </w:t>
      </w:r>
      <w:r>
        <w:t>File was not found</w:t>
      </w:r>
      <w:r w:rsidR="002344B7">
        <w:t xml:space="preserve"> </w:t>
      </w:r>
      <w:r w:rsidR="00A344F9">
        <w:t xml:space="preserve">and does not exist! </w:t>
      </w:r>
      <w:r w:rsidR="00AF37A7">
        <w:t xml:space="preserve">If the file can’t be seen it will be treated as </w:t>
      </w:r>
      <w:r w:rsidR="00E20B43">
        <w:t>well as</w:t>
      </w:r>
      <w:r w:rsidR="008B139E">
        <w:t xml:space="preserve"> FileNotFound</w:t>
      </w:r>
      <w:r w:rsidR="0003594C">
        <w:t>.</w:t>
      </w:r>
    </w:p>
    <w:p w14:paraId="75D92228" w14:textId="46917E7A" w:rsidR="009D38C1" w:rsidRDefault="009D38C1" w:rsidP="003E537F">
      <w:pPr>
        <w:ind w:left="360" w:firstLine="0"/>
      </w:pPr>
      <w:r w:rsidRPr="00AF7D50">
        <w:rPr>
          <w:rStyle w:val="Emphasis"/>
          <w:rFonts w:ascii="Consolas" w:hAnsi="Consolas"/>
        </w:rPr>
        <w:t>20</w:t>
      </w:r>
      <w:r w:rsidR="001C34A1">
        <w:rPr>
          <w:rStyle w:val="Emphasis"/>
          <w:rFonts w:ascii="Consolas" w:hAnsi="Consolas"/>
        </w:rPr>
        <w:t>4</w:t>
      </w:r>
      <w:r>
        <w:t xml:space="preserve"> – </w:t>
      </w:r>
      <w:r w:rsidR="00F875DA" w:rsidRPr="00F875DA">
        <w:t>IsDirectoryError</w:t>
      </w:r>
      <w:r w:rsidR="001F4C32">
        <w:t xml:space="preserve">: </w:t>
      </w:r>
      <w:r w:rsidR="00B060A4">
        <w:t>F</w:t>
      </w:r>
      <w:r>
        <w:t>ile is a directory</w:t>
      </w:r>
    </w:p>
    <w:p w14:paraId="3ADC3798" w14:textId="015C5674" w:rsidR="005D12B2" w:rsidRDefault="005D12B2" w:rsidP="003E537F">
      <w:pPr>
        <w:ind w:left="360" w:firstLine="0"/>
      </w:pPr>
      <w:r>
        <w:rPr>
          <w:rStyle w:val="Emphasis"/>
          <w:rFonts w:ascii="Consolas" w:hAnsi="Consolas"/>
        </w:rPr>
        <w:t>205</w:t>
      </w:r>
      <w:r>
        <w:t xml:space="preserve"> – </w:t>
      </w:r>
      <w:r w:rsidR="00F875DA" w:rsidRPr="00F875DA">
        <w:t>InvalidArgumentsError</w:t>
      </w:r>
      <w:r>
        <w:t>: The passed flags or arguments are invalid and can’t be processed.</w:t>
      </w:r>
    </w:p>
    <w:p w14:paraId="26916D8A" w14:textId="2DE4EC04" w:rsidR="005D12B2" w:rsidRDefault="00AE30F3" w:rsidP="008B139E">
      <w:pPr>
        <w:ind w:left="360" w:firstLine="0"/>
      </w:pPr>
      <w:r>
        <w:rPr>
          <w:rStyle w:val="Emphasis"/>
          <w:rFonts w:ascii="Consolas" w:hAnsi="Consolas"/>
        </w:rPr>
        <w:t>20</w:t>
      </w:r>
      <w:r w:rsidR="005D12B2">
        <w:rPr>
          <w:rStyle w:val="Emphasis"/>
          <w:rFonts w:ascii="Consolas" w:hAnsi="Consolas"/>
        </w:rPr>
        <w:t>6</w:t>
      </w:r>
      <w:r>
        <w:t xml:space="preserve"> – </w:t>
      </w:r>
      <w:r w:rsidR="00F875DA" w:rsidRPr="00F875DA">
        <w:t>ConfigNotFoundError</w:t>
      </w:r>
      <w:r w:rsidR="005D12B2">
        <w:t xml:space="preserve">: </w:t>
      </w:r>
      <w:r w:rsidR="00F875DA">
        <w:t>The c</w:t>
      </w:r>
      <w:r w:rsidR="005D12B2">
        <w:t>onfiguration file for the project was not found</w:t>
      </w:r>
      <w:r w:rsidR="008B139E">
        <w:t>.</w:t>
      </w:r>
    </w:p>
    <w:p w14:paraId="35A4B019" w14:textId="3B8CED56" w:rsidR="008B139E" w:rsidRDefault="008B139E" w:rsidP="008B139E">
      <w:pPr>
        <w:ind w:left="360" w:firstLine="0"/>
      </w:pPr>
      <w:r>
        <w:rPr>
          <w:rStyle w:val="Emphasis"/>
          <w:rFonts w:ascii="Consolas" w:hAnsi="Consolas"/>
        </w:rPr>
        <w:t>207</w:t>
      </w:r>
      <w:r>
        <w:t xml:space="preserve"> – </w:t>
      </w:r>
      <w:r w:rsidR="00F875DA" w:rsidRPr="00F875DA">
        <w:t>CCompilerNotFoundError</w:t>
      </w:r>
      <w:r>
        <w:t xml:space="preserve">: Failed to locate the configured C Compiler. Path does not exist. (If the file can’t be executed, </w:t>
      </w:r>
      <w:r w:rsidR="00F875DA" w:rsidRPr="00F875DA">
        <w:t>FilePermissionError</w:t>
      </w:r>
      <w:r w:rsidR="00F875DA">
        <w:t xml:space="preserve"> </w:t>
      </w:r>
      <w:r>
        <w:t>will be raised)</w:t>
      </w:r>
    </w:p>
    <w:p w14:paraId="304ACC17" w14:textId="462E1C78" w:rsidR="004572A1" w:rsidRPr="00297B65" w:rsidRDefault="004572A1" w:rsidP="00355F8A">
      <w:pPr>
        <w:pStyle w:val="ListParagraph"/>
        <w:numPr>
          <w:ilvl w:val="0"/>
          <w:numId w:val="14"/>
        </w:numPr>
        <w:ind w:left="360"/>
        <w:rPr>
          <w:rFonts w:ascii="Arial Nova" w:hAnsi="Arial Nova"/>
        </w:rPr>
      </w:pPr>
      <w:r w:rsidRPr="00297B65">
        <w:rPr>
          <w:rFonts w:ascii="Arial Nova" w:hAnsi="Arial Nova"/>
        </w:rPr>
        <w:t>3**</w:t>
      </w:r>
      <w:r w:rsidR="00C03FD8" w:rsidRPr="00297B65">
        <w:rPr>
          <w:rFonts w:ascii="Arial Nova" w:hAnsi="Arial Nova"/>
        </w:rPr>
        <w:t xml:space="preserve"> </w:t>
      </w:r>
      <w:r w:rsidR="00DE06FD" w:rsidRPr="00297B65">
        <w:rPr>
          <w:rFonts w:ascii="Arial Nova" w:hAnsi="Arial Nova"/>
        </w:rPr>
        <w:t>Lexical</w:t>
      </w:r>
      <w:r w:rsidR="00C03FD8" w:rsidRPr="00297B65">
        <w:rPr>
          <w:rFonts w:ascii="Arial Nova" w:hAnsi="Arial Nova"/>
        </w:rPr>
        <w:t xml:space="preserve"> Error</w:t>
      </w:r>
      <w:r w:rsidR="00F875DA">
        <w:rPr>
          <w:rFonts w:ascii="Arial Nova" w:hAnsi="Arial Nova"/>
        </w:rPr>
        <w:t>s</w:t>
      </w:r>
      <w:r w:rsidRPr="00297B65">
        <w:rPr>
          <w:rFonts w:ascii="Arial Nova" w:hAnsi="Arial Nova"/>
        </w:rPr>
        <w:t>:</w:t>
      </w:r>
    </w:p>
    <w:p w14:paraId="3919FAFB" w14:textId="69CBB00F" w:rsidR="00DE06FD" w:rsidRDefault="00E60EB0" w:rsidP="00DE06FD">
      <w:pPr>
        <w:ind w:left="360" w:firstLine="0"/>
      </w:pPr>
      <w:r w:rsidRPr="00AF7D50">
        <w:rPr>
          <w:rStyle w:val="Emphasis"/>
          <w:rFonts w:ascii="Consolas" w:hAnsi="Consolas"/>
        </w:rPr>
        <w:t>3</w:t>
      </w:r>
      <w:r w:rsidR="00925B7C" w:rsidRPr="00AF7D50">
        <w:rPr>
          <w:rStyle w:val="Emphasis"/>
          <w:rFonts w:ascii="Consolas" w:hAnsi="Consolas"/>
        </w:rPr>
        <w:t>00</w:t>
      </w:r>
      <w:r w:rsidR="00925B7C">
        <w:t xml:space="preserve"> </w:t>
      </w:r>
      <w:r>
        <w:t>–</w:t>
      </w:r>
      <w:r w:rsidR="00297B65">
        <w:t xml:space="preserve"> </w:t>
      </w:r>
      <w:r w:rsidR="00F875DA" w:rsidRPr="00F875DA">
        <w:t>LexerError</w:t>
      </w:r>
      <w:r>
        <w:t xml:space="preserve">: An </w:t>
      </w:r>
      <w:r w:rsidR="00DF3757">
        <w:t>issue occurred</w:t>
      </w:r>
      <w:r>
        <w:t xml:space="preserve"> in the Tokenizer / Lexi</w:t>
      </w:r>
      <w:r w:rsidR="00DF7C22">
        <w:t>c</w:t>
      </w:r>
      <w:r>
        <w:t>al Analyser step of compiling.</w:t>
      </w:r>
      <w:r w:rsidR="00590B02">
        <w:t xml:space="preserve"> (Derive from the Antlr4 lexer errors)</w:t>
      </w:r>
    </w:p>
    <w:p w14:paraId="4608C29B" w14:textId="6C6A2DA2" w:rsidR="00DE06FD" w:rsidRPr="00003BA7" w:rsidRDefault="00DE06FD" w:rsidP="00355F8A">
      <w:pPr>
        <w:pStyle w:val="ListParagraph"/>
        <w:numPr>
          <w:ilvl w:val="0"/>
          <w:numId w:val="14"/>
        </w:numPr>
        <w:ind w:left="360"/>
        <w:rPr>
          <w:rFonts w:ascii="Arial Nova" w:hAnsi="Arial Nova"/>
        </w:rPr>
      </w:pPr>
      <w:r w:rsidRPr="00003BA7">
        <w:rPr>
          <w:rFonts w:ascii="Arial Nova" w:hAnsi="Arial Nova"/>
        </w:rPr>
        <w:t>4** Parser Error</w:t>
      </w:r>
      <w:r w:rsidR="00F875DA">
        <w:rPr>
          <w:rFonts w:ascii="Arial Nova" w:hAnsi="Arial Nova"/>
        </w:rPr>
        <w:t>s</w:t>
      </w:r>
      <w:r w:rsidRPr="00003BA7">
        <w:rPr>
          <w:rFonts w:ascii="Arial Nova" w:hAnsi="Arial Nova"/>
        </w:rPr>
        <w:t>:</w:t>
      </w:r>
    </w:p>
    <w:p w14:paraId="69D907AF" w14:textId="2EF48C58" w:rsidR="00DE06FD" w:rsidRDefault="00B57600" w:rsidP="00DE06FD">
      <w:pPr>
        <w:ind w:left="360" w:firstLine="0"/>
      </w:pPr>
      <w:r w:rsidRPr="00AF7D50">
        <w:rPr>
          <w:rStyle w:val="Emphasis"/>
          <w:rFonts w:ascii="Consolas" w:hAnsi="Consolas"/>
        </w:rPr>
        <w:t>400</w:t>
      </w:r>
      <w:r>
        <w:t xml:space="preserve"> – ParserError: An </w:t>
      </w:r>
      <w:r w:rsidR="00535BAA">
        <w:t xml:space="preserve">issue occurred </w:t>
      </w:r>
      <w:r>
        <w:t>in the Parser (Logic Tree generator)</w:t>
      </w:r>
      <w:r w:rsidR="00535BAA">
        <w:t>, which tries to convert the generated Antlr4 tokens into proper Logical Para-C tokens</w:t>
      </w:r>
    </w:p>
    <w:p w14:paraId="76B8E342" w14:textId="7B35E689" w:rsidR="003169B3" w:rsidRDefault="003169B3" w:rsidP="00DE06FD">
      <w:pPr>
        <w:ind w:left="360" w:firstLine="0"/>
      </w:pPr>
      <w:r>
        <w:rPr>
          <w:rStyle w:val="Emphasis"/>
          <w:rFonts w:ascii="Consolas" w:hAnsi="Consolas"/>
        </w:rPr>
        <w:t>401</w:t>
      </w:r>
      <w:r>
        <w:t xml:space="preserve"> – SyntaxError: A syntax issue occurred while processing that is a direct result of the user failing to input valid code.</w:t>
      </w:r>
    </w:p>
    <w:p w14:paraId="7113E6A8" w14:textId="40658920" w:rsidR="00535BAA" w:rsidRPr="00003BA7" w:rsidRDefault="00535BAA" w:rsidP="00355F8A">
      <w:pPr>
        <w:pStyle w:val="ListParagraph"/>
        <w:numPr>
          <w:ilvl w:val="0"/>
          <w:numId w:val="14"/>
        </w:numPr>
        <w:ind w:left="360"/>
        <w:rPr>
          <w:rFonts w:ascii="Arial Nova" w:hAnsi="Arial Nova"/>
        </w:rPr>
      </w:pPr>
      <w:r w:rsidRPr="00003BA7">
        <w:rPr>
          <w:rFonts w:ascii="Arial Nova" w:hAnsi="Arial Nova"/>
        </w:rPr>
        <w:t>5** Logical Error</w:t>
      </w:r>
      <w:r w:rsidR="00F875DA">
        <w:rPr>
          <w:rFonts w:ascii="Arial Nova" w:hAnsi="Arial Nova"/>
        </w:rPr>
        <w:t>s</w:t>
      </w:r>
      <w:r w:rsidRPr="00003BA7">
        <w:rPr>
          <w:rFonts w:ascii="Arial Nova" w:hAnsi="Arial Nova"/>
        </w:rPr>
        <w:t>:</w:t>
      </w:r>
    </w:p>
    <w:p w14:paraId="63E83F78" w14:textId="0DCCD7B9" w:rsidR="00535BAA" w:rsidRDefault="00535BAA" w:rsidP="00535BAA">
      <w:pPr>
        <w:ind w:left="360" w:firstLine="0"/>
      </w:pPr>
      <w:r w:rsidRPr="00AF7D50">
        <w:rPr>
          <w:rStyle w:val="Emphasis"/>
          <w:rFonts w:ascii="Consolas" w:hAnsi="Consolas"/>
        </w:rPr>
        <w:t>500</w:t>
      </w:r>
      <w:r>
        <w:t xml:space="preserve"> – LogicalError: An </w:t>
      </w:r>
      <w:r w:rsidR="00590B02">
        <w:t>issue</w:t>
      </w:r>
      <w:r>
        <w:t xml:space="preserve"> occurred </w:t>
      </w:r>
      <w:r w:rsidR="00590B02">
        <w:t>while walking through the program, which was caused due to logical irregularity and incompatible statements.</w:t>
      </w:r>
    </w:p>
    <w:p w14:paraId="4A70B8FC" w14:textId="124A7269" w:rsidR="00590B02" w:rsidRPr="00003BA7" w:rsidRDefault="00590B02" w:rsidP="00355F8A">
      <w:pPr>
        <w:pStyle w:val="ListParagraph"/>
        <w:numPr>
          <w:ilvl w:val="0"/>
          <w:numId w:val="14"/>
        </w:numPr>
        <w:ind w:left="360"/>
        <w:rPr>
          <w:rFonts w:ascii="Arial Nova" w:hAnsi="Arial Nova"/>
        </w:rPr>
      </w:pPr>
      <w:r w:rsidRPr="00003BA7">
        <w:rPr>
          <w:rFonts w:ascii="Arial Nova" w:hAnsi="Arial Nova"/>
        </w:rPr>
        <w:lastRenderedPageBreak/>
        <w:t>6** Linker Error</w:t>
      </w:r>
      <w:r w:rsidR="00F875DA">
        <w:rPr>
          <w:rFonts w:ascii="Arial Nova" w:hAnsi="Arial Nova"/>
        </w:rPr>
        <w:t>s</w:t>
      </w:r>
      <w:r w:rsidRPr="00003BA7">
        <w:rPr>
          <w:rFonts w:ascii="Arial Nova" w:hAnsi="Arial Nova"/>
        </w:rPr>
        <w:t>:</w:t>
      </w:r>
    </w:p>
    <w:p w14:paraId="43D25DF5" w14:textId="067C7D6C" w:rsidR="00590B02" w:rsidRPr="00535BAA" w:rsidRDefault="001A7495" w:rsidP="00535BAA">
      <w:pPr>
        <w:ind w:left="360" w:firstLine="0"/>
      </w:pPr>
      <w:r w:rsidRPr="00AF7D50">
        <w:rPr>
          <w:rStyle w:val="Emphasis"/>
          <w:rFonts w:ascii="Consolas" w:hAnsi="Consolas"/>
        </w:rPr>
        <w:t>600</w:t>
      </w:r>
      <w:r>
        <w:t xml:space="preserve"> – LinkerError: An issue occurred while linking the files together and checking dependencies and mergeability. (Logical issues like double declarations or importing a name that was already defined will be treated as linker error since they directly result from the linking process)</w:t>
      </w:r>
    </w:p>
    <w:p w14:paraId="61A64B2B" w14:textId="59C2FF03" w:rsidR="00925B7C" w:rsidRPr="00003BA7" w:rsidRDefault="00D13EB2" w:rsidP="00355F8A">
      <w:pPr>
        <w:pStyle w:val="ListParagraph"/>
        <w:numPr>
          <w:ilvl w:val="0"/>
          <w:numId w:val="14"/>
        </w:numPr>
        <w:ind w:left="360"/>
        <w:rPr>
          <w:rFonts w:ascii="Arial Nova" w:hAnsi="Arial Nova"/>
          <w:bCs/>
        </w:rPr>
      </w:pPr>
      <w:r w:rsidRPr="00003BA7">
        <w:rPr>
          <w:rFonts w:ascii="Arial Nova" w:hAnsi="Arial Nova"/>
          <w:bCs/>
        </w:rPr>
        <w:t>9</w:t>
      </w:r>
      <w:r w:rsidR="00E470BB" w:rsidRPr="00003BA7">
        <w:rPr>
          <w:rFonts w:ascii="Arial Nova" w:hAnsi="Arial Nova"/>
          <w:bCs/>
        </w:rPr>
        <w:t xml:space="preserve">** </w:t>
      </w:r>
      <w:r w:rsidR="00F45360" w:rsidRPr="00003BA7">
        <w:rPr>
          <w:rFonts w:ascii="Arial Nova" w:hAnsi="Arial Nova"/>
          <w:bCs/>
        </w:rPr>
        <w:t>Other</w:t>
      </w:r>
      <w:r w:rsidR="00E470BB" w:rsidRPr="00003BA7">
        <w:rPr>
          <w:rFonts w:ascii="Arial Nova" w:hAnsi="Arial Nova"/>
          <w:bCs/>
        </w:rPr>
        <w:t xml:space="preserve"> </w:t>
      </w:r>
      <w:r w:rsidR="00590B02" w:rsidRPr="00003BA7">
        <w:rPr>
          <w:rFonts w:ascii="Arial Nova" w:hAnsi="Arial Nova"/>
          <w:bCs/>
        </w:rPr>
        <w:t>Errors</w:t>
      </w:r>
      <w:r w:rsidR="00BF70DA" w:rsidRPr="00003BA7">
        <w:rPr>
          <w:rFonts w:ascii="Arial Nova" w:hAnsi="Arial Nova"/>
          <w:bCs/>
        </w:rPr>
        <w:t>:</w:t>
      </w:r>
    </w:p>
    <w:p w14:paraId="3B69BF2B" w14:textId="3D079A19" w:rsidR="00925B7C" w:rsidRPr="00925B7C" w:rsidRDefault="00925B7C" w:rsidP="00925B7C">
      <w:pPr>
        <w:ind w:left="360" w:firstLine="0"/>
      </w:pPr>
      <w:r w:rsidRPr="00AF7D50">
        <w:rPr>
          <w:rStyle w:val="Emphasis"/>
          <w:rFonts w:ascii="Consolas" w:hAnsi="Consolas"/>
        </w:rPr>
        <w:t>900</w:t>
      </w:r>
      <w:r>
        <w:t xml:space="preserve"> – </w:t>
      </w:r>
      <w:r w:rsidR="00F875DA" w:rsidRPr="00F875DA">
        <w:t>UnassociatedError</w:t>
      </w:r>
      <w:r>
        <w:t>: Exception of type other that is assignable to any other type of exception</w:t>
      </w:r>
    </w:p>
    <w:p w14:paraId="751DE978" w14:textId="1CFD9FFA" w:rsidR="001C3AC8" w:rsidRDefault="00E470BB" w:rsidP="003E537F">
      <w:pPr>
        <w:ind w:firstLine="360"/>
      </w:pPr>
      <w:r w:rsidRPr="00AF7D50">
        <w:rPr>
          <w:rStyle w:val="Emphasis"/>
          <w:rFonts w:ascii="Consolas" w:hAnsi="Consolas"/>
        </w:rPr>
        <w:t>901</w:t>
      </w:r>
      <w:r w:rsidR="001C3AC8">
        <w:t xml:space="preserve"> – Unknown Error: Received an unknown exception while running.</w:t>
      </w:r>
    </w:p>
    <w:p w14:paraId="6DA3C5AE" w14:textId="77777777" w:rsidR="006F3032" w:rsidRDefault="006F3032" w:rsidP="006F3032">
      <w:pPr>
        <w:pStyle w:val="Heading2"/>
      </w:pPr>
      <w:bookmarkStart w:id="135" w:name="_Toc78033628"/>
      <w:r>
        <w:t>Tokens</w:t>
      </w:r>
      <w:bookmarkEnd w:id="135"/>
    </w:p>
    <w:p w14:paraId="3EE392CE" w14:textId="77777777" w:rsidR="006F3032" w:rsidRPr="003278B0" w:rsidRDefault="006F3032" w:rsidP="006F3032">
      <w:pPr>
        <w:pStyle w:val="Heading3"/>
      </w:pPr>
      <w:bookmarkStart w:id="136" w:name="_Toc78033629"/>
      <w:r w:rsidRPr="00003BA7">
        <w:t>C Keywords</w:t>
      </w:r>
      <w:bookmarkEnd w:id="136"/>
    </w:p>
    <w:p w14:paraId="3B83C692" w14:textId="77777777" w:rsidR="006F3032" w:rsidRPr="00D25456" w:rsidRDefault="006F3032" w:rsidP="006F3032">
      <w:pPr>
        <w:ind w:left="360" w:firstLine="0"/>
        <w:rPr>
          <w:i/>
          <w:iCs/>
        </w:rPr>
      </w:pPr>
      <w:r>
        <w:rPr>
          <w:i/>
          <w:iCs/>
        </w:rPr>
        <w:t xml:space="preserve">Note: Contains only basic definitions/explanations. For more info see C Keywords </w:t>
      </w:r>
      <w:r>
        <w:rPr>
          <w:rStyle w:val="EndnoteReference"/>
          <w:i/>
          <w:iCs/>
        </w:rPr>
        <w:endnoteReference w:id="2"/>
      </w:r>
    </w:p>
    <w:p w14:paraId="4965B1CB" w14:textId="77777777" w:rsidR="006F3032" w:rsidRDefault="006F3032" w:rsidP="006F3032">
      <w:pPr>
        <w:ind w:left="360" w:firstLine="0"/>
      </w:pPr>
      <w:r w:rsidRPr="00BE18B8">
        <w:rPr>
          <w:rFonts w:ascii="Consolas" w:hAnsi="Consolas"/>
          <w:i/>
          <w:iCs/>
          <w:shd w:val="clear" w:color="auto" w:fill="DFDFDF" w:themeFill="background2" w:themeFillShade="E6"/>
        </w:rPr>
        <w:t>auto</w:t>
      </w:r>
      <w:r>
        <w:t xml:space="preserve"> – Storage Class Keyword declaring the usage of the default Storage Class in C (Para-C).</w:t>
      </w:r>
    </w:p>
    <w:p w14:paraId="5D62A205" w14:textId="77777777" w:rsidR="006F3032" w:rsidRDefault="006F3032" w:rsidP="005B25BD">
      <w:pPr>
        <w:ind w:firstLine="360"/>
      </w:pPr>
      <w:r w:rsidRPr="00BE18B8">
        <w:rPr>
          <w:rFonts w:ascii="Consolas" w:hAnsi="Consolas"/>
          <w:i/>
          <w:iCs/>
          <w:shd w:val="clear" w:color="auto" w:fill="DFDFDF" w:themeFill="background2" w:themeFillShade="E6"/>
        </w:rPr>
        <w:t>const</w:t>
      </w:r>
      <w:r>
        <w:t xml:space="preserve"> – Keyword used to define a Constant Variable that can only be defined once.</w:t>
      </w:r>
    </w:p>
    <w:p w14:paraId="2BEE7B86" w14:textId="77777777" w:rsidR="006F3032" w:rsidRDefault="006F3032" w:rsidP="006F3032">
      <w:pPr>
        <w:ind w:firstLine="360"/>
      </w:pPr>
      <w:r w:rsidRPr="00BE18B8">
        <w:rPr>
          <w:rFonts w:ascii="Consolas" w:hAnsi="Consolas"/>
          <w:i/>
          <w:iCs/>
          <w:shd w:val="clear" w:color="auto" w:fill="DFDFDF" w:themeFill="background2" w:themeFillShade="E6"/>
        </w:rPr>
        <w:t>double</w:t>
      </w:r>
      <w:r>
        <w:t xml:space="preserve"> – Built-In C Floating Point Datatype (64-Bit).</w:t>
      </w:r>
    </w:p>
    <w:p w14:paraId="7705981F" w14:textId="77777777" w:rsidR="006F3032" w:rsidRDefault="006F3032" w:rsidP="006F3032">
      <w:pPr>
        <w:ind w:firstLine="360"/>
      </w:pPr>
      <w:r w:rsidRPr="00BE18B8">
        <w:rPr>
          <w:rFonts w:ascii="Consolas" w:hAnsi="Consolas"/>
          <w:i/>
          <w:iCs/>
          <w:shd w:val="clear" w:color="auto" w:fill="DFDFDF" w:themeFill="background2" w:themeFillShade="E6"/>
        </w:rPr>
        <w:t>float</w:t>
      </w:r>
      <w:r>
        <w:t xml:space="preserve"> – Built-In C Floating Point Datatype (32-Bit).</w:t>
      </w:r>
    </w:p>
    <w:p w14:paraId="2CA9D24D" w14:textId="77777777" w:rsidR="006F3032" w:rsidRDefault="006F3032" w:rsidP="006F3032">
      <w:pPr>
        <w:ind w:firstLine="360"/>
      </w:pPr>
      <w:r w:rsidRPr="00BE18B8">
        <w:rPr>
          <w:rFonts w:ascii="Consolas" w:hAnsi="Consolas"/>
          <w:i/>
          <w:iCs/>
          <w:shd w:val="clear" w:color="auto" w:fill="DFDFDF" w:themeFill="background2" w:themeFillShade="E6"/>
        </w:rPr>
        <w:t>int</w:t>
      </w:r>
      <w:r>
        <w:t xml:space="preserve"> – Built-In C Numeric Datatype (16-Bit or 32-Bit).</w:t>
      </w:r>
    </w:p>
    <w:p w14:paraId="09F5A353" w14:textId="77777777" w:rsidR="006F3032" w:rsidRDefault="006F3032" w:rsidP="006F3032">
      <w:pPr>
        <w:ind w:firstLine="360"/>
      </w:pPr>
      <w:r w:rsidRPr="00BE18B8">
        <w:rPr>
          <w:rFonts w:ascii="Consolas" w:hAnsi="Consolas"/>
          <w:i/>
          <w:iCs/>
          <w:shd w:val="clear" w:color="auto" w:fill="DFDFDF" w:themeFill="background2" w:themeFillShade="E6"/>
        </w:rPr>
        <w:t>short</w:t>
      </w:r>
      <w:r>
        <w:t xml:space="preserve"> – Built-In C Numeric Datatype (16-Bit).</w:t>
      </w:r>
    </w:p>
    <w:p w14:paraId="2F876857" w14:textId="77777777" w:rsidR="006F3032" w:rsidRDefault="006F3032" w:rsidP="006F3032">
      <w:pPr>
        <w:ind w:left="360" w:firstLine="0"/>
      </w:pPr>
      <w:r w:rsidRPr="00BE18B8">
        <w:rPr>
          <w:rFonts w:ascii="Consolas" w:hAnsi="Consolas"/>
          <w:i/>
          <w:iCs/>
          <w:shd w:val="clear" w:color="auto" w:fill="DFDFDF" w:themeFill="background2" w:themeFillShade="E6"/>
        </w:rPr>
        <w:t>struct</w:t>
      </w:r>
      <w:r>
        <w:t xml:space="preserve"> – Datatype used to declare a Structure Variable or Structure Datatype (if used with typedef).</w:t>
      </w:r>
    </w:p>
    <w:p w14:paraId="78BAAC7E" w14:textId="77777777" w:rsidR="006F3032" w:rsidRDefault="006F3032" w:rsidP="006F3032">
      <w:pPr>
        <w:ind w:left="360" w:firstLine="0"/>
      </w:pPr>
      <w:r w:rsidRPr="00BE18B8">
        <w:rPr>
          <w:rFonts w:ascii="Consolas" w:hAnsi="Consolas"/>
          <w:i/>
          <w:iCs/>
          <w:shd w:val="clear" w:color="auto" w:fill="DFDFDF" w:themeFill="background2" w:themeFillShade="E6"/>
        </w:rPr>
        <w:t>unsigned</w:t>
      </w:r>
      <w:r>
        <w:t xml:space="preserve"> – Keyword </w:t>
      </w:r>
      <w:r w:rsidRPr="00BE18B8">
        <w:t>used</w:t>
      </w:r>
      <w:r>
        <w:t xml:space="preserve"> with Numeric and Floating-Point Datatypes to declare them as unsigned (they can only hold positive values).</w:t>
      </w:r>
    </w:p>
    <w:p w14:paraId="2C784447" w14:textId="77777777" w:rsidR="006F3032" w:rsidRDefault="006F3032" w:rsidP="006F3032">
      <w:pPr>
        <w:ind w:firstLine="360"/>
      </w:pPr>
      <w:r w:rsidRPr="00BE18B8">
        <w:rPr>
          <w:rFonts w:ascii="Consolas" w:hAnsi="Consolas"/>
          <w:i/>
          <w:iCs/>
          <w:shd w:val="clear" w:color="auto" w:fill="DFDFDF" w:themeFill="background2" w:themeFillShade="E6"/>
        </w:rPr>
        <w:t>break</w:t>
      </w:r>
      <w:r>
        <w:t xml:space="preserve"> – Keyword used to break out of the current loop (Restricted to loops).</w:t>
      </w:r>
    </w:p>
    <w:p w14:paraId="1CE01DDA" w14:textId="77777777" w:rsidR="006F3032" w:rsidRDefault="006F3032" w:rsidP="006F3032">
      <w:pPr>
        <w:ind w:left="360" w:firstLine="0"/>
      </w:pPr>
      <w:r w:rsidRPr="00BE18B8">
        <w:rPr>
          <w:rFonts w:ascii="Consolas" w:hAnsi="Consolas"/>
          <w:i/>
          <w:iCs/>
          <w:shd w:val="clear" w:color="auto" w:fill="DFDFDF" w:themeFill="background2" w:themeFillShade="E6"/>
        </w:rPr>
        <w:t>continue</w:t>
      </w:r>
      <w:r>
        <w:t xml:space="preserve"> – Keyword used to continue and jump to the next iteration of the loop (Restricted to loops).</w:t>
      </w:r>
    </w:p>
    <w:p w14:paraId="5CE607AA" w14:textId="77777777" w:rsidR="006F3032" w:rsidRDefault="006F3032" w:rsidP="006F3032">
      <w:pPr>
        <w:ind w:left="360" w:firstLine="0"/>
      </w:pPr>
      <w:r w:rsidRPr="00BE18B8">
        <w:rPr>
          <w:rFonts w:ascii="Consolas" w:hAnsi="Consolas"/>
          <w:i/>
          <w:iCs/>
          <w:shd w:val="clear" w:color="auto" w:fill="DFDFDF" w:themeFill="background2" w:themeFillShade="E6"/>
        </w:rPr>
        <w:lastRenderedPageBreak/>
        <w:t>else</w:t>
      </w:r>
      <w:r>
        <w:t xml:space="preserve"> – Keyword used to declare an else branch / code-block, which will be called if </w:t>
      </w:r>
      <w:r>
        <w:rPr>
          <w:b/>
          <w:bCs/>
        </w:rPr>
        <w:t>all</w:t>
      </w:r>
      <w:r>
        <w:t xml:space="preserve"> previous if or else-if statements have failed.</w:t>
      </w:r>
    </w:p>
    <w:p w14:paraId="7FC0EBEE" w14:textId="77777777" w:rsidR="006F3032" w:rsidRPr="00BE18B8" w:rsidRDefault="006F3032" w:rsidP="006F3032">
      <w:pPr>
        <w:ind w:left="360" w:firstLine="0"/>
      </w:pPr>
      <w:r w:rsidRPr="00BE18B8">
        <w:rPr>
          <w:rFonts w:ascii="Consolas" w:hAnsi="Consolas"/>
          <w:i/>
          <w:iCs/>
          <w:shd w:val="clear" w:color="auto" w:fill="DFDFDF" w:themeFill="background2" w:themeFillShade="E6"/>
        </w:rPr>
        <w:t>for</w:t>
      </w:r>
      <w:r>
        <w:t xml:space="preserve"> – Keyword used to start a for loop (must be followed by parenthesis containing an expression that either evaluates to </w:t>
      </w:r>
      <w:r w:rsidRPr="00D25456">
        <w:rPr>
          <w:i/>
          <w:iCs/>
        </w:rPr>
        <w:t>true</w:t>
      </w:r>
      <w:r>
        <w:t xml:space="preserve"> (1) or </w:t>
      </w:r>
      <w:r w:rsidRPr="00D25456">
        <w:rPr>
          <w:i/>
          <w:iCs/>
        </w:rPr>
        <w:t>false</w:t>
      </w:r>
      <w:r>
        <w:t xml:space="preserve"> (0)).</w:t>
      </w:r>
    </w:p>
    <w:p w14:paraId="27280E3C" w14:textId="77777777" w:rsidR="006F3032" w:rsidRDefault="006F3032" w:rsidP="006F3032">
      <w:pPr>
        <w:ind w:left="360" w:firstLine="0"/>
      </w:pPr>
      <w:r w:rsidRPr="00BE18B8">
        <w:rPr>
          <w:rFonts w:ascii="Consolas" w:hAnsi="Consolas"/>
          <w:i/>
          <w:iCs/>
          <w:shd w:val="clear" w:color="auto" w:fill="DFDFDF" w:themeFill="background2" w:themeFillShade="E6"/>
        </w:rPr>
        <w:t>long</w:t>
      </w:r>
      <w:r>
        <w:t xml:space="preserve"> – Built-In C Numeric Datatype (64-Bit or 32-Bit, if the used OS is in 32-Bit).</w:t>
      </w:r>
    </w:p>
    <w:p w14:paraId="46B6E88A" w14:textId="77777777" w:rsidR="006F3032" w:rsidRDefault="006F3032" w:rsidP="006F3032">
      <w:pPr>
        <w:ind w:left="360" w:firstLine="0"/>
      </w:pPr>
      <w:r w:rsidRPr="00BE18B8">
        <w:rPr>
          <w:rFonts w:ascii="Consolas" w:hAnsi="Consolas"/>
          <w:i/>
          <w:iCs/>
          <w:shd w:val="clear" w:color="auto" w:fill="DFDFDF" w:themeFill="background2" w:themeFillShade="E6"/>
        </w:rPr>
        <w:t>signed</w:t>
      </w:r>
      <w:r>
        <w:t xml:space="preserve"> – Keyword used with Numeric and Floating-Point Datatypes</w:t>
      </w:r>
      <w:r w:rsidRPr="00BE18B8">
        <w:t xml:space="preserve"> </w:t>
      </w:r>
      <w:r>
        <w:t>to declare them as signed (they can hold both positive and negative values, used by default).</w:t>
      </w:r>
    </w:p>
    <w:p w14:paraId="7203E0A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switch</w:t>
      </w:r>
      <w:r>
        <w:t xml:space="preserve"> – Keywords used to start a switch statement (must be followed by parenthesis containing an expression).</w:t>
      </w:r>
    </w:p>
    <w:p w14:paraId="19CF584B"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void</w:t>
      </w:r>
      <w:r>
        <w:t xml:space="preserve"> – Built-In C Datatype signalising “nothing”. Used for no-return function or in the context of a pointer (Declaring a variable using void is forbidden).</w:t>
      </w:r>
    </w:p>
    <w:p w14:paraId="427AEA12"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case</w:t>
      </w:r>
      <w:r>
        <w:t xml:space="preserve"> – Keyword used inside a switch statement to start a case branch. Must be followed by a constant value.</w:t>
      </w:r>
    </w:p>
    <w:p w14:paraId="0072908E"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default</w:t>
      </w:r>
      <w:r>
        <w:t xml:space="preserve"> – Keyword used inside a switch statement to start a default branch. Called when all previous cases were </w:t>
      </w:r>
      <w:r w:rsidRPr="009B623D">
        <w:rPr>
          <w:i/>
          <w:iCs/>
        </w:rPr>
        <w:t>false</w:t>
      </w:r>
      <w:r>
        <w:t>.</w:t>
      </w:r>
    </w:p>
    <w:p w14:paraId="46204D29"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enum</w:t>
      </w:r>
      <w:r>
        <w:t xml:space="preserve"> – Keyword used to define an Enum Variable containing integer constants</w:t>
      </w:r>
    </w:p>
    <w:p w14:paraId="603CF2D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goto</w:t>
      </w:r>
      <w:r>
        <w:t xml:space="preserve"> – Keyword used to jump to a declared label (Not recommended inside Para-C, since it provides unnecessary assembler-like functionality that can be easily achieved using other simpler systems)</w:t>
      </w:r>
    </w:p>
    <w:p w14:paraId="1D3DECD7" w14:textId="77777777" w:rsidR="006F3032" w:rsidRPr="009B623D"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register</w:t>
      </w:r>
      <w:r>
        <w:t xml:space="preserve"> – Storage Class Keyword used to hint that a variable </w:t>
      </w:r>
      <w:r>
        <w:rPr>
          <w:i/>
          <w:iCs/>
        </w:rPr>
        <w:t xml:space="preserve">should </w:t>
      </w:r>
      <w:r w:rsidRPr="009B623D">
        <w:t>be stored inside a register</w:t>
      </w:r>
      <w:r>
        <w:t xml:space="preserve"> instead of ram. (Very low capacity, but a far better speed on read and write)</w:t>
      </w:r>
    </w:p>
    <w:p w14:paraId="6BB3C4C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sizeof</w:t>
      </w:r>
      <w:r>
        <w:t xml:space="preserve"> – Built-In Function which can be called to get the size of a specified variable. (Returns the size in bytes)</w:t>
      </w:r>
    </w:p>
    <w:p w14:paraId="6A91DE5D"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typedef</w:t>
      </w:r>
      <w:r>
        <w:t xml:space="preserve"> – Keyword used to create a new custom type</w:t>
      </w:r>
    </w:p>
    <w:p w14:paraId="790C7338"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volatile</w:t>
      </w:r>
      <w:r>
        <w:t xml:space="preserve"> – Keyword used to signalise that the keyword can be changed in an unspecified way by the hardware. This also means that the compiler will not do any </w:t>
      </w:r>
      <w:r>
        <w:lastRenderedPageBreak/>
        <w:t>optimisations based on the logic of the program, since the value might change during runtime even if the compiler does not see that.</w:t>
      </w:r>
    </w:p>
    <w:p w14:paraId="6DAD189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char</w:t>
      </w:r>
      <w:r>
        <w:t xml:space="preserve"> – Built-In C Datatype representing a char / numeric value for a char (4-Bit)</w:t>
      </w:r>
    </w:p>
    <w:p w14:paraId="24952C6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do</w:t>
      </w:r>
      <w:r>
        <w:t xml:space="preserve"> – Keyword used to start a do-while loop code-block.</w:t>
      </w:r>
    </w:p>
    <w:p w14:paraId="09D53347"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extern</w:t>
      </w:r>
      <w:r>
        <w:t xml:space="preserve"> – Storage Class Keyword used to define a global variable that is visible to all object modules. It will point to the address of the prior declared variable with the same name and can not be initialised. </w:t>
      </w:r>
    </w:p>
    <w:p w14:paraId="531CE5B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if</w:t>
      </w:r>
      <w:r>
        <w:t xml:space="preserve"> – Keyword used to declare an if-branch / code-block, which will be called if the statement inside the parenthesis evaluates to </w:t>
      </w:r>
      <w:r w:rsidRPr="00D25456">
        <w:rPr>
          <w:i/>
          <w:iCs/>
        </w:rPr>
        <w:t>true</w:t>
      </w:r>
      <w:r>
        <w:t>.</w:t>
      </w:r>
    </w:p>
    <w:p w14:paraId="16A461F0"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return</w:t>
      </w:r>
      <w:r>
        <w:t xml:space="preserve"> – Keyword used to return from the current function to the caller of the function. Can contain a value if the function-type is not </w:t>
      </w:r>
      <w:r w:rsidRPr="00D25456">
        <w:rPr>
          <w:i/>
          <w:iCs/>
        </w:rPr>
        <w:t>void</w:t>
      </w:r>
    </w:p>
    <w:p w14:paraId="3B4DF53A"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static</w:t>
      </w:r>
      <w:r>
        <w:t xml:space="preserve"> – Storage Class Keyword used to define a static variable, which will retain its value until the end of the program. This means if a static variable is declared inside a function and the value is increased inside that function, calling the function multiple times will use the old value and contain from there, meaning the old value will </w:t>
      </w:r>
      <w:r w:rsidRPr="00D25456">
        <w:rPr>
          <w:b/>
          <w:bCs/>
        </w:rPr>
        <w:t>not</w:t>
      </w:r>
      <w:r>
        <w:rPr>
          <w:b/>
          <w:bCs/>
        </w:rPr>
        <w:t xml:space="preserve"> </w:t>
      </w:r>
      <w:r w:rsidRPr="00D25456">
        <w:t>be</w:t>
      </w:r>
      <w:r>
        <w:rPr>
          <w:b/>
          <w:bCs/>
        </w:rPr>
        <w:t xml:space="preserve"> </w:t>
      </w:r>
      <w:r w:rsidRPr="00D25456">
        <w:t>reinitialised</w:t>
      </w:r>
      <w:r>
        <w:t>. (Similar to constant, but with the difference, the value can be changed)</w:t>
      </w:r>
    </w:p>
    <w:p w14:paraId="38C57F06"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union</w:t>
      </w:r>
      <w:r>
        <w:t xml:space="preserve"> – Union Keyword used to create a union. The union can contain multiple types and will reuse the same storage for all types, meaning that the biggest type inside the union will define the size of it. If initialised only one value can be used at the same time.</w:t>
      </w:r>
    </w:p>
    <w:p w14:paraId="0BA6D190" w14:textId="77777777" w:rsidR="006F3032" w:rsidRDefault="006F3032" w:rsidP="006F3032">
      <w:pPr>
        <w:ind w:left="360" w:firstLine="0"/>
      </w:pPr>
      <w:r>
        <w:rPr>
          <w:rFonts w:ascii="Consolas" w:hAnsi="Consolas"/>
          <w:i/>
          <w:iCs/>
          <w:shd w:val="clear" w:color="auto" w:fill="DFDFDF" w:themeFill="background2" w:themeFillShade="E6"/>
        </w:rPr>
        <w:t>while</w:t>
      </w:r>
      <w:r>
        <w:t xml:space="preserve"> – Keyword used to start a while loop (must be followed by parenthesis containing an expression that either evaluates to </w:t>
      </w:r>
      <w:r w:rsidRPr="00D25456">
        <w:rPr>
          <w:i/>
          <w:iCs/>
        </w:rPr>
        <w:t>true</w:t>
      </w:r>
      <w:r>
        <w:t xml:space="preserve"> (1) or </w:t>
      </w:r>
      <w:r w:rsidRPr="00D25456">
        <w:rPr>
          <w:i/>
          <w:iCs/>
        </w:rPr>
        <w:t>false</w:t>
      </w:r>
      <w:r>
        <w:t xml:space="preserve"> (0)).</w:t>
      </w:r>
    </w:p>
    <w:p w14:paraId="19C246A0" w14:textId="77777777" w:rsidR="006F3032" w:rsidRPr="003278B0" w:rsidRDefault="006F3032" w:rsidP="006F3032">
      <w:pPr>
        <w:pStyle w:val="Heading3"/>
        <w:numPr>
          <w:ilvl w:val="2"/>
          <w:numId w:val="11"/>
        </w:numPr>
      </w:pPr>
      <w:bookmarkStart w:id="137" w:name="_Toc78033630"/>
      <w:r w:rsidRPr="00003BA7">
        <w:t>Para-C Keywords</w:t>
      </w:r>
      <w:bookmarkEnd w:id="137"/>
    </w:p>
    <w:p w14:paraId="4D1C1C46" w14:textId="77777777" w:rsidR="006F3032" w:rsidRDefault="006F3032" w:rsidP="006F3032">
      <w:pPr>
        <w:ind w:left="360" w:firstLine="0"/>
      </w:pPr>
      <w:r w:rsidRPr="00954D4F">
        <w:rPr>
          <w:rFonts w:ascii="Consolas" w:hAnsi="Consolas"/>
          <w:i/>
          <w:iCs/>
          <w:shd w:val="clear" w:color="auto" w:fill="DFDFDF" w:themeFill="background2" w:themeFillShade="E6"/>
        </w:rPr>
        <w:t>entry</w:t>
      </w:r>
      <w:r>
        <w:t xml:space="preserve"> – Keyword used to hint the compiler at the entry point function of the program. This can be only used once and multiple usages will raise an error during compilation.</w:t>
      </w:r>
    </w:p>
    <w:p w14:paraId="4A759374" w14:textId="77777777" w:rsidR="006F3032" w:rsidRDefault="006F3032" w:rsidP="006F3032">
      <w:pPr>
        <w:ind w:left="360" w:firstLine="0"/>
        <w:rPr>
          <w:rFonts w:ascii="Consolas" w:hAnsi="Consolas"/>
          <w:i/>
          <w:iCs/>
          <w:shd w:val="clear" w:color="auto" w:fill="DFDFDF" w:themeFill="background2" w:themeFillShade="E6"/>
        </w:rPr>
      </w:pPr>
      <w:r>
        <w:rPr>
          <w:rFonts w:ascii="Consolas" w:hAnsi="Consolas"/>
          <w:i/>
          <w:iCs/>
          <w:shd w:val="clear" w:color="auto" w:fill="DFDFDF" w:themeFill="background2" w:themeFillShade="E6"/>
        </w:rPr>
        <w:t>s</w:t>
      </w:r>
      <w:r w:rsidRPr="00954D4F">
        <w:rPr>
          <w:rFonts w:ascii="Consolas" w:hAnsi="Consolas"/>
          <w:i/>
          <w:iCs/>
          <w:shd w:val="clear" w:color="auto" w:fill="DFDFDF" w:themeFill="background2" w:themeFillShade="E6"/>
        </w:rPr>
        <w:t>tatus</w:t>
      </w:r>
      <w:r>
        <w:t xml:space="preserve"> – Built-In datatype which represents an exit status for a program. </w:t>
      </w:r>
    </w:p>
    <w:p w14:paraId="1BA6A3CE" w14:textId="77777777" w:rsidR="006F3032" w:rsidRDefault="006F3032" w:rsidP="006F3032">
      <w:pPr>
        <w:ind w:left="360" w:firstLine="0"/>
      </w:pPr>
      <w:r>
        <w:rPr>
          <w:rFonts w:ascii="Consolas" w:hAnsi="Consolas"/>
          <w:i/>
          <w:iCs/>
          <w:shd w:val="clear" w:color="auto" w:fill="DFDFDF" w:themeFill="background2" w:themeFillShade="E6"/>
        </w:rPr>
        <w:lastRenderedPageBreak/>
        <w:t>r</w:t>
      </w:r>
      <w:r w:rsidRPr="00001C0D">
        <w:rPr>
          <w:rFonts w:ascii="Consolas" w:hAnsi="Consolas"/>
          <w:i/>
          <w:iCs/>
          <w:shd w:val="clear" w:color="auto" w:fill="DFDFDF" w:themeFill="background2" w:themeFillShade="E6"/>
        </w:rPr>
        <w:t>aise</w:t>
      </w:r>
      <w:r>
        <w:t xml:space="preserve"> – Keyword used to raise an Exception. The following value represents the exception and must be an instance of the exception struct.</w:t>
      </w:r>
    </w:p>
    <w:p w14:paraId="62E6E76E" w14:textId="77777777" w:rsidR="006F3032" w:rsidRDefault="006F3032" w:rsidP="006F3032">
      <w:pPr>
        <w:ind w:left="360" w:firstLine="0"/>
      </w:pPr>
      <w:r w:rsidRPr="00001C0D">
        <w:rPr>
          <w:rFonts w:ascii="Consolas" w:hAnsi="Consolas"/>
          <w:i/>
          <w:iCs/>
          <w:shd w:val="clear" w:color="auto" w:fill="DFDFDF" w:themeFill="background2" w:themeFillShade="E6"/>
        </w:rPr>
        <w:t>try</w:t>
      </w:r>
      <w:r>
        <w:t xml:space="preserve"> – Keyword used to start a try code-block, where exceptions will be passed to the following except statements if the type is included.</w:t>
      </w:r>
    </w:p>
    <w:p w14:paraId="4F495FBF" w14:textId="77777777" w:rsidR="006F3032" w:rsidRDefault="006F3032" w:rsidP="006F3032">
      <w:pPr>
        <w:ind w:left="360" w:firstLine="0"/>
      </w:pPr>
      <w:r w:rsidRPr="00001C0D">
        <w:rPr>
          <w:rFonts w:ascii="Consolas" w:hAnsi="Consolas"/>
          <w:i/>
          <w:iCs/>
          <w:shd w:val="clear" w:color="auto" w:fill="DFDFDF" w:themeFill="background2" w:themeFillShade="E6"/>
        </w:rPr>
        <w:t>except</w:t>
      </w:r>
      <w:r>
        <w:t xml:space="preserve"> – Keyword used to start a handler code-block, which will be called if the expression inside the parenthesis matches the exception type.  </w:t>
      </w:r>
    </w:p>
    <w:p w14:paraId="4CEAF4BC" w14:textId="77777777" w:rsidR="006F3032" w:rsidRDefault="006F3032" w:rsidP="006F3032">
      <w:pPr>
        <w:ind w:left="360" w:firstLine="0"/>
      </w:pPr>
      <w:r w:rsidRPr="00001C0D">
        <w:rPr>
          <w:rFonts w:ascii="Consolas" w:hAnsi="Consolas"/>
          <w:i/>
          <w:iCs/>
          <w:shd w:val="clear" w:color="auto" w:fill="DFDFDF" w:themeFill="background2" w:themeFillShade="E6"/>
        </w:rPr>
        <w:t>finally</w:t>
      </w:r>
      <w:r>
        <w:t xml:space="preserve"> – Keyword used to start a finally code-block, which will be called after all the previous code is executed (including try and except statements). The only exception is if the exception was not included in the except cases or another exception was raised inside an except code-block</w:t>
      </w:r>
    </w:p>
    <w:p w14:paraId="6CBB9BAC" w14:textId="3EF4ABF9" w:rsidR="006F3032" w:rsidRDefault="00495719" w:rsidP="006F3032">
      <w:pPr>
        <w:ind w:left="360" w:firstLine="0"/>
      </w:pPr>
      <w:r>
        <w:rPr>
          <w:rFonts w:ascii="Consolas" w:hAnsi="Consolas"/>
          <w:i/>
          <w:iCs/>
          <w:shd w:val="clear" w:color="auto" w:fill="DFDFDF" w:themeFill="background2" w:themeFillShade="E6"/>
        </w:rPr>
        <w:t>else</w:t>
      </w:r>
      <w:r w:rsidR="006F3032">
        <w:t xml:space="preserve"> – Keyword used to start an </w:t>
      </w:r>
      <w:r>
        <w:t>else</w:t>
      </w:r>
      <w:r w:rsidR="006F3032">
        <w:t>-block, which will be called if no exception is raised in the try-block.</w:t>
      </w:r>
    </w:p>
    <w:p w14:paraId="6F15D499" w14:textId="4A81E486" w:rsidR="00FC38EC" w:rsidRDefault="00FC38EC" w:rsidP="006F3032">
      <w:pPr>
        <w:ind w:left="360" w:firstLine="0"/>
      </w:pPr>
      <w:r>
        <w:rPr>
          <w:rFonts w:ascii="Consolas" w:hAnsi="Consolas"/>
          <w:i/>
          <w:iCs/>
          <w:shd w:val="clear" w:color="auto" w:fill="DFDFDF" w:themeFill="background2" w:themeFillShade="E6"/>
        </w:rPr>
        <w:t>as</w:t>
      </w:r>
      <w:r w:rsidRPr="00FC38EC">
        <w:t xml:space="preserve"> </w:t>
      </w:r>
      <w:r>
        <w:t>– Convert keyword which will convert the value before the keyword to the type specified after the keywor</w:t>
      </w:r>
      <w:r w:rsidR="00C640F1">
        <w:t>d</w:t>
      </w:r>
    </w:p>
    <w:p w14:paraId="7428B6E7" w14:textId="2A217B72" w:rsidR="00964481" w:rsidRDefault="00964481" w:rsidP="006F3032">
      <w:pPr>
        <w:ind w:left="360" w:firstLine="0"/>
      </w:pPr>
      <w:r>
        <w:rPr>
          <w:rFonts w:ascii="Consolas" w:hAnsi="Consolas"/>
          <w:i/>
          <w:iCs/>
          <w:shd w:val="clear" w:color="auto" w:fill="DFDFDF" w:themeFill="background2" w:themeFillShade="E6"/>
        </w:rPr>
        <w:t>typeof</w:t>
      </w:r>
      <w:r w:rsidRPr="00964481">
        <w:t xml:space="preserve"> </w:t>
      </w:r>
      <w:r>
        <w:t>– Keyword used to get the type of a variable and compare it against others. (Exists in native C but only as an extension and for declaring a variable with the type of another variable)</w:t>
      </w:r>
    </w:p>
    <w:p w14:paraId="6189A080" w14:textId="336D1CAC" w:rsidR="00AC7D17" w:rsidRPr="00C3403A" w:rsidRDefault="00AC7D17" w:rsidP="006F3032">
      <w:pPr>
        <w:ind w:left="360" w:firstLine="0"/>
      </w:pPr>
      <w:r>
        <w:rPr>
          <w:rFonts w:ascii="Consolas" w:hAnsi="Consolas"/>
          <w:i/>
          <w:iCs/>
          <w:shd w:val="clear" w:color="auto" w:fill="DFDFDF" w:themeFill="background2" w:themeFillShade="E6"/>
        </w:rPr>
        <w:t>spawn</w:t>
      </w:r>
      <w:r w:rsidRPr="00AC7D17">
        <w:t xml:space="preserve"> </w:t>
      </w:r>
      <w:r>
        <w:t xml:space="preserve">– Keyword used to spawn/create an Extension Task and call it </w:t>
      </w:r>
    </w:p>
    <w:p w14:paraId="74500B58" w14:textId="77777777" w:rsidR="006F3032" w:rsidRPr="00B07068" w:rsidRDefault="006F3032" w:rsidP="006F3032">
      <w:pPr>
        <w:pStyle w:val="Heading3"/>
      </w:pPr>
      <w:bookmarkStart w:id="138" w:name="_Toc78033631"/>
      <w:r w:rsidRPr="00B07068">
        <w:t>Special Symbols</w:t>
      </w:r>
      <w:bookmarkEnd w:id="138"/>
      <w:r w:rsidRPr="00B07068">
        <w:t xml:space="preserve"> </w:t>
      </w:r>
    </w:p>
    <w:tbl>
      <w:tblPr>
        <w:tblStyle w:val="TableGrid"/>
        <w:tblW w:w="5000" w:type="pct"/>
        <w:tblInd w:w="279" w:type="dxa"/>
        <w:tblLook w:val="04A0" w:firstRow="1" w:lastRow="0" w:firstColumn="1" w:lastColumn="0" w:noHBand="0" w:noVBand="1"/>
      </w:tblPr>
      <w:tblGrid>
        <w:gridCol w:w="2523"/>
        <w:gridCol w:w="6493"/>
      </w:tblGrid>
      <w:tr w:rsidR="006F3032" w:rsidRPr="00D27A2F" w14:paraId="73E535D0" w14:textId="77777777" w:rsidTr="00200451">
        <w:tc>
          <w:tcPr>
            <w:tcW w:w="1399" w:type="pct"/>
            <w:hideMark/>
          </w:tcPr>
          <w:p w14:paraId="3DD02488" w14:textId="77777777" w:rsidR="006F3032" w:rsidRPr="00D27A2F" w:rsidRDefault="006F3032" w:rsidP="00200451">
            <w:pPr>
              <w:ind w:firstLine="0"/>
            </w:pPr>
            <w:r w:rsidRPr="00D27A2F">
              <w:t>Arithmetic Symbols</w:t>
            </w:r>
          </w:p>
        </w:tc>
        <w:tc>
          <w:tcPr>
            <w:tcW w:w="3601" w:type="pct"/>
            <w:hideMark/>
          </w:tcPr>
          <w:p w14:paraId="75164F18" w14:textId="77777777" w:rsidR="006F3032" w:rsidRPr="00D27A2F" w:rsidRDefault="006F3032" w:rsidP="00200451">
            <w:pPr>
              <w:ind w:firstLine="0"/>
            </w:pPr>
            <w:r w:rsidRPr="00D27A2F">
              <w:t>Addition(</w:t>
            </w:r>
            <w:r w:rsidRPr="00AF7D50">
              <w:rPr>
                <w:rStyle w:val="Emphasis"/>
                <w:rFonts w:ascii="Consolas" w:hAnsi="Consolas"/>
              </w:rPr>
              <w:t>+</w:t>
            </w:r>
            <w:r w:rsidRPr="00D27A2F">
              <w:t>), Subtraction(</w:t>
            </w:r>
            <w:r w:rsidRPr="00AF7D50">
              <w:rPr>
                <w:rStyle w:val="Emphasis"/>
                <w:rFonts w:ascii="Consolas" w:hAnsi="Consolas"/>
              </w:rPr>
              <w:t>-</w:t>
            </w:r>
            <w:r w:rsidRPr="00D27A2F">
              <w:t>), Modulo(</w:t>
            </w:r>
            <w:r w:rsidRPr="00AF7D50">
              <w:rPr>
                <w:rStyle w:val="Emphasis"/>
                <w:rFonts w:ascii="Consolas" w:hAnsi="Consolas"/>
              </w:rPr>
              <w:t>%</w:t>
            </w:r>
            <w:r w:rsidRPr="00D27A2F">
              <w:t>), Multiplication(</w:t>
            </w:r>
            <w:r w:rsidRPr="00AF7D50">
              <w:rPr>
                <w:rStyle w:val="Emphasis"/>
                <w:rFonts w:ascii="Consolas" w:hAnsi="Consolas"/>
              </w:rPr>
              <w:t>*</w:t>
            </w:r>
            <w:r w:rsidRPr="00D27A2F">
              <w:t>), Division(</w:t>
            </w:r>
            <w:r w:rsidRPr="00AF7D50">
              <w:rPr>
                <w:rStyle w:val="Emphasis"/>
                <w:rFonts w:ascii="Consolas" w:hAnsi="Consolas"/>
              </w:rPr>
              <w:t>/</w:t>
            </w:r>
            <w:r w:rsidRPr="00D27A2F">
              <w:t>)</w:t>
            </w:r>
          </w:p>
        </w:tc>
      </w:tr>
      <w:tr w:rsidR="006F3032" w:rsidRPr="00D27A2F" w14:paraId="138E8B44" w14:textId="77777777" w:rsidTr="00200451">
        <w:tc>
          <w:tcPr>
            <w:tcW w:w="1399" w:type="pct"/>
            <w:hideMark/>
          </w:tcPr>
          <w:p w14:paraId="3B4E748F" w14:textId="77777777" w:rsidR="006F3032" w:rsidRPr="00D27A2F" w:rsidRDefault="006F3032" w:rsidP="00200451">
            <w:pPr>
              <w:ind w:firstLine="0"/>
            </w:pPr>
            <w:r>
              <w:t>End of line</w:t>
            </w:r>
          </w:p>
        </w:tc>
        <w:tc>
          <w:tcPr>
            <w:tcW w:w="3601" w:type="pct"/>
            <w:hideMark/>
          </w:tcPr>
          <w:p w14:paraId="4BDA5F80" w14:textId="77777777" w:rsidR="006F3032" w:rsidRPr="00D27A2F" w:rsidRDefault="006F3032" w:rsidP="00200451">
            <w:pPr>
              <w:ind w:firstLine="0"/>
            </w:pPr>
            <w:r w:rsidRPr="00AF7D50">
              <w:rPr>
                <w:rStyle w:val="Emphasis"/>
                <w:rFonts w:ascii="Consolas" w:hAnsi="Consolas"/>
              </w:rPr>
              <w:t>;</w:t>
            </w:r>
          </w:p>
        </w:tc>
      </w:tr>
      <w:tr w:rsidR="006F3032" w:rsidRPr="00D27A2F" w14:paraId="7E3A9C18" w14:textId="77777777" w:rsidTr="00200451">
        <w:tc>
          <w:tcPr>
            <w:tcW w:w="1399" w:type="pct"/>
          </w:tcPr>
          <w:p w14:paraId="5E817A68" w14:textId="77777777" w:rsidR="006F3032" w:rsidRDefault="006F3032" w:rsidP="00200451">
            <w:pPr>
              <w:ind w:firstLine="0"/>
            </w:pPr>
            <w:r>
              <w:t>Sequencing</w:t>
            </w:r>
          </w:p>
        </w:tc>
        <w:tc>
          <w:tcPr>
            <w:tcW w:w="3601" w:type="pct"/>
          </w:tcPr>
          <w:p w14:paraId="2841C54B" w14:textId="77777777" w:rsidR="006F3032" w:rsidRDefault="006F3032" w:rsidP="00200451">
            <w:pPr>
              <w:ind w:firstLine="0"/>
            </w:pPr>
            <w:r w:rsidRPr="00AF7D50">
              <w:rPr>
                <w:rStyle w:val="Emphasis"/>
                <w:rFonts w:ascii="Consolas" w:hAnsi="Consolas"/>
              </w:rPr>
              <w:t>,</w:t>
            </w:r>
          </w:p>
        </w:tc>
      </w:tr>
      <w:tr w:rsidR="006F3032" w:rsidRPr="00D27A2F" w14:paraId="23195355" w14:textId="77777777" w:rsidTr="00200451">
        <w:tc>
          <w:tcPr>
            <w:tcW w:w="1399" w:type="pct"/>
          </w:tcPr>
          <w:p w14:paraId="29833A5C" w14:textId="77777777" w:rsidR="006F3032" w:rsidRDefault="006F3032" w:rsidP="00200451">
            <w:pPr>
              <w:ind w:firstLine="0"/>
            </w:pPr>
            <w:r>
              <w:t>Code-Block</w:t>
            </w:r>
          </w:p>
        </w:tc>
        <w:tc>
          <w:tcPr>
            <w:tcW w:w="3601" w:type="pct"/>
          </w:tcPr>
          <w:p w14:paraId="2A6295CB" w14:textId="77777777" w:rsidR="006F3032" w:rsidRPr="00AF7D50" w:rsidRDefault="006F3032" w:rsidP="00200451">
            <w:pPr>
              <w:ind w:firstLine="0"/>
              <w:rPr>
                <w:rStyle w:val="Emphasis"/>
                <w:rFonts w:ascii="Consolas" w:hAnsi="Consolas"/>
              </w:rPr>
            </w:pPr>
            <w:r w:rsidRPr="00AF7D50">
              <w:rPr>
                <w:rStyle w:val="Emphasis"/>
                <w:rFonts w:ascii="Consolas" w:hAnsi="Consolas"/>
              </w:rPr>
              <w:t>{ }</w:t>
            </w:r>
          </w:p>
        </w:tc>
      </w:tr>
      <w:tr w:rsidR="006F3032" w:rsidRPr="00D27A2F" w14:paraId="23D6E86C" w14:textId="77777777" w:rsidTr="00200451">
        <w:tc>
          <w:tcPr>
            <w:tcW w:w="1399" w:type="pct"/>
          </w:tcPr>
          <w:p w14:paraId="1D9E9B67" w14:textId="77777777" w:rsidR="006F3032" w:rsidRDefault="006F3032" w:rsidP="00200451">
            <w:pPr>
              <w:ind w:firstLine="0"/>
            </w:pPr>
            <w:r>
              <w:t>Subexpression Grouping</w:t>
            </w:r>
          </w:p>
        </w:tc>
        <w:tc>
          <w:tcPr>
            <w:tcW w:w="3601" w:type="pct"/>
          </w:tcPr>
          <w:p w14:paraId="68BC88BF" w14:textId="77777777" w:rsidR="006F3032" w:rsidRDefault="006F3032" w:rsidP="00200451">
            <w:pPr>
              <w:ind w:firstLine="0"/>
            </w:pPr>
            <w:r w:rsidRPr="00AF7D50">
              <w:rPr>
                <w:rStyle w:val="Emphasis"/>
                <w:rFonts w:ascii="Consolas" w:hAnsi="Consolas"/>
              </w:rPr>
              <w:t>( )</w:t>
            </w:r>
          </w:p>
        </w:tc>
      </w:tr>
      <w:tr w:rsidR="006F3032" w:rsidRPr="00D27A2F" w14:paraId="00C10534" w14:textId="77777777" w:rsidTr="00200451">
        <w:tc>
          <w:tcPr>
            <w:tcW w:w="1399" w:type="pct"/>
            <w:hideMark/>
          </w:tcPr>
          <w:p w14:paraId="069F3355" w14:textId="77777777" w:rsidR="006F3032" w:rsidRPr="00D27A2F" w:rsidRDefault="006F3032" w:rsidP="00200451">
            <w:pPr>
              <w:ind w:firstLine="0"/>
            </w:pPr>
            <w:r w:rsidRPr="00D27A2F">
              <w:t>Assignment</w:t>
            </w:r>
          </w:p>
        </w:tc>
        <w:tc>
          <w:tcPr>
            <w:tcW w:w="3601" w:type="pct"/>
            <w:hideMark/>
          </w:tcPr>
          <w:p w14:paraId="2480EAEB" w14:textId="77777777" w:rsidR="006F3032" w:rsidRPr="00D27A2F" w:rsidRDefault="006F3032" w:rsidP="00200451">
            <w:pPr>
              <w:ind w:firstLine="0"/>
            </w:pPr>
            <w:r w:rsidRPr="00AF7D50">
              <w:rPr>
                <w:rStyle w:val="Emphasis"/>
                <w:rFonts w:ascii="Consolas" w:hAnsi="Consolas"/>
              </w:rPr>
              <w:t>=</w:t>
            </w:r>
          </w:p>
        </w:tc>
      </w:tr>
      <w:tr w:rsidR="006F3032" w:rsidRPr="00D27A2F" w14:paraId="25B8413E" w14:textId="77777777" w:rsidTr="00200451">
        <w:tc>
          <w:tcPr>
            <w:tcW w:w="1399" w:type="pct"/>
            <w:hideMark/>
          </w:tcPr>
          <w:p w14:paraId="07F1487A" w14:textId="77777777" w:rsidR="006F3032" w:rsidRPr="00D27A2F" w:rsidRDefault="006F3032" w:rsidP="00200451">
            <w:pPr>
              <w:ind w:firstLine="0"/>
            </w:pPr>
            <w:r w:rsidRPr="00D27A2F">
              <w:lastRenderedPageBreak/>
              <w:t>Special</w:t>
            </w:r>
            <w:r>
              <w:t xml:space="preserve"> </w:t>
            </w:r>
            <w:r w:rsidRPr="00D27A2F">
              <w:t>Assignment</w:t>
            </w:r>
          </w:p>
        </w:tc>
        <w:tc>
          <w:tcPr>
            <w:tcW w:w="3601" w:type="pct"/>
            <w:hideMark/>
          </w:tcPr>
          <w:p w14:paraId="4E7626B8"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&amp;=</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w:t>
            </w:r>
            <w:r w:rsidRPr="00973699">
              <w:t>,</w:t>
            </w:r>
            <w:r>
              <w:t xml:space="preserve"> </w:t>
            </w:r>
            <w:r w:rsidRPr="00AF7D50">
              <w:rPr>
                <w:rStyle w:val="Emphasis"/>
                <w:rFonts w:ascii="Consolas" w:hAnsi="Consolas"/>
              </w:rPr>
              <w:t>&lt;&lt;=</w:t>
            </w:r>
            <w:r w:rsidRPr="00973699">
              <w:t>,</w:t>
            </w:r>
            <w:r>
              <w:t xml:space="preserve"> </w:t>
            </w:r>
            <w:r w:rsidRPr="00AF7D50">
              <w:rPr>
                <w:rStyle w:val="Emphasis"/>
                <w:rFonts w:ascii="Consolas" w:hAnsi="Consolas"/>
              </w:rPr>
              <w:t>&gt;&gt;=</w:t>
            </w:r>
          </w:p>
        </w:tc>
      </w:tr>
      <w:tr w:rsidR="006F3032" w:rsidRPr="00D27A2F" w14:paraId="2A94B7B5" w14:textId="77777777" w:rsidTr="00200451">
        <w:tc>
          <w:tcPr>
            <w:tcW w:w="1399" w:type="pct"/>
          </w:tcPr>
          <w:p w14:paraId="28ABA1F8" w14:textId="77777777" w:rsidR="006F3032" w:rsidRPr="00D27A2F" w:rsidRDefault="006F3032" w:rsidP="00200451">
            <w:pPr>
              <w:ind w:firstLine="0"/>
            </w:pPr>
            <w:r>
              <w:t>Increasement or Decrement</w:t>
            </w:r>
          </w:p>
        </w:tc>
        <w:tc>
          <w:tcPr>
            <w:tcW w:w="3601" w:type="pct"/>
          </w:tcPr>
          <w:p w14:paraId="5B7174A5"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3134C24E" w14:textId="77777777" w:rsidTr="00200451">
        <w:tc>
          <w:tcPr>
            <w:tcW w:w="1399" w:type="pct"/>
          </w:tcPr>
          <w:p w14:paraId="26586576" w14:textId="77777777" w:rsidR="006F3032" w:rsidRDefault="006F3032" w:rsidP="00200451">
            <w:pPr>
              <w:ind w:firstLine="0"/>
            </w:pPr>
            <w:r>
              <w:t>Condition Evaluation</w:t>
            </w:r>
          </w:p>
        </w:tc>
        <w:tc>
          <w:tcPr>
            <w:tcW w:w="3601" w:type="pct"/>
          </w:tcPr>
          <w:p w14:paraId="28391704" w14:textId="77777777" w:rsidR="006F3032" w:rsidRDefault="006F3032" w:rsidP="00200451">
            <w:pPr>
              <w:ind w:firstLine="0"/>
            </w:pPr>
            <w:r>
              <w:t>Questionmark(</w:t>
            </w:r>
            <w:r w:rsidRPr="00AF7D50">
              <w:rPr>
                <w:rStyle w:val="Emphasis"/>
                <w:rFonts w:ascii="Consolas" w:hAnsi="Consolas"/>
              </w:rPr>
              <w:t>?</w:t>
            </w:r>
            <w:r>
              <w:t>), Colon(</w:t>
            </w:r>
            <w:r w:rsidRPr="00AF7D50">
              <w:rPr>
                <w:rStyle w:val="Emphasis"/>
                <w:rFonts w:ascii="Consolas" w:hAnsi="Consolas"/>
              </w:rPr>
              <w:t>:</w:t>
            </w:r>
            <w:r>
              <w:t>)</w:t>
            </w:r>
          </w:p>
        </w:tc>
      </w:tr>
      <w:tr w:rsidR="006F3032" w:rsidRPr="00D27A2F" w14:paraId="097EBAA0" w14:textId="77777777" w:rsidTr="00200451">
        <w:tc>
          <w:tcPr>
            <w:tcW w:w="1399" w:type="pct"/>
            <w:hideMark/>
          </w:tcPr>
          <w:p w14:paraId="500EF99C" w14:textId="77777777" w:rsidR="006F3032" w:rsidRPr="00D27A2F" w:rsidRDefault="006F3032" w:rsidP="00200451">
            <w:pPr>
              <w:ind w:firstLine="0"/>
            </w:pPr>
            <w:r w:rsidRPr="00D27A2F">
              <w:t>Comparison</w:t>
            </w:r>
          </w:p>
        </w:tc>
        <w:tc>
          <w:tcPr>
            <w:tcW w:w="3601" w:type="pct"/>
            <w:hideMark/>
          </w:tcPr>
          <w:p w14:paraId="698AB641" w14:textId="77777777" w:rsidR="006F3032" w:rsidRPr="00D27A2F" w:rsidRDefault="006F3032" w:rsidP="00200451">
            <w:pPr>
              <w:ind w:firstLine="0"/>
            </w:pPr>
            <w:r w:rsidRPr="00AF7D50">
              <w:rPr>
                <w:rStyle w:val="Emphasis"/>
                <w:rFonts w:ascii="Consolas" w:hAnsi="Consolas"/>
              </w:rPr>
              <w:t>==</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&lt;=</w:t>
            </w:r>
            <w:r w:rsidRPr="00D27A2F">
              <w:t xml:space="preserve">, </w:t>
            </w:r>
            <w:r w:rsidRPr="00AF7D50">
              <w:rPr>
                <w:rStyle w:val="Emphasis"/>
                <w:rFonts w:ascii="Consolas" w:hAnsi="Consolas"/>
              </w:rPr>
              <w:t>&gt;</w:t>
            </w:r>
            <w:r w:rsidRPr="00D27A2F">
              <w:t xml:space="preserve">, </w:t>
            </w:r>
            <w:r w:rsidRPr="00AF7D50">
              <w:rPr>
                <w:rStyle w:val="Emphasis"/>
                <w:rFonts w:ascii="Consolas" w:hAnsi="Consolas"/>
              </w:rPr>
              <w:t>&gt;=</w:t>
            </w:r>
          </w:p>
        </w:tc>
      </w:tr>
      <w:tr w:rsidR="006F3032" w:rsidRPr="00D27A2F" w14:paraId="659704DB" w14:textId="77777777" w:rsidTr="00200451">
        <w:tc>
          <w:tcPr>
            <w:tcW w:w="1399" w:type="pct"/>
          </w:tcPr>
          <w:p w14:paraId="5DCA4BE3" w14:textId="77777777" w:rsidR="006F3032" w:rsidRPr="00D27A2F" w:rsidRDefault="006F3032" w:rsidP="00200451">
            <w:pPr>
              <w:ind w:firstLine="0"/>
            </w:pPr>
            <w:r>
              <w:t>De- or Reference</w:t>
            </w:r>
          </w:p>
        </w:tc>
        <w:tc>
          <w:tcPr>
            <w:tcW w:w="3601" w:type="pct"/>
          </w:tcPr>
          <w:p w14:paraId="34CE3369" w14:textId="77777777" w:rsidR="006F3032" w:rsidRPr="00D27A2F" w:rsidRDefault="006F3032" w:rsidP="00200451">
            <w:pPr>
              <w:ind w:firstLine="0"/>
            </w:pPr>
            <w:r w:rsidRPr="00AF7D50">
              <w:rPr>
                <w:rStyle w:val="Emphasis"/>
                <w:rFonts w:ascii="Consolas" w:hAnsi="Consolas"/>
              </w:rPr>
              <w:t>*</w:t>
            </w:r>
            <w:r>
              <w:t xml:space="preserve">, </w:t>
            </w:r>
            <w:r w:rsidRPr="00AF7D50">
              <w:rPr>
                <w:rStyle w:val="Emphasis"/>
                <w:rFonts w:ascii="Consolas" w:hAnsi="Consolas"/>
              </w:rPr>
              <w:t>&amp;</w:t>
            </w:r>
            <w:r>
              <w:t xml:space="preserve">, </w:t>
            </w:r>
            <w:r w:rsidRPr="00AF7D50">
              <w:rPr>
                <w:rStyle w:val="Emphasis"/>
                <w:rFonts w:ascii="Consolas" w:hAnsi="Consolas"/>
              </w:rPr>
              <w:t>[ ]</w:t>
            </w:r>
          </w:p>
        </w:tc>
      </w:tr>
      <w:tr w:rsidR="006F3032" w:rsidRPr="00D27A2F" w14:paraId="6E7CCB4E" w14:textId="77777777" w:rsidTr="00200451">
        <w:tc>
          <w:tcPr>
            <w:tcW w:w="1399" w:type="pct"/>
          </w:tcPr>
          <w:p w14:paraId="6DA22ADC" w14:textId="77777777" w:rsidR="006F3032" w:rsidRDefault="006F3032" w:rsidP="00200451">
            <w:pPr>
              <w:ind w:firstLine="0"/>
            </w:pPr>
            <w:r>
              <w:t>Member Selection</w:t>
            </w:r>
          </w:p>
        </w:tc>
        <w:tc>
          <w:tcPr>
            <w:tcW w:w="3601" w:type="pct"/>
          </w:tcPr>
          <w:p w14:paraId="015329F2" w14:textId="77777777" w:rsidR="006F3032" w:rsidRDefault="006F3032" w:rsidP="00200451">
            <w:pPr>
              <w:ind w:left="720" w:hanging="720"/>
            </w:pPr>
            <w:r w:rsidRPr="00AF7D50">
              <w:rPr>
                <w:rStyle w:val="Emphasis"/>
                <w:rFonts w:ascii="Consolas" w:hAnsi="Consolas"/>
              </w:rPr>
              <w:t>-&gt;</w:t>
            </w:r>
            <w:r>
              <w:t>, Dot(</w:t>
            </w:r>
            <w:r w:rsidRPr="00AF7D50">
              <w:rPr>
                <w:rStyle w:val="Emphasis"/>
                <w:rFonts w:ascii="Consolas" w:hAnsi="Consolas"/>
              </w:rPr>
              <w:t>.</w:t>
            </w:r>
            <w:r>
              <w:t>)</w:t>
            </w:r>
          </w:p>
        </w:tc>
      </w:tr>
      <w:tr w:rsidR="006F3032" w:rsidRPr="00D27A2F" w14:paraId="72FAE767" w14:textId="77777777" w:rsidTr="00200451">
        <w:tc>
          <w:tcPr>
            <w:tcW w:w="1399" w:type="pct"/>
            <w:hideMark/>
          </w:tcPr>
          <w:p w14:paraId="4490577D" w14:textId="77777777" w:rsidR="006F3032" w:rsidRPr="00D27A2F" w:rsidRDefault="006F3032" w:rsidP="00200451">
            <w:pPr>
              <w:ind w:firstLine="0"/>
            </w:pPr>
            <w:r>
              <w:t>Pre-processor Directive</w:t>
            </w:r>
          </w:p>
        </w:tc>
        <w:tc>
          <w:tcPr>
            <w:tcW w:w="3601" w:type="pct"/>
            <w:hideMark/>
          </w:tcPr>
          <w:p w14:paraId="707927DB" w14:textId="77777777" w:rsidR="006F3032" w:rsidRPr="00D27A2F" w:rsidRDefault="006F3032" w:rsidP="00200451">
            <w:pPr>
              <w:ind w:firstLine="0"/>
            </w:pPr>
            <w:r w:rsidRPr="00AF7D50">
              <w:rPr>
                <w:rStyle w:val="Emphasis"/>
                <w:rFonts w:ascii="Consolas" w:hAnsi="Consolas"/>
              </w:rPr>
              <w:t>#</w:t>
            </w:r>
          </w:p>
        </w:tc>
      </w:tr>
      <w:tr w:rsidR="006F3032" w:rsidRPr="00D27A2F" w14:paraId="53DFED45" w14:textId="77777777" w:rsidTr="00200451">
        <w:tc>
          <w:tcPr>
            <w:tcW w:w="1399" w:type="pct"/>
            <w:hideMark/>
          </w:tcPr>
          <w:p w14:paraId="1E8C5B86" w14:textId="77777777" w:rsidR="006F3032" w:rsidRPr="00D27A2F" w:rsidRDefault="006F3032" w:rsidP="00200451">
            <w:pPr>
              <w:ind w:firstLine="0"/>
            </w:pPr>
            <w:r>
              <w:t xml:space="preserve">Bit-Operator </w:t>
            </w:r>
          </w:p>
        </w:tc>
        <w:tc>
          <w:tcPr>
            <w:tcW w:w="3601" w:type="pct"/>
            <w:hideMark/>
          </w:tcPr>
          <w:p w14:paraId="099FD5F6" w14:textId="77777777" w:rsidR="006F3032" w:rsidRPr="00D27A2F" w:rsidRDefault="006F3032" w:rsidP="00200451">
            <w:pPr>
              <w:ind w:firstLine="0"/>
            </w:pPr>
            <w:r w:rsidRPr="00AF7D50">
              <w:rPr>
                <w:rStyle w:val="Emphasis"/>
                <w:rFonts w:ascii="Consolas" w:hAnsi="Consolas"/>
              </w:rPr>
              <w:t>&amp;</w:t>
            </w:r>
            <w:r>
              <w:t xml:space="preserve">, </w:t>
            </w:r>
            <w:r w:rsidRPr="00AF7D50">
              <w:rPr>
                <w:rStyle w:val="Emphasis"/>
                <w:rFonts w:ascii="Consolas" w:hAnsi="Consolas"/>
              </w:rPr>
              <w:t>~</w:t>
            </w:r>
            <w:r>
              <w:t xml:space="preserve">,  </w:t>
            </w:r>
            <w:r w:rsidRPr="00AF7D50">
              <w:rPr>
                <w:rStyle w:val="Emphasis"/>
                <w:rFonts w:ascii="Consolas" w:hAnsi="Consolas"/>
              </w:rPr>
              <w:t>|</w:t>
            </w:r>
            <w:r>
              <w:t xml:space="preserve">, </w:t>
            </w:r>
            <w:r w:rsidRPr="00AF7D50">
              <w:rPr>
                <w:rStyle w:val="Emphasis"/>
                <w:rFonts w:ascii="Consolas" w:hAnsi="Consolas"/>
              </w:rPr>
              <w:t>^</w:t>
            </w:r>
          </w:p>
        </w:tc>
      </w:tr>
      <w:tr w:rsidR="006F3032" w:rsidRPr="00D27A2F" w14:paraId="1A569874" w14:textId="77777777" w:rsidTr="00200451">
        <w:tc>
          <w:tcPr>
            <w:tcW w:w="1399" w:type="pct"/>
          </w:tcPr>
          <w:p w14:paraId="509E6507" w14:textId="77777777" w:rsidR="006F3032" w:rsidRPr="00D27A2F" w:rsidRDefault="006F3032" w:rsidP="00200451">
            <w:pPr>
              <w:ind w:firstLine="0"/>
            </w:pPr>
            <w:r>
              <w:t>Decorator Specifier</w:t>
            </w:r>
          </w:p>
        </w:tc>
        <w:tc>
          <w:tcPr>
            <w:tcW w:w="3601" w:type="pct"/>
          </w:tcPr>
          <w:p w14:paraId="6796AC23" w14:textId="77777777" w:rsidR="006F3032" w:rsidRPr="00D27A2F" w:rsidRDefault="006F3032" w:rsidP="00200451">
            <w:pPr>
              <w:ind w:firstLine="0"/>
            </w:pPr>
            <w:r w:rsidRPr="00AF7D50">
              <w:rPr>
                <w:rStyle w:val="Emphasis"/>
                <w:rFonts w:ascii="Consolas" w:hAnsi="Consolas"/>
              </w:rPr>
              <w:t>@</w:t>
            </w:r>
          </w:p>
        </w:tc>
      </w:tr>
      <w:tr w:rsidR="006F3032" w:rsidRPr="00D27A2F" w14:paraId="42775CEB" w14:textId="77777777" w:rsidTr="00200451">
        <w:tc>
          <w:tcPr>
            <w:tcW w:w="1399" w:type="pct"/>
          </w:tcPr>
          <w:p w14:paraId="07235689" w14:textId="77777777" w:rsidR="006F3032" w:rsidRPr="00D27A2F" w:rsidRDefault="006F3032" w:rsidP="00200451">
            <w:pPr>
              <w:ind w:firstLine="0"/>
            </w:pPr>
            <w:r w:rsidRPr="00D27A2F">
              <w:t>Logical</w:t>
            </w:r>
          </w:p>
        </w:tc>
        <w:tc>
          <w:tcPr>
            <w:tcW w:w="3601" w:type="pct"/>
          </w:tcPr>
          <w:p w14:paraId="71BB88AE" w14:textId="77777777" w:rsidR="006F3032" w:rsidRPr="00D27A2F" w:rsidRDefault="006F3032" w:rsidP="00200451">
            <w:pPr>
              <w:ind w:firstLine="0"/>
            </w:pPr>
            <w:r w:rsidRPr="00AF7D50">
              <w:rPr>
                <w:rStyle w:val="Emphasis"/>
                <w:rFonts w:ascii="Consolas" w:hAnsi="Consolas"/>
              </w:rPr>
              <w:t>&amp;&amp;</w:t>
            </w:r>
            <w:r w:rsidRPr="00D27A2F">
              <w:t xml:space="preserve">, </w:t>
            </w:r>
            <w:r w:rsidRPr="00AF7D50">
              <w:rPr>
                <w:rStyle w:val="Emphasis"/>
                <w:rFonts w:ascii="Consolas" w:hAnsi="Consolas"/>
              </w:rPr>
              <w:t>||</w:t>
            </w:r>
            <w:r w:rsidRPr="00D27A2F">
              <w:t xml:space="preserve">, </w:t>
            </w:r>
            <w:r w:rsidRPr="00AF7D50">
              <w:rPr>
                <w:rStyle w:val="Emphasis"/>
                <w:rFonts w:ascii="Consolas" w:hAnsi="Consolas"/>
              </w:rPr>
              <w:t>!</w:t>
            </w:r>
          </w:p>
        </w:tc>
      </w:tr>
      <w:tr w:rsidR="006F3032" w:rsidRPr="00D27A2F" w14:paraId="6CF7F24B" w14:textId="77777777" w:rsidTr="00200451">
        <w:tc>
          <w:tcPr>
            <w:tcW w:w="1399" w:type="pct"/>
            <w:hideMark/>
          </w:tcPr>
          <w:p w14:paraId="783477D0" w14:textId="77777777" w:rsidR="006F3032" w:rsidRPr="00D27A2F" w:rsidRDefault="006F3032" w:rsidP="00200451">
            <w:pPr>
              <w:ind w:firstLine="0"/>
            </w:pPr>
            <w:r w:rsidRPr="00D27A2F">
              <w:t>Shift Operator</w:t>
            </w:r>
          </w:p>
        </w:tc>
        <w:tc>
          <w:tcPr>
            <w:tcW w:w="3601" w:type="pct"/>
            <w:hideMark/>
          </w:tcPr>
          <w:p w14:paraId="0FE55B9B" w14:textId="77777777" w:rsidR="006F3032" w:rsidRPr="00D27A2F" w:rsidRDefault="006F3032" w:rsidP="00200451">
            <w:pPr>
              <w:ind w:firstLine="0"/>
            </w:pPr>
            <w:r w:rsidRPr="00AF7D50">
              <w:rPr>
                <w:rStyle w:val="Emphasis"/>
                <w:rFonts w:ascii="Consolas" w:hAnsi="Consolas"/>
              </w:rPr>
              <w:t>&gt;&gt;</w:t>
            </w:r>
            <w:r w:rsidRPr="00D27A2F">
              <w:t xml:space="preserve">, </w:t>
            </w:r>
            <w:r w:rsidRPr="00AF7D50">
              <w:rPr>
                <w:rStyle w:val="Emphasis"/>
                <w:rFonts w:ascii="Consolas" w:hAnsi="Consolas"/>
              </w:rPr>
              <w:t>&gt;&gt;&gt;</w:t>
            </w:r>
            <w:r w:rsidRPr="00D27A2F">
              <w:t xml:space="preserve">, </w:t>
            </w:r>
            <w:r w:rsidRPr="00AF7D50">
              <w:rPr>
                <w:rStyle w:val="Emphasis"/>
                <w:rFonts w:ascii="Consolas" w:hAnsi="Consolas"/>
              </w:rPr>
              <w:t>&lt;&lt;</w:t>
            </w:r>
            <w:r w:rsidRPr="00D27A2F">
              <w:t xml:space="preserve">, </w:t>
            </w:r>
            <w:r w:rsidRPr="00AF7D50">
              <w:rPr>
                <w:rStyle w:val="Emphasis"/>
                <w:rFonts w:ascii="Consolas" w:hAnsi="Consolas"/>
              </w:rPr>
              <w:t>&lt;&lt;&lt;</w:t>
            </w:r>
          </w:p>
        </w:tc>
      </w:tr>
    </w:tbl>
    <w:p w14:paraId="7F170ECB" w14:textId="77777777" w:rsidR="006F3032" w:rsidRPr="00003BA7" w:rsidRDefault="006F3032" w:rsidP="006F3032">
      <w:pPr>
        <w:ind w:firstLine="0"/>
        <w:rPr>
          <w:rFonts w:ascii="Arial Nova" w:hAnsi="Arial Nova"/>
          <w:bCs/>
        </w:rPr>
      </w:pPr>
    </w:p>
    <w:p w14:paraId="329F8326" w14:textId="77777777" w:rsidR="006F3032" w:rsidRDefault="006F3032" w:rsidP="006F3032">
      <w:pPr>
        <w:pStyle w:val="Heading3"/>
      </w:pPr>
      <w:bookmarkStart w:id="139" w:name="_Pre-Processor_Directives"/>
      <w:bookmarkStart w:id="140" w:name="_Toc78033632"/>
      <w:bookmarkEnd w:id="139"/>
      <w:r>
        <w:t>Pre-Processor Directives</w:t>
      </w:r>
      <w:bookmarkEnd w:id="140"/>
    </w:p>
    <w:tbl>
      <w:tblPr>
        <w:tblStyle w:val="TableGrid"/>
        <w:tblW w:w="5000" w:type="pct"/>
        <w:tblInd w:w="279" w:type="dxa"/>
        <w:tblLook w:val="04A0" w:firstRow="1" w:lastRow="0" w:firstColumn="1" w:lastColumn="0" w:noHBand="0" w:noVBand="1"/>
      </w:tblPr>
      <w:tblGrid>
        <w:gridCol w:w="2523"/>
        <w:gridCol w:w="6493"/>
      </w:tblGrid>
      <w:tr w:rsidR="006F3032" w:rsidRPr="00D27A2F" w14:paraId="13250A7C" w14:textId="77777777" w:rsidTr="00200451">
        <w:tc>
          <w:tcPr>
            <w:tcW w:w="1399" w:type="pct"/>
            <w:hideMark/>
          </w:tcPr>
          <w:p w14:paraId="2C7716F5" w14:textId="77777777" w:rsidR="006F3032" w:rsidRPr="00D27A2F" w:rsidRDefault="006F3032" w:rsidP="00200451">
            <w:pPr>
              <w:ind w:firstLine="0"/>
            </w:pPr>
            <w:r>
              <w:t>#define</w:t>
            </w:r>
          </w:p>
        </w:tc>
        <w:tc>
          <w:tcPr>
            <w:tcW w:w="3601" w:type="pct"/>
            <w:hideMark/>
          </w:tcPr>
          <w:p w14:paraId="6FB879C9" w14:textId="651B3EDC" w:rsidR="006F3032" w:rsidRPr="00D27A2F" w:rsidRDefault="006F3032" w:rsidP="00200451">
            <w:pPr>
              <w:ind w:firstLine="0"/>
            </w:pPr>
            <w:r>
              <w:t>Substitutes a pre-processor macro.</w:t>
            </w:r>
            <w:r w:rsidR="0057517D">
              <w:t xml:space="preserve"> (Can either be a single </w:t>
            </w:r>
            <w:r w:rsidR="0057517D" w:rsidRPr="007B71CF">
              <w:rPr>
                <w:rFonts w:ascii="Consolas" w:hAnsi="Consolas"/>
                <w:i/>
                <w:iCs/>
                <w:shd w:val="clear" w:color="auto" w:fill="DFDFDF" w:themeFill="background2" w:themeFillShade="E6"/>
              </w:rPr>
              <w:t>value</w:t>
            </w:r>
            <w:r w:rsidR="0057517D">
              <w:t xml:space="preserve"> or </w:t>
            </w:r>
            <w:r w:rsidR="0057517D" w:rsidRPr="007B71CF">
              <w:rPr>
                <w:rFonts w:ascii="Consolas" w:hAnsi="Consolas"/>
                <w:i/>
                <w:iCs/>
                <w:shd w:val="clear" w:color="auto" w:fill="DFDFDF" w:themeFill="background2" w:themeFillShade="E6"/>
              </w:rPr>
              <w:t>(expression)</w:t>
            </w:r>
            <w:r w:rsidR="0057517D" w:rsidRPr="007B71CF">
              <w:t>)</w:t>
            </w:r>
          </w:p>
        </w:tc>
      </w:tr>
      <w:tr w:rsidR="006F3032" w:rsidRPr="00D27A2F" w14:paraId="4633D83F" w14:textId="77777777" w:rsidTr="00200451">
        <w:tc>
          <w:tcPr>
            <w:tcW w:w="1399" w:type="pct"/>
            <w:hideMark/>
          </w:tcPr>
          <w:p w14:paraId="0F0FF145" w14:textId="53D2EC4D" w:rsidR="006F3032" w:rsidRPr="00D27A2F" w:rsidRDefault="006F3032" w:rsidP="00200451">
            <w:pPr>
              <w:ind w:firstLine="0"/>
            </w:pPr>
            <w:r>
              <w:t>#include</w:t>
            </w:r>
          </w:p>
        </w:tc>
        <w:tc>
          <w:tcPr>
            <w:tcW w:w="3601" w:type="pct"/>
            <w:hideMark/>
          </w:tcPr>
          <w:p w14:paraId="71A79CB6" w14:textId="77777777" w:rsidR="006F3032" w:rsidRPr="00D27A2F" w:rsidRDefault="006F3032" w:rsidP="00200451">
            <w:pPr>
              <w:ind w:firstLine="0"/>
            </w:pPr>
            <w:r>
              <w:t>Inserts a particular header from another file.</w:t>
            </w:r>
          </w:p>
        </w:tc>
      </w:tr>
      <w:tr w:rsidR="006F3032" w14:paraId="4EA06A87" w14:textId="77777777" w:rsidTr="00200451">
        <w:tc>
          <w:tcPr>
            <w:tcW w:w="1399" w:type="pct"/>
          </w:tcPr>
          <w:p w14:paraId="4DFBB28A" w14:textId="2E834E76" w:rsidR="006F3032" w:rsidRDefault="006F3032" w:rsidP="00200451">
            <w:pPr>
              <w:ind w:firstLine="0"/>
            </w:pPr>
            <w:r>
              <w:t>#undef</w:t>
            </w:r>
            <w:r w:rsidR="003B1F59">
              <w:t xml:space="preserve"> </w:t>
            </w:r>
          </w:p>
        </w:tc>
        <w:tc>
          <w:tcPr>
            <w:tcW w:w="3601" w:type="pct"/>
          </w:tcPr>
          <w:p w14:paraId="4BFD472D" w14:textId="77777777" w:rsidR="006F3032" w:rsidRDefault="006F3032" w:rsidP="00200451">
            <w:pPr>
              <w:ind w:firstLine="0"/>
            </w:pPr>
            <w:r>
              <w:t>Undefines a pre-processor macro.</w:t>
            </w:r>
          </w:p>
        </w:tc>
      </w:tr>
      <w:tr w:rsidR="006F3032" w14:paraId="70935F7B" w14:textId="77777777" w:rsidTr="00200451">
        <w:tc>
          <w:tcPr>
            <w:tcW w:w="1399" w:type="pct"/>
          </w:tcPr>
          <w:p w14:paraId="7B23AD6F" w14:textId="2DFBC362" w:rsidR="006F3032" w:rsidRDefault="006F3032" w:rsidP="00200451">
            <w:pPr>
              <w:ind w:firstLine="0"/>
            </w:pPr>
            <w:r>
              <w:t>#ifdef</w:t>
            </w:r>
            <w:r w:rsidR="003B1F59">
              <w:t xml:space="preserve"> </w:t>
            </w:r>
          </w:p>
        </w:tc>
        <w:tc>
          <w:tcPr>
            <w:tcW w:w="3601" w:type="pct"/>
          </w:tcPr>
          <w:p w14:paraId="22C166D9" w14:textId="1A3AE6CF" w:rsidR="006F3032" w:rsidRDefault="00EE33F6" w:rsidP="00200451">
            <w:pPr>
              <w:ind w:firstLine="0"/>
            </w:pPr>
            <w:r>
              <w:t>If the identifier following the directive is defined, the block afterwards will be utilised.</w:t>
            </w:r>
          </w:p>
        </w:tc>
      </w:tr>
      <w:tr w:rsidR="006F3032" w14:paraId="13475704" w14:textId="77777777" w:rsidTr="00200451">
        <w:tc>
          <w:tcPr>
            <w:tcW w:w="1399" w:type="pct"/>
          </w:tcPr>
          <w:p w14:paraId="60C2EAEA" w14:textId="77777777" w:rsidR="006F3032" w:rsidRDefault="006F3032" w:rsidP="00200451">
            <w:pPr>
              <w:ind w:firstLine="0"/>
            </w:pPr>
            <w:r>
              <w:t>#ifndef</w:t>
            </w:r>
          </w:p>
        </w:tc>
        <w:tc>
          <w:tcPr>
            <w:tcW w:w="3601" w:type="pct"/>
          </w:tcPr>
          <w:p w14:paraId="30BB0F51" w14:textId="0972A4AC" w:rsidR="006F3032" w:rsidRDefault="00EE33F6" w:rsidP="00200451">
            <w:pPr>
              <w:ind w:firstLine="0"/>
            </w:pPr>
            <w:r>
              <w:t>If the identifier following the directive is not defined, the block afterwards will be utilised.</w:t>
            </w:r>
            <w:r w:rsidR="003B1F59">
              <w:t xml:space="preserve"> </w:t>
            </w:r>
          </w:p>
        </w:tc>
      </w:tr>
      <w:tr w:rsidR="00C3054A" w14:paraId="73D1FA78" w14:textId="77777777" w:rsidTr="00200451">
        <w:tc>
          <w:tcPr>
            <w:tcW w:w="1399" w:type="pct"/>
          </w:tcPr>
          <w:p w14:paraId="13B1C0A4" w14:textId="3C593FE0" w:rsidR="00C3054A" w:rsidRDefault="00C3054A" w:rsidP="00200451">
            <w:pPr>
              <w:ind w:firstLine="0"/>
            </w:pPr>
            <w:r>
              <w:t>#elifdef</w:t>
            </w:r>
          </w:p>
        </w:tc>
        <w:tc>
          <w:tcPr>
            <w:tcW w:w="3601" w:type="pct"/>
          </w:tcPr>
          <w:p w14:paraId="253816DE" w14:textId="32D0CF5C" w:rsidR="00C3054A" w:rsidRDefault="008F33A2" w:rsidP="00200451">
            <w:pPr>
              <w:ind w:firstLine="0"/>
            </w:pPr>
            <w:r>
              <w:t>Else-If the identifier following the directive is defined, the block afterwards will be utilised.</w:t>
            </w:r>
          </w:p>
        </w:tc>
      </w:tr>
      <w:tr w:rsidR="00880B0A" w14:paraId="18677935" w14:textId="77777777" w:rsidTr="00200451">
        <w:tc>
          <w:tcPr>
            <w:tcW w:w="1399" w:type="pct"/>
          </w:tcPr>
          <w:p w14:paraId="3D3A35FC" w14:textId="28D49B69" w:rsidR="00880B0A" w:rsidRDefault="00880B0A" w:rsidP="00880B0A">
            <w:pPr>
              <w:ind w:firstLine="0"/>
            </w:pPr>
            <w:r>
              <w:lastRenderedPageBreak/>
              <w:t>#</w:t>
            </w:r>
            <w:r w:rsidRPr="00C3054A">
              <w:t>elifndef</w:t>
            </w:r>
          </w:p>
        </w:tc>
        <w:tc>
          <w:tcPr>
            <w:tcW w:w="3601" w:type="pct"/>
          </w:tcPr>
          <w:p w14:paraId="7D35EA39" w14:textId="23D4B92E" w:rsidR="00880B0A" w:rsidRDefault="00880B0A" w:rsidP="00880B0A">
            <w:pPr>
              <w:ind w:firstLine="0"/>
            </w:pPr>
            <w:r>
              <w:t>Else-If the identifier following the directive is not defined, the block afterwards will be utilised.</w:t>
            </w:r>
          </w:p>
        </w:tc>
      </w:tr>
      <w:tr w:rsidR="00880B0A" w:rsidRPr="00D27A2F" w14:paraId="66DDF898" w14:textId="77777777" w:rsidTr="00200451">
        <w:tc>
          <w:tcPr>
            <w:tcW w:w="1399" w:type="pct"/>
            <w:hideMark/>
          </w:tcPr>
          <w:p w14:paraId="32E1FDF5" w14:textId="77777777" w:rsidR="00880B0A" w:rsidRPr="00D27A2F" w:rsidRDefault="00880B0A" w:rsidP="00880B0A">
            <w:pPr>
              <w:ind w:firstLine="0"/>
            </w:pPr>
            <w:r>
              <w:t>#if</w:t>
            </w:r>
          </w:p>
        </w:tc>
        <w:tc>
          <w:tcPr>
            <w:tcW w:w="3601" w:type="pct"/>
            <w:hideMark/>
          </w:tcPr>
          <w:p w14:paraId="22D8811D" w14:textId="77777777" w:rsidR="00880B0A" w:rsidRPr="00D27A2F" w:rsidRDefault="00880B0A" w:rsidP="00880B0A">
            <w:pPr>
              <w:ind w:firstLine="0"/>
            </w:pPr>
            <w:r>
              <w:t>Tests if a compile-time condition is true.</w:t>
            </w:r>
          </w:p>
        </w:tc>
      </w:tr>
      <w:tr w:rsidR="00880B0A" w:rsidRPr="00D27A2F" w14:paraId="16074AE9" w14:textId="77777777" w:rsidTr="00200451">
        <w:tc>
          <w:tcPr>
            <w:tcW w:w="1399" w:type="pct"/>
          </w:tcPr>
          <w:p w14:paraId="6C96CEDC" w14:textId="77777777" w:rsidR="00880B0A" w:rsidRDefault="00880B0A" w:rsidP="00880B0A">
            <w:pPr>
              <w:ind w:firstLine="0"/>
            </w:pPr>
            <w:r>
              <w:t>#else</w:t>
            </w:r>
          </w:p>
        </w:tc>
        <w:tc>
          <w:tcPr>
            <w:tcW w:w="3601" w:type="pct"/>
          </w:tcPr>
          <w:p w14:paraId="708AC07C" w14:textId="77777777" w:rsidR="00880B0A" w:rsidRPr="00D27A2F" w:rsidRDefault="00880B0A" w:rsidP="00880B0A">
            <w:pPr>
              <w:ind w:firstLine="0"/>
            </w:pPr>
            <w:r>
              <w:t xml:space="preserve">The alternative for #if. Following Code is inserted if the previous if was evaluated as </w:t>
            </w:r>
            <w:r w:rsidRPr="00AE70E7">
              <w:rPr>
                <w:i/>
                <w:iCs/>
              </w:rPr>
              <w:t>false</w:t>
            </w:r>
          </w:p>
        </w:tc>
      </w:tr>
      <w:tr w:rsidR="00880B0A" w:rsidRPr="00D27A2F" w14:paraId="69CF13C2" w14:textId="77777777" w:rsidTr="00200451">
        <w:tc>
          <w:tcPr>
            <w:tcW w:w="1399" w:type="pct"/>
          </w:tcPr>
          <w:p w14:paraId="30D19BD8" w14:textId="77777777" w:rsidR="00880B0A" w:rsidRDefault="00880B0A" w:rsidP="00880B0A">
            <w:pPr>
              <w:ind w:firstLine="0"/>
            </w:pPr>
            <w:r>
              <w:t>#elif</w:t>
            </w:r>
          </w:p>
        </w:tc>
        <w:tc>
          <w:tcPr>
            <w:tcW w:w="3601" w:type="pct"/>
          </w:tcPr>
          <w:p w14:paraId="74548715" w14:textId="77777777" w:rsidR="00880B0A" w:rsidRPr="00D27A2F" w:rsidRDefault="00880B0A" w:rsidP="00880B0A">
            <w:pPr>
              <w:ind w:firstLine="0"/>
            </w:pPr>
            <w:r>
              <w:t>#else and #if in one statement. (adds another possible branch)</w:t>
            </w:r>
          </w:p>
        </w:tc>
      </w:tr>
      <w:tr w:rsidR="00880B0A" w:rsidRPr="00D27A2F" w14:paraId="6F8B72FA" w14:textId="77777777" w:rsidTr="00200451">
        <w:tc>
          <w:tcPr>
            <w:tcW w:w="1399" w:type="pct"/>
          </w:tcPr>
          <w:p w14:paraId="4835DF4E" w14:textId="77777777" w:rsidR="00880B0A" w:rsidRDefault="00880B0A" w:rsidP="00880B0A">
            <w:pPr>
              <w:ind w:firstLine="0"/>
            </w:pPr>
            <w:r>
              <w:t>#endif</w:t>
            </w:r>
          </w:p>
        </w:tc>
        <w:tc>
          <w:tcPr>
            <w:tcW w:w="3601" w:type="pct"/>
          </w:tcPr>
          <w:p w14:paraId="55C48768" w14:textId="77777777" w:rsidR="00880B0A" w:rsidRPr="00D27A2F" w:rsidRDefault="00880B0A" w:rsidP="00880B0A">
            <w:pPr>
              <w:ind w:firstLine="0"/>
            </w:pPr>
            <w:r>
              <w:t>Ends pre-processor conditional.</w:t>
            </w:r>
          </w:p>
        </w:tc>
      </w:tr>
      <w:tr w:rsidR="00880B0A" w:rsidRPr="00D27A2F" w14:paraId="3057E406" w14:textId="77777777" w:rsidTr="00200451">
        <w:tc>
          <w:tcPr>
            <w:tcW w:w="1399" w:type="pct"/>
          </w:tcPr>
          <w:p w14:paraId="53C6C4A0" w14:textId="77777777" w:rsidR="00880B0A" w:rsidRDefault="00880B0A" w:rsidP="00880B0A">
            <w:pPr>
              <w:ind w:firstLine="0"/>
            </w:pPr>
            <w:r>
              <w:t>#error</w:t>
            </w:r>
          </w:p>
        </w:tc>
        <w:tc>
          <w:tcPr>
            <w:tcW w:w="3601" w:type="pct"/>
          </w:tcPr>
          <w:p w14:paraId="0B7205DF" w14:textId="77777777" w:rsidR="00880B0A" w:rsidRPr="00D27A2F" w:rsidRDefault="00880B0A" w:rsidP="00880B0A">
            <w:pPr>
              <w:ind w:firstLine="0"/>
            </w:pPr>
            <w:r>
              <w:t>Prints error message on stderr.</w:t>
            </w:r>
          </w:p>
        </w:tc>
      </w:tr>
      <w:tr w:rsidR="00880B0A" w:rsidRPr="00D27A2F" w14:paraId="4269A205" w14:textId="77777777" w:rsidTr="00200451">
        <w:tc>
          <w:tcPr>
            <w:tcW w:w="1399" w:type="pct"/>
          </w:tcPr>
          <w:p w14:paraId="36D393DF" w14:textId="77777777" w:rsidR="00880B0A" w:rsidRDefault="00880B0A" w:rsidP="00880B0A">
            <w:pPr>
              <w:ind w:firstLine="0"/>
            </w:pPr>
            <w:r>
              <w:t>#pragma</w:t>
            </w:r>
          </w:p>
        </w:tc>
        <w:tc>
          <w:tcPr>
            <w:tcW w:w="3601" w:type="pct"/>
          </w:tcPr>
          <w:p w14:paraId="6DDC95BF" w14:textId="77777777" w:rsidR="00880B0A" w:rsidRPr="00D27A2F" w:rsidRDefault="00880B0A" w:rsidP="00880B0A">
            <w:pPr>
              <w:ind w:firstLine="0"/>
            </w:pPr>
            <w:r>
              <w:t>Issues special commands to the compiler, using a standardized method.</w:t>
            </w:r>
          </w:p>
        </w:tc>
      </w:tr>
      <w:tr w:rsidR="00880B0A" w:rsidRPr="00D27A2F" w14:paraId="33FFA600" w14:textId="77777777" w:rsidTr="00200451">
        <w:tc>
          <w:tcPr>
            <w:tcW w:w="1399" w:type="pct"/>
          </w:tcPr>
          <w:p w14:paraId="5BE4B072" w14:textId="0C4FCBCA" w:rsidR="00880B0A" w:rsidRDefault="00880B0A" w:rsidP="00880B0A">
            <w:pPr>
              <w:ind w:firstLine="0"/>
            </w:pPr>
            <w:r>
              <w:t>#line</w:t>
            </w:r>
          </w:p>
        </w:tc>
        <w:tc>
          <w:tcPr>
            <w:tcW w:w="3601" w:type="pct"/>
          </w:tcPr>
          <w:p w14:paraId="6F51E65E" w14:textId="5D60A94A" w:rsidR="00880B0A" w:rsidRDefault="00880B0A" w:rsidP="00880B0A">
            <w:pPr>
              <w:ind w:firstLine="0"/>
            </w:pPr>
            <w:r>
              <w:t>Tells the compiler to set the line</w:t>
            </w:r>
            <w:r w:rsidR="00250DAD">
              <w:t xml:space="preserve"> </w:t>
            </w:r>
            <w:r>
              <w:t>number and filename (optional) for the</w:t>
            </w:r>
            <w:r w:rsidR="00250DAD">
              <w:t xml:space="preserve"> </w:t>
            </w:r>
            <w:r>
              <w:t xml:space="preserve">next line. </w:t>
            </w:r>
          </w:p>
        </w:tc>
      </w:tr>
      <w:tr w:rsidR="00880B0A" w:rsidRPr="00D27A2F" w14:paraId="3DCF8DB6" w14:textId="77777777" w:rsidTr="00200451">
        <w:tc>
          <w:tcPr>
            <w:tcW w:w="1399" w:type="pct"/>
          </w:tcPr>
          <w:p w14:paraId="6979675D" w14:textId="77777777" w:rsidR="00880B0A" w:rsidRDefault="00880B0A" w:rsidP="00880B0A">
            <w:pPr>
              <w:ind w:firstLine="0"/>
            </w:pPr>
            <w:r>
              <w:t>defined(…)</w:t>
            </w:r>
          </w:p>
        </w:tc>
        <w:tc>
          <w:tcPr>
            <w:tcW w:w="3601" w:type="pct"/>
          </w:tcPr>
          <w:p w14:paraId="717F5AE9" w14:textId="0A744B40" w:rsidR="00880B0A" w:rsidRPr="00D27A2F" w:rsidRDefault="00880B0A" w:rsidP="00880B0A">
            <w:pPr>
              <w:ind w:firstLine="0"/>
            </w:pPr>
            <w:r>
              <w:t>Can be used inside #if or #elif to check whether an item is defined. Logical Operators are allowed between items inside define()</w:t>
            </w:r>
          </w:p>
        </w:tc>
      </w:tr>
    </w:tbl>
    <w:p w14:paraId="115FD021" w14:textId="51C7440C" w:rsidR="00E81978" w:rsidRPr="008409FC" w:rsidRDefault="004F795F" w:rsidP="00576812">
      <w:pPr>
        <w:pStyle w:val="Abschnittstitel"/>
        <w:rPr>
          <w:rStyle w:val="FootnoteReference"/>
          <w:rFonts w:ascii="Arial" w:hAnsi="Arial"/>
          <w:vertAlign w:val="baseline"/>
        </w:rPr>
      </w:pPr>
      <w:bookmarkStart w:id="141" w:name="_Toc71660374"/>
      <w:bookmarkStart w:id="142" w:name="_Toc78033643"/>
      <w:r>
        <w:lastRenderedPageBreak/>
        <w:t>E</w:t>
      </w:r>
      <w:bookmarkEnd w:id="141"/>
      <w:r>
        <w:t>ndnotes</w:t>
      </w:r>
      <w:bookmarkEnd w:id="142"/>
    </w:p>
    <w:sectPr w:rsidR="00E81978" w:rsidRPr="008409FC" w:rsidSect="00F536E0">
      <w:headerReference w:type="default" r:id="rId12"/>
      <w:headerReference w:type="first" r:id="rId13"/>
      <w:footerReference w:type="first" r:id="rId14"/>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AC8EA" w14:textId="77777777" w:rsidR="0086688A" w:rsidRDefault="0086688A">
      <w:pPr>
        <w:spacing w:line="240" w:lineRule="auto"/>
      </w:pPr>
      <w:r>
        <w:separator/>
      </w:r>
    </w:p>
    <w:p w14:paraId="4FEA7EC4" w14:textId="77777777" w:rsidR="0086688A" w:rsidRDefault="0086688A"/>
  </w:endnote>
  <w:endnote w:type="continuationSeparator" w:id="0">
    <w:p w14:paraId="1E9C338F" w14:textId="77777777" w:rsidR="0086688A" w:rsidRDefault="0086688A">
      <w:pPr>
        <w:spacing w:line="240" w:lineRule="auto"/>
      </w:pPr>
      <w:r>
        <w:continuationSeparator/>
      </w:r>
    </w:p>
    <w:p w14:paraId="6972AB92" w14:textId="77777777" w:rsidR="0086688A" w:rsidRDefault="0086688A"/>
  </w:endnote>
  <w:endnote w:id="1">
    <w:p w14:paraId="1721B2AD" w14:textId="1201B27A" w:rsidR="009735E6" w:rsidRPr="00EC69DA" w:rsidRDefault="009735E6">
      <w:pPr>
        <w:pStyle w:val="EndnoteText"/>
      </w:pPr>
      <w:r>
        <w:rPr>
          <w:rStyle w:val="EndnoteReference"/>
        </w:rPr>
        <w:endnoteRef/>
      </w:r>
      <w:r>
        <w:t xml:space="preserve"> </w:t>
      </w:r>
      <w:r>
        <w:rPr>
          <w:color w:val="000000"/>
          <w:szCs w:val="22"/>
        </w:rPr>
        <w:t xml:space="preserve">Para meaning and origin: </w:t>
      </w:r>
      <w:hyperlink r:id="rId1" w:anchor="Preposition">
        <w:r>
          <w:rPr>
            <w:color w:val="5F5F5F"/>
            <w:szCs w:val="22"/>
            <w:u w:val="single"/>
          </w:rPr>
          <w:t>[link]</w:t>
        </w:r>
      </w:hyperlink>
    </w:p>
  </w:endnote>
  <w:endnote w:id="2">
    <w:p w14:paraId="5E7C5CB3" w14:textId="77777777" w:rsidR="006F3032" w:rsidRPr="00CB29E4" w:rsidRDefault="006F3032" w:rsidP="006F3032">
      <w:pPr>
        <w:pStyle w:val="EndnoteText"/>
      </w:pPr>
      <w:r>
        <w:rPr>
          <w:rStyle w:val="EndnoteReference"/>
        </w:rPr>
        <w:endnoteRef/>
      </w:r>
      <w:r w:rsidRPr="00CB29E4">
        <w:t xml:space="preserve"> C Keywords: </w:t>
      </w:r>
      <w:hyperlink r:id="rId2" w:history="1">
        <w:r w:rsidRPr="00CB29E4">
          <w:rPr>
            <w:rStyle w:val="Hyperlink"/>
          </w:rPr>
          <w:t>[link]</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0DCFD" w14:textId="6EBA3E61" w:rsidR="008B081B" w:rsidRPr="008B081B" w:rsidRDefault="008B081B" w:rsidP="008B081B">
    <w:pPr>
      <w:pStyle w:val="Footer"/>
      <w:jc w:val="center"/>
      <w:rPr>
        <w:lang w:val="de-AT"/>
      </w:rPr>
    </w:pPr>
    <w:r w:rsidRPr="008B081B">
      <w:rPr>
        <w:lang w:val="de-AT"/>
      </w:rPr>
      <w:t>HTBLA Leonding Upper-Austria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CAE9" w14:textId="77777777" w:rsidR="0086688A" w:rsidRDefault="0086688A">
      <w:pPr>
        <w:spacing w:line="240" w:lineRule="auto"/>
      </w:pPr>
      <w:r>
        <w:separator/>
      </w:r>
    </w:p>
    <w:p w14:paraId="666C20C9" w14:textId="77777777" w:rsidR="0086688A" w:rsidRDefault="0086688A"/>
  </w:footnote>
  <w:footnote w:type="continuationSeparator" w:id="0">
    <w:p w14:paraId="7EC4E08A" w14:textId="77777777" w:rsidR="0086688A" w:rsidRDefault="0086688A">
      <w:pPr>
        <w:spacing w:line="240" w:lineRule="auto"/>
      </w:pPr>
      <w:r>
        <w:continuationSeparator/>
      </w:r>
    </w:p>
    <w:p w14:paraId="61E70C9C" w14:textId="77777777" w:rsidR="0086688A" w:rsidRDefault="008668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2CD90" w14:textId="4248677D" w:rsidR="00E81978" w:rsidRPr="004F5C8A" w:rsidRDefault="0086688A">
    <w:pPr>
      <w:pStyle w:val="Header"/>
      <w:rPr>
        <w:sz w:val="20"/>
        <w:szCs w:val="20"/>
        <w:lang w:bidi="de-DE"/>
      </w:rPr>
    </w:pPr>
    <w:sdt>
      <w:sdtPr>
        <w:rPr>
          <w:sz w:val="20"/>
          <w:szCs w:val="20"/>
          <w:lang w:bidi="de-DE"/>
        </w:rPr>
        <w:alias w:val="Kopfzeile"/>
        <w:tag w:val=""/>
        <w:id w:val="12739865"/>
        <w:placeholder>
          <w:docPart w:val="021AE5238C8E43C0B2E89497DD839404"/>
        </w:placeholder>
        <w:dataBinding w:prefixMappings="xmlns:ns0='http://schemas.microsoft.com/office/2006/coverPageProps' " w:xpath="/ns0:CoverPageProperties[1]/ns0:Abstract[1]" w:storeItemID="{55AF091B-3C7A-41E3-B477-F2FDAA23CFDA}"/>
        <w15:appearance w15:val="hidden"/>
        <w:text/>
      </w:sdtPr>
      <w:sdtEndPr/>
      <w:sdtContent>
        <w:r w:rsidR="00B05AEC" w:rsidRPr="004F5C8A">
          <w:rPr>
            <w:sz w:val="20"/>
            <w:szCs w:val="20"/>
            <w:lang w:bidi="de-DE"/>
          </w:rPr>
          <w:t>Para-C</w:t>
        </w:r>
        <w:r w:rsidR="00B05AEC">
          <w:rPr>
            <w:sz w:val="20"/>
            <w:szCs w:val="20"/>
            <w:lang w:bidi="de-DE"/>
          </w:rPr>
          <w:t>:</w:t>
        </w:r>
      </w:sdtContent>
    </w:sdt>
    <w:r w:rsidR="00B05AEC" w:rsidRPr="00B05AEC">
      <w:t xml:space="preserve"> </w:t>
    </w:r>
    <w:r w:rsidR="00BD391C" w:rsidRPr="00BD391C">
      <w:rPr>
        <w:sz w:val="20"/>
        <w:szCs w:val="20"/>
        <w:lang w:bidi="de-DE"/>
      </w:rPr>
      <w:t>C-based Coding for Advanced Management of Programs and Code</w:t>
    </w:r>
    <w:r w:rsidR="00BD391C" w:rsidRPr="00BD391C">
      <w:rPr>
        <w:rStyle w:val="Strong"/>
        <w:caps w:val="0"/>
        <w:sz w:val="20"/>
        <w:szCs w:val="20"/>
        <w:lang w:bidi="de-DE"/>
      </w:rPr>
      <w:t xml:space="preserve"> </w:t>
    </w:r>
    <w:r w:rsidR="005D3A03" w:rsidRPr="004F5C8A">
      <w:rPr>
        <w:rStyle w:val="Strong"/>
        <w:sz w:val="20"/>
        <w:szCs w:val="20"/>
        <w:lang w:bidi="de-DE"/>
      </w:rPr>
      <w:ptab w:relativeTo="margin" w:alignment="right" w:leader="none"/>
    </w:r>
    <w:r w:rsidR="005D3A03" w:rsidRPr="004F5C8A">
      <w:rPr>
        <w:rStyle w:val="Strong"/>
        <w:sz w:val="20"/>
        <w:szCs w:val="20"/>
        <w:lang w:bidi="de-DE"/>
      </w:rPr>
      <w:fldChar w:fldCharType="begin"/>
    </w:r>
    <w:r w:rsidR="005D3A03" w:rsidRPr="004F5C8A">
      <w:rPr>
        <w:rStyle w:val="Strong"/>
        <w:sz w:val="20"/>
        <w:szCs w:val="20"/>
        <w:lang w:bidi="de-DE"/>
      </w:rPr>
      <w:instrText xml:space="preserve"> PAGE   \* MERGEFORMAT </w:instrText>
    </w:r>
    <w:r w:rsidR="005D3A03" w:rsidRPr="004F5C8A">
      <w:rPr>
        <w:rStyle w:val="Strong"/>
        <w:sz w:val="20"/>
        <w:szCs w:val="20"/>
        <w:lang w:bidi="de-DE"/>
      </w:rPr>
      <w:fldChar w:fldCharType="separate"/>
    </w:r>
    <w:r w:rsidR="000D3F41" w:rsidRPr="004F5C8A">
      <w:rPr>
        <w:rStyle w:val="Strong"/>
        <w:noProof/>
        <w:sz w:val="20"/>
        <w:szCs w:val="20"/>
        <w:lang w:bidi="de-DE"/>
      </w:rPr>
      <w:t>8</w:t>
    </w:r>
    <w:r w:rsidR="005D3A03" w:rsidRPr="004F5C8A">
      <w:rPr>
        <w:rStyle w:val="Strong"/>
        <w:noProof/>
        <w:sz w:val="20"/>
        <w:szCs w:val="20"/>
        <w:lang w:bidi="de-DE"/>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F8A11" w14:textId="4CF869E5" w:rsidR="00816BE3" w:rsidRPr="00816BE3" w:rsidRDefault="00816BE3" w:rsidP="00816BE3">
    <w:pPr>
      <w:pStyle w:val="Header"/>
      <w:jc w:val="center"/>
      <w:rPr>
        <w:lang w:val="de-A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B171E1E"/>
    <w:multiLevelType w:val="hybridMultilevel"/>
    <w:tmpl w:val="4952388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1" w15:restartNumberingAfterBreak="0">
    <w:nsid w:val="0EF73AF7"/>
    <w:multiLevelType w:val="hybridMultilevel"/>
    <w:tmpl w:val="CE52A5B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12" w15:restartNumberingAfterBreak="0">
    <w:nsid w:val="11691FFE"/>
    <w:multiLevelType w:val="multilevel"/>
    <w:tmpl w:val="3E4420E8"/>
    <w:lvl w:ilvl="0">
      <w:start w:val="1"/>
      <w:numFmt w:val="decimal"/>
      <w:lvlText w:val="%1."/>
      <w:lvlJc w:val="left"/>
      <w:pPr>
        <w:ind w:left="426" w:firstLine="0"/>
      </w:pPr>
      <w:rPr>
        <w:rFonts w:hint="default"/>
      </w:rPr>
    </w:lvl>
    <w:lvl w:ilvl="1">
      <w:start w:val="1"/>
      <w:numFmt w:val="decimal"/>
      <w:lvlText w:val="%1.%2."/>
      <w:lvlJc w:val="left"/>
      <w:pPr>
        <w:ind w:left="783" w:firstLine="0"/>
      </w:pPr>
      <w:rPr>
        <w:rFonts w:hint="default"/>
      </w:rPr>
    </w:lvl>
    <w:lvl w:ilvl="2">
      <w:start w:val="1"/>
      <w:numFmt w:val="decimal"/>
      <w:lvlText w:val="%1.%2.%3."/>
      <w:lvlJc w:val="left"/>
      <w:pPr>
        <w:ind w:left="1140" w:firstLine="0"/>
      </w:pPr>
      <w:rPr>
        <w:rFonts w:hint="default"/>
      </w:rPr>
    </w:lvl>
    <w:lvl w:ilvl="3">
      <w:start w:val="1"/>
      <w:numFmt w:val="decimal"/>
      <w:lvlText w:val="%1.%2.%3.%4."/>
      <w:lvlJc w:val="left"/>
      <w:pPr>
        <w:ind w:left="1497" w:firstLine="0"/>
      </w:pPr>
      <w:rPr>
        <w:rFonts w:hint="default"/>
      </w:rPr>
    </w:lvl>
    <w:lvl w:ilvl="4">
      <w:start w:val="1"/>
      <w:numFmt w:val="decimal"/>
      <w:lvlText w:val="%1.%2.%3.%4.%5."/>
      <w:lvlJc w:val="left"/>
      <w:pPr>
        <w:ind w:left="1854" w:firstLine="0"/>
      </w:pPr>
      <w:rPr>
        <w:rFonts w:hint="default"/>
      </w:rPr>
    </w:lvl>
    <w:lvl w:ilvl="5">
      <w:start w:val="1"/>
      <w:numFmt w:val="decimal"/>
      <w:lvlText w:val="%1.%2.%3.%4.%5.%6."/>
      <w:lvlJc w:val="left"/>
      <w:pPr>
        <w:ind w:left="2211" w:firstLine="0"/>
      </w:pPr>
      <w:rPr>
        <w:rFonts w:hint="default"/>
      </w:rPr>
    </w:lvl>
    <w:lvl w:ilvl="6">
      <w:start w:val="1"/>
      <w:numFmt w:val="decimal"/>
      <w:lvlText w:val="%1.%2.%3.%4.%5.%6.%7."/>
      <w:lvlJc w:val="left"/>
      <w:pPr>
        <w:ind w:left="2568" w:firstLine="0"/>
      </w:pPr>
      <w:rPr>
        <w:rFonts w:hint="default"/>
      </w:rPr>
    </w:lvl>
    <w:lvl w:ilvl="7">
      <w:start w:val="1"/>
      <w:numFmt w:val="decimal"/>
      <w:lvlText w:val="%1.%2.%3.%4.%5.%6.%7.%8."/>
      <w:lvlJc w:val="left"/>
      <w:pPr>
        <w:ind w:left="2925" w:firstLine="0"/>
      </w:pPr>
      <w:rPr>
        <w:rFonts w:hint="default"/>
      </w:rPr>
    </w:lvl>
    <w:lvl w:ilvl="8">
      <w:start w:val="1"/>
      <w:numFmt w:val="decimal"/>
      <w:lvlText w:val="%1.%2.%3.%4.%5.%6.%7.%8.%9."/>
      <w:lvlJc w:val="left"/>
      <w:pPr>
        <w:ind w:left="3282" w:firstLine="0"/>
      </w:pPr>
      <w:rPr>
        <w:rFonts w:hint="default"/>
      </w:rPr>
    </w:lvl>
  </w:abstractNum>
  <w:abstractNum w:abstractNumId="13" w15:restartNumberingAfterBreak="0">
    <w:nsid w:val="120E4A80"/>
    <w:multiLevelType w:val="hybridMultilevel"/>
    <w:tmpl w:val="C3FAD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7460035"/>
    <w:multiLevelType w:val="hybridMultilevel"/>
    <w:tmpl w:val="99A024A2"/>
    <w:lvl w:ilvl="0" w:tplc="06147936">
      <w:start w:val="100"/>
      <w:numFmt w:val="bullet"/>
      <w:lvlText w:val="-"/>
      <w:lvlJc w:val="left"/>
      <w:pPr>
        <w:ind w:left="1080" w:hanging="360"/>
      </w:pPr>
      <w:rPr>
        <w:rFonts w:ascii="Arial Nova Light" w:eastAsiaTheme="minorEastAsia" w:hAnsi="Arial Nova Light"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7621264"/>
    <w:multiLevelType w:val="hybridMultilevel"/>
    <w:tmpl w:val="84CCEA98"/>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7E66A95"/>
    <w:multiLevelType w:val="hybridMultilevel"/>
    <w:tmpl w:val="55620CE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39C20758"/>
    <w:multiLevelType w:val="hybridMultilevel"/>
    <w:tmpl w:val="D7F680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BE1632"/>
    <w:multiLevelType w:val="hybridMultilevel"/>
    <w:tmpl w:val="79065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9676B6"/>
    <w:multiLevelType w:val="hybridMultilevel"/>
    <w:tmpl w:val="DAD47B22"/>
    <w:lvl w:ilvl="0" w:tplc="3420F68C">
      <w:start w:val="1"/>
      <w:numFmt w:val="decimal"/>
      <w:lvlText w:val="%1."/>
      <w:lvlJc w:val="left"/>
      <w:pPr>
        <w:ind w:left="586" w:hanging="360"/>
      </w:pPr>
      <w:rPr>
        <w:rFonts w:ascii="Arial Nova Light" w:eastAsiaTheme="minorEastAsia" w:hAnsi="Arial Nova Light" w:cstheme="minorBidi"/>
      </w:rPr>
    </w:lvl>
    <w:lvl w:ilvl="1" w:tplc="08090003" w:tentative="1">
      <w:start w:val="1"/>
      <w:numFmt w:val="bullet"/>
      <w:lvlText w:val="o"/>
      <w:lvlJc w:val="left"/>
      <w:pPr>
        <w:ind w:left="1306" w:hanging="360"/>
      </w:pPr>
      <w:rPr>
        <w:rFonts w:ascii="Courier New" w:hAnsi="Courier New" w:cs="Courier New" w:hint="default"/>
      </w:rPr>
    </w:lvl>
    <w:lvl w:ilvl="2" w:tplc="08090005" w:tentative="1">
      <w:start w:val="1"/>
      <w:numFmt w:val="bullet"/>
      <w:lvlText w:val=""/>
      <w:lvlJc w:val="left"/>
      <w:pPr>
        <w:ind w:left="2026" w:hanging="360"/>
      </w:pPr>
      <w:rPr>
        <w:rFonts w:ascii="Wingdings" w:hAnsi="Wingdings" w:hint="default"/>
      </w:rPr>
    </w:lvl>
    <w:lvl w:ilvl="3" w:tplc="08090001" w:tentative="1">
      <w:start w:val="1"/>
      <w:numFmt w:val="bullet"/>
      <w:lvlText w:val=""/>
      <w:lvlJc w:val="left"/>
      <w:pPr>
        <w:ind w:left="2746" w:hanging="360"/>
      </w:pPr>
      <w:rPr>
        <w:rFonts w:ascii="Symbol" w:hAnsi="Symbol" w:hint="default"/>
      </w:rPr>
    </w:lvl>
    <w:lvl w:ilvl="4" w:tplc="08090003" w:tentative="1">
      <w:start w:val="1"/>
      <w:numFmt w:val="bullet"/>
      <w:lvlText w:val="o"/>
      <w:lvlJc w:val="left"/>
      <w:pPr>
        <w:ind w:left="3466" w:hanging="360"/>
      </w:pPr>
      <w:rPr>
        <w:rFonts w:ascii="Courier New" w:hAnsi="Courier New" w:cs="Courier New" w:hint="default"/>
      </w:rPr>
    </w:lvl>
    <w:lvl w:ilvl="5" w:tplc="08090005" w:tentative="1">
      <w:start w:val="1"/>
      <w:numFmt w:val="bullet"/>
      <w:lvlText w:val=""/>
      <w:lvlJc w:val="left"/>
      <w:pPr>
        <w:ind w:left="4186" w:hanging="360"/>
      </w:pPr>
      <w:rPr>
        <w:rFonts w:ascii="Wingdings" w:hAnsi="Wingdings" w:hint="default"/>
      </w:rPr>
    </w:lvl>
    <w:lvl w:ilvl="6" w:tplc="08090001" w:tentative="1">
      <w:start w:val="1"/>
      <w:numFmt w:val="bullet"/>
      <w:lvlText w:val=""/>
      <w:lvlJc w:val="left"/>
      <w:pPr>
        <w:ind w:left="4906" w:hanging="360"/>
      </w:pPr>
      <w:rPr>
        <w:rFonts w:ascii="Symbol" w:hAnsi="Symbol" w:hint="default"/>
      </w:rPr>
    </w:lvl>
    <w:lvl w:ilvl="7" w:tplc="08090003" w:tentative="1">
      <w:start w:val="1"/>
      <w:numFmt w:val="bullet"/>
      <w:lvlText w:val="o"/>
      <w:lvlJc w:val="left"/>
      <w:pPr>
        <w:ind w:left="5626" w:hanging="360"/>
      </w:pPr>
      <w:rPr>
        <w:rFonts w:ascii="Courier New" w:hAnsi="Courier New" w:cs="Courier New" w:hint="default"/>
      </w:rPr>
    </w:lvl>
    <w:lvl w:ilvl="8" w:tplc="08090005" w:tentative="1">
      <w:start w:val="1"/>
      <w:numFmt w:val="bullet"/>
      <w:lvlText w:val=""/>
      <w:lvlJc w:val="left"/>
      <w:pPr>
        <w:ind w:left="6346" w:hanging="360"/>
      </w:pPr>
      <w:rPr>
        <w:rFonts w:ascii="Wingdings" w:hAnsi="Wingdings" w:hint="default"/>
      </w:rPr>
    </w:lvl>
  </w:abstractNum>
  <w:abstractNum w:abstractNumId="20" w15:restartNumberingAfterBreak="0">
    <w:nsid w:val="568331F1"/>
    <w:multiLevelType w:val="hybridMultilevel"/>
    <w:tmpl w:val="2B362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7A61EA"/>
    <w:multiLevelType w:val="multilevel"/>
    <w:tmpl w:val="336E67BA"/>
    <w:lvl w:ilvl="0">
      <w:numFmt w:val="decimal"/>
      <w:pStyle w:val="Heading1"/>
      <w:lvlText w:val="%1."/>
      <w:lvlJc w:val="left"/>
      <w:pPr>
        <w:ind w:left="720" w:hanging="720"/>
      </w:pPr>
      <w:rPr>
        <w:rFonts w:hint="default"/>
      </w:rPr>
    </w:lvl>
    <w:lvl w:ilvl="1">
      <w:start w:val="1"/>
      <w:numFmt w:val="decimal"/>
      <w:pStyle w:val="Heading2"/>
      <w:isLgl/>
      <w:lvlText w:val="%1.%2"/>
      <w:lvlJc w:val="left"/>
      <w:pPr>
        <w:ind w:left="833" w:hanging="720"/>
      </w:pPr>
      <w:rPr>
        <w:rFonts w:hint="default"/>
      </w:rPr>
    </w:lvl>
    <w:lvl w:ilvl="2">
      <w:start w:val="1"/>
      <w:numFmt w:val="decimal"/>
      <w:pStyle w:val="Heading3"/>
      <w:isLgl/>
      <w:lvlText w:val="%1.%2.%3"/>
      <w:lvlJc w:val="left"/>
      <w:pPr>
        <w:ind w:left="946" w:hanging="720"/>
      </w:pPr>
      <w:rPr>
        <w:rFonts w:hint="default"/>
      </w:rPr>
    </w:lvl>
    <w:lvl w:ilvl="3">
      <w:start w:val="1"/>
      <w:numFmt w:val="decimal"/>
      <w:pStyle w:val="Heading4"/>
      <w:isLgl/>
      <w:suff w:val="space"/>
      <w:lvlText w:val="%1.%2.%3.%4"/>
      <w:lvlJc w:val="left"/>
      <w:pPr>
        <w:ind w:left="1059" w:hanging="720"/>
      </w:pPr>
      <w:rPr>
        <w:rFonts w:hint="default"/>
      </w:rPr>
    </w:lvl>
    <w:lvl w:ilvl="4">
      <w:start w:val="1"/>
      <w:numFmt w:val="decimal"/>
      <w:pStyle w:val="Heading5"/>
      <w:isLgl/>
      <w:suff w:val="space"/>
      <w:lvlText w:val="%1.%2.%3.%4.%5"/>
      <w:lvlJc w:val="left"/>
      <w:pPr>
        <w:ind w:left="1172" w:hanging="720"/>
      </w:pPr>
      <w:rPr>
        <w:rFonts w:hint="default"/>
      </w:rPr>
    </w:lvl>
    <w:lvl w:ilvl="5">
      <w:start w:val="1"/>
      <w:numFmt w:val="decimal"/>
      <w:pStyle w:val="Heading6"/>
      <w:isLgl/>
      <w:lvlText w:val="%1.%2.%3.%4.%5.%6"/>
      <w:lvlJc w:val="left"/>
      <w:pPr>
        <w:ind w:left="1285" w:hanging="720"/>
      </w:pPr>
      <w:rPr>
        <w:rFonts w:hint="default"/>
      </w:rPr>
    </w:lvl>
    <w:lvl w:ilvl="6">
      <w:start w:val="1"/>
      <w:numFmt w:val="decimal"/>
      <w:pStyle w:val="Heading7"/>
      <w:isLgl/>
      <w:lvlText w:val="%1.%2.%3.%4.%5.%6.%7"/>
      <w:lvlJc w:val="left"/>
      <w:pPr>
        <w:ind w:left="1398" w:hanging="720"/>
      </w:pPr>
      <w:rPr>
        <w:rFonts w:hint="default"/>
      </w:rPr>
    </w:lvl>
    <w:lvl w:ilvl="7">
      <w:start w:val="1"/>
      <w:numFmt w:val="decimal"/>
      <w:pStyle w:val="Heading8"/>
      <w:isLgl/>
      <w:lvlText w:val="%1.%2.%3.%4.%5.%6.%7.%8"/>
      <w:lvlJc w:val="left"/>
      <w:pPr>
        <w:ind w:left="1511" w:hanging="720"/>
      </w:pPr>
      <w:rPr>
        <w:rFonts w:hint="default"/>
      </w:rPr>
    </w:lvl>
    <w:lvl w:ilvl="8">
      <w:start w:val="1"/>
      <w:numFmt w:val="decimal"/>
      <w:pStyle w:val="Heading9"/>
      <w:isLgl/>
      <w:lvlText w:val="%1.%2.%3.%4.%5.%6.%7.%8.%9"/>
      <w:lvlJc w:val="left"/>
      <w:pPr>
        <w:ind w:left="1624" w:hanging="720"/>
      </w:pPr>
      <w:rPr>
        <w:rFonts w:hint="default"/>
      </w:rPr>
    </w:lvl>
  </w:abstractNum>
  <w:abstractNum w:abstractNumId="22" w15:restartNumberingAfterBreak="0">
    <w:nsid w:val="607B24F2"/>
    <w:multiLevelType w:val="hybridMultilevel"/>
    <w:tmpl w:val="008C7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2325C17"/>
    <w:multiLevelType w:val="hybridMultilevel"/>
    <w:tmpl w:val="5CBAC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47F308F"/>
    <w:multiLevelType w:val="hybridMultilevel"/>
    <w:tmpl w:val="F3B2BE4A"/>
    <w:lvl w:ilvl="0" w:tplc="08090001">
      <w:start w:val="1"/>
      <w:numFmt w:val="bullet"/>
      <w:lvlText w:val=""/>
      <w:lvlJc w:val="left"/>
      <w:pPr>
        <w:ind w:left="720" w:hanging="360"/>
      </w:pPr>
      <w:rPr>
        <w:rFonts w:ascii="Symbol" w:hAnsi="Symbol" w:hint="default"/>
      </w:rPr>
    </w:lvl>
    <w:lvl w:ilvl="1" w:tplc="0C07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F40D9A"/>
    <w:multiLevelType w:val="hybridMultilevel"/>
    <w:tmpl w:val="17BC106E"/>
    <w:lvl w:ilvl="0" w:tplc="0C07000F">
      <w:start w:val="1"/>
      <w:numFmt w:val="decimal"/>
      <w:lvlText w:val="%1."/>
      <w:lvlJc w:val="left"/>
      <w:pPr>
        <w:ind w:left="586" w:hanging="360"/>
      </w:pPr>
    </w:lvl>
    <w:lvl w:ilvl="1" w:tplc="08090019" w:tentative="1">
      <w:start w:val="1"/>
      <w:numFmt w:val="lowerLetter"/>
      <w:lvlText w:val="%2."/>
      <w:lvlJc w:val="left"/>
      <w:pPr>
        <w:ind w:left="1306" w:hanging="360"/>
      </w:pPr>
    </w:lvl>
    <w:lvl w:ilvl="2" w:tplc="0809001B" w:tentative="1">
      <w:start w:val="1"/>
      <w:numFmt w:val="lowerRoman"/>
      <w:lvlText w:val="%3."/>
      <w:lvlJc w:val="right"/>
      <w:pPr>
        <w:ind w:left="2026" w:hanging="180"/>
      </w:pPr>
    </w:lvl>
    <w:lvl w:ilvl="3" w:tplc="0809000F" w:tentative="1">
      <w:start w:val="1"/>
      <w:numFmt w:val="decimal"/>
      <w:lvlText w:val="%4."/>
      <w:lvlJc w:val="left"/>
      <w:pPr>
        <w:ind w:left="2746" w:hanging="360"/>
      </w:pPr>
    </w:lvl>
    <w:lvl w:ilvl="4" w:tplc="08090019" w:tentative="1">
      <w:start w:val="1"/>
      <w:numFmt w:val="lowerLetter"/>
      <w:lvlText w:val="%5."/>
      <w:lvlJc w:val="left"/>
      <w:pPr>
        <w:ind w:left="3466" w:hanging="360"/>
      </w:pPr>
    </w:lvl>
    <w:lvl w:ilvl="5" w:tplc="0809001B" w:tentative="1">
      <w:start w:val="1"/>
      <w:numFmt w:val="lowerRoman"/>
      <w:lvlText w:val="%6."/>
      <w:lvlJc w:val="right"/>
      <w:pPr>
        <w:ind w:left="4186" w:hanging="180"/>
      </w:pPr>
    </w:lvl>
    <w:lvl w:ilvl="6" w:tplc="0809000F" w:tentative="1">
      <w:start w:val="1"/>
      <w:numFmt w:val="decimal"/>
      <w:lvlText w:val="%7."/>
      <w:lvlJc w:val="left"/>
      <w:pPr>
        <w:ind w:left="4906" w:hanging="360"/>
      </w:pPr>
    </w:lvl>
    <w:lvl w:ilvl="7" w:tplc="08090019" w:tentative="1">
      <w:start w:val="1"/>
      <w:numFmt w:val="lowerLetter"/>
      <w:lvlText w:val="%8."/>
      <w:lvlJc w:val="left"/>
      <w:pPr>
        <w:ind w:left="5626" w:hanging="360"/>
      </w:pPr>
    </w:lvl>
    <w:lvl w:ilvl="8" w:tplc="0809001B" w:tentative="1">
      <w:start w:val="1"/>
      <w:numFmt w:val="lowerRoman"/>
      <w:lvlText w:val="%9."/>
      <w:lvlJc w:val="right"/>
      <w:pPr>
        <w:ind w:left="6346" w:hanging="180"/>
      </w:pPr>
    </w:lvl>
  </w:abstractNum>
  <w:abstractNum w:abstractNumId="26" w15:restartNumberingAfterBreak="0">
    <w:nsid w:val="7908010E"/>
    <w:multiLevelType w:val="hybridMultilevel"/>
    <w:tmpl w:val="3CA84BA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7" w15:restartNumberingAfterBreak="0">
    <w:nsid w:val="7B29322E"/>
    <w:multiLevelType w:val="hybridMultilevel"/>
    <w:tmpl w:val="AA3C35A8"/>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8" w15:restartNumberingAfterBreak="0">
    <w:nsid w:val="7B7171F4"/>
    <w:multiLevelType w:val="hybridMultilevel"/>
    <w:tmpl w:val="BF9EAD8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1"/>
  </w:num>
  <w:num w:numId="13">
    <w:abstractNumId w:val="23"/>
  </w:num>
  <w:num w:numId="14">
    <w:abstractNumId w:val="14"/>
  </w:num>
  <w:num w:numId="15">
    <w:abstractNumId w:val="17"/>
  </w:num>
  <w:num w:numId="16">
    <w:abstractNumId w:val="24"/>
  </w:num>
  <w:num w:numId="17">
    <w:abstractNumId w:val="20"/>
  </w:num>
  <w:num w:numId="18">
    <w:abstractNumId w:val="18"/>
  </w:num>
  <w:num w:numId="19">
    <w:abstractNumId w:val="22"/>
  </w:num>
  <w:num w:numId="20">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15"/>
  </w:num>
  <w:num w:numId="25">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num>
  <w:num w:numId="27">
    <w:abstractNumId w:val="16"/>
  </w:num>
  <w:num w:numId="28">
    <w:abstractNumId w:val="28"/>
  </w:num>
  <w:num w:numId="29">
    <w:abstractNumId w:val="27"/>
  </w:num>
  <w:num w:numId="30">
    <w:abstractNumId w:val="12"/>
  </w:num>
  <w:num w:numId="31">
    <w:abstractNumId w:val="10"/>
  </w:num>
  <w:num w:numId="32">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num>
  <w:num w:numId="34">
    <w:abstractNumId w:val="25"/>
  </w:num>
  <w:num w:numId="35">
    <w:abstractNumId w:val="1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defaultTabStop w:val="720"/>
  <w:hyphenationZone w:val="425"/>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DcyNDQ3MTe2NDVR0lEKTi0uzszPAykwMa8FAG7r9fktAAAA"/>
  </w:docVars>
  <w:rsids>
    <w:rsidRoot w:val="00D05B5D"/>
    <w:rsid w:val="000005E4"/>
    <w:rsid w:val="0000075E"/>
    <w:rsid w:val="0000100C"/>
    <w:rsid w:val="0000110D"/>
    <w:rsid w:val="00001C0D"/>
    <w:rsid w:val="00003BA7"/>
    <w:rsid w:val="00003FF4"/>
    <w:rsid w:val="000041CF"/>
    <w:rsid w:val="00005171"/>
    <w:rsid w:val="00005191"/>
    <w:rsid w:val="0000562F"/>
    <w:rsid w:val="00006B84"/>
    <w:rsid w:val="00007072"/>
    <w:rsid w:val="00007F5A"/>
    <w:rsid w:val="00010002"/>
    <w:rsid w:val="00010E94"/>
    <w:rsid w:val="00011817"/>
    <w:rsid w:val="0001304A"/>
    <w:rsid w:val="00013BF1"/>
    <w:rsid w:val="00013E43"/>
    <w:rsid w:val="00014E14"/>
    <w:rsid w:val="0001505C"/>
    <w:rsid w:val="000152C9"/>
    <w:rsid w:val="0002176F"/>
    <w:rsid w:val="000220D6"/>
    <w:rsid w:val="00022322"/>
    <w:rsid w:val="00022FA7"/>
    <w:rsid w:val="000255D2"/>
    <w:rsid w:val="00026287"/>
    <w:rsid w:val="00026E94"/>
    <w:rsid w:val="00027745"/>
    <w:rsid w:val="00027918"/>
    <w:rsid w:val="00031702"/>
    <w:rsid w:val="00031CC0"/>
    <w:rsid w:val="00033350"/>
    <w:rsid w:val="000341E0"/>
    <w:rsid w:val="0003594C"/>
    <w:rsid w:val="00036747"/>
    <w:rsid w:val="0003678D"/>
    <w:rsid w:val="000402BF"/>
    <w:rsid w:val="000407CF"/>
    <w:rsid w:val="00040BB7"/>
    <w:rsid w:val="00043BE1"/>
    <w:rsid w:val="0004769A"/>
    <w:rsid w:val="000507B2"/>
    <w:rsid w:val="00051317"/>
    <w:rsid w:val="00051BFA"/>
    <w:rsid w:val="00052238"/>
    <w:rsid w:val="00053BFA"/>
    <w:rsid w:val="00054075"/>
    <w:rsid w:val="00055001"/>
    <w:rsid w:val="0005512C"/>
    <w:rsid w:val="00056401"/>
    <w:rsid w:val="00061B22"/>
    <w:rsid w:val="00062E42"/>
    <w:rsid w:val="000649B3"/>
    <w:rsid w:val="000650DF"/>
    <w:rsid w:val="00065708"/>
    <w:rsid w:val="000657BC"/>
    <w:rsid w:val="000677FC"/>
    <w:rsid w:val="000678C1"/>
    <w:rsid w:val="00067A58"/>
    <w:rsid w:val="00067B57"/>
    <w:rsid w:val="000707D9"/>
    <w:rsid w:val="00072D53"/>
    <w:rsid w:val="00073081"/>
    <w:rsid w:val="000754E2"/>
    <w:rsid w:val="0007603F"/>
    <w:rsid w:val="00082B9F"/>
    <w:rsid w:val="00082BBF"/>
    <w:rsid w:val="00082EC7"/>
    <w:rsid w:val="0008387D"/>
    <w:rsid w:val="00083ED8"/>
    <w:rsid w:val="0008602B"/>
    <w:rsid w:val="0009027C"/>
    <w:rsid w:val="00090354"/>
    <w:rsid w:val="00090CCD"/>
    <w:rsid w:val="000913ED"/>
    <w:rsid w:val="00092326"/>
    <w:rsid w:val="00092976"/>
    <w:rsid w:val="00093823"/>
    <w:rsid w:val="00094AC0"/>
    <w:rsid w:val="000A00FB"/>
    <w:rsid w:val="000A2D6E"/>
    <w:rsid w:val="000A3600"/>
    <w:rsid w:val="000A5538"/>
    <w:rsid w:val="000A5BAE"/>
    <w:rsid w:val="000A66F0"/>
    <w:rsid w:val="000B4674"/>
    <w:rsid w:val="000B6A50"/>
    <w:rsid w:val="000B6B36"/>
    <w:rsid w:val="000B6C9E"/>
    <w:rsid w:val="000B712E"/>
    <w:rsid w:val="000C003B"/>
    <w:rsid w:val="000C0426"/>
    <w:rsid w:val="000C0705"/>
    <w:rsid w:val="000C390C"/>
    <w:rsid w:val="000C6ABD"/>
    <w:rsid w:val="000C6D50"/>
    <w:rsid w:val="000C75D1"/>
    <w:rsid w:val="000C7D67"/>
    <w:rsid w:val="000D0724"/>
    <w:rsid w:val="000D1B8F"/>
    <w:rsid w:val="000D3F41"/>
    <w:rsid w:val="000D5D98"/>
    <w:rsid w:val="000D6E1D"/>
    <w:rsid w:val="000D7F86"/>
    <w:rsid w:val="000E0A64"/>
    <w:rsid w:val="000E19D3"/>
    <w:rsid w:val="000E1DCF"/>
    <w:rsid w:val="000E2266"/>
    <w:rsid w:val="000E5EBE"/>
    <w:rsid w:val="000E61F9"/>
    <w:rsid w:val="000E6377"/>
    <w:rsid w:val="000E6566"/>
    <w:rsid w:val="000E71C8"/>
    <w:rsid w:val="000E74E2"/>
    <w:rsid w:val="000E7A99"/>
    <w:rsid w:val="000F0F17"/>
    <w:rsid w:val="000F2B3B"/>
    <w:rsid w:val="000F4C5A"/>
    <w:rsid w:val="000F511E"/>
    <w:rsid w:val="00105791"/>
    <w:rsid w:val="0010658D"/>
    <w:rsid w:val="001073F3"/>
    <w:rsid w:val="00107C0E"/>
    <w:rsid w:val="001113A7"/>
    <w:rsid w:val="00111A0A"/>
    <w:rsid w:val="001135A8"/>
    <w:rsid w:val="001147E8"/>
    <w:rsid w:val="0011587A"/>
    <w:rsid w:val="0011608D"/>
    <w:rsid w:val="00117C4B"/>
    <w:rsid w:val="00117F8E"/>
    <w:rsid w:val="00121BE4"/>
    <w:rsid w:val="00122412"/>
    <w:rsid w:val="0012271C"/>
    <w:rsid w:val="00123359"/>
    <w:rsid w:val="00124351"/>
    <w:rsid w:val="00125D00"/>
    <w:rsid w:val="00126BD8"/>
    <w:rsid w:val="001270E7"/>
    <w:rsid w:val="00127677"/>
    <w:rsid w:val="00130D5C"/>
    <w:rsid w:val="00131744"/>
    <w:rsid w:val="00131F99"/>
    <w:rsid w:val="00132CB7"/>
    <w:rsid w:val="00132D48"/>
    <w:rsid w:val="00133AD1"/>
    <w:rsid w:val="00133B8A"/>
    <w:rsid w:val="00133CCE"/>
    <w:rsid w:val="00136E64"/>
    <w:rsid w:val="00137788"/>
    <w:rsid w:val="00137C92"/>
    <w:rsid w:val="001411C8"/>
    <w:rsid w:val="00141BE9"/>
    <w:rsid w:val="001434F7"/>
    <w:rsid w:val="00143A47"/>
    <w:rsid w:val="00145DF9"/>
    <w:rsid w:val="001465C3"/>
    <w:rsid w:val="00150744"/>
    <w:rsid w:val="00150CAC"/>
    <w:rsid w:val="00150D62"/>
    <w:rsid w:val="00150F0C"/>
    <w:rsid w:val="001516E2"/>
    <w:rsid w:val="00152475"/>
    <w:rsid w:val="00154469"/>
    <w:rsid w:val="00160E7D"/>
    <w:rsid w:val="00162CC4"/>
    <w:rsid w:val="00166787"/>
    <w:rsid w:val="0017295D"/>
    <w:rsid w:val="001758C4"/>
    <w:rsid w:val="00177F46"/>
    <w:rsid w:val="00180D5B"/>
    <w:rsid w:val="0018399D"/>
    <w:rsid w:val="00183CA3"/>
    <w:rsid w:val="00186815"/>
    <w:rsid w:val="00186BBD"/>
    <w:rsid w:val="001904C3"/>
    <w:rsid w:val="0019109B"/>
    <w:rsid w:val="001911FE"/>
    <w:rsid w:val="00192583"/>
    <w:rsid w:val="00192A68"/>
    <w:rsid w:val="00194762"/>
    <w:rsid w:val="00195579"/>
    <w:rsid w:val="00195741"/>
    <w:rsid w:val="00195F2F"/>
    <w:rsid w:val="00196964"/>
    <w:rsid w:val="00197E7D"/>
    <w:rsid w:val="001A20CB"/>
    <w:rsid w:val="001A217F"/>
    <w:rsid w:val="001A3A41"/>
    <w:rsid w:val="001A3E3E"/>
    <w:rsid w:val="001A432B"/>
    <w:rsid w:val="001A4C3C"/>
    <w:rsid w:val="001A60F7"/>
    <w:rsid w:val="001A7495"/>
    <w:rsid w:val="001A7A2E"/>
    <w:rsid w:val="001B10B8"/>
    <w:rsid w:val="001B18BB"/>
    <w:rsid w:val="001B30B6"/>
    <w:rsid w:val="001B423F"/>
    <w:rsid w:val="001B454D"/>
    <w:rsid w:val="001B46E0"/>
    <w:rsid w:val="001B5978"/>
    <w:rsid w:val="001B6F94"/>
    <w:rsid w:val="001B7D15"/>
    <w:rsid w:val="001B7EE9"/>
    <w:rsid w:val="001C0285"/>
    <w:rsid w:val="001C06D2"/>
    <w:rsid w:val="001C111D"/>
    <w:rsid w:val="001C178A"/>
    <w:rsid w:val="001C192B"/>
    <w:rsid w:val="001C34A1"/>
    <w:rsid w:val="001C3A53"/>
    <w:rsid w:val="001C3AC8"/>
    <w:rsid w:val="001C3C27"/>
    <w:rsid w:val="001C66FF"/>
    <w:rsid w:val="001C6D9E"/>
    <w:rsid w:val="001D0987"/>
    <w:rsid w:val="001D0AA8"/>
    <w:rsid w:val="001D1773"/>
    <w:rsid w:val="001D2A67"/>
    <w:rsid w:val="001D3FDE"/>
    <w:rsid w:val="001D4A80"/>
    <w:rsid w:val="001D5050"/>
    <w:rsid w:val="001D6060"/>
    <w:rsid w:val="001D7506"/>
    <w:rsid w:val="001D7E62"/>
    <w:rsid w:val="001E0922"/>
    <w:rsid w:val="001E1B4D"/>
    <w:rsid w:val="001E3FD6"/>
    <w:rsid w:val="001E47F7"/>
    <w:rsid w:val="001E51AF"/>
    <w:rsid w:val="001E770B"/>
    <w:rsid w:val="001F0FC4"/>
    <w:rsid w:val="001F0FFD"/>
    <w:rsid w:val="001F2771"/>
    <w:rsid w:val="001F357C"/>
    <w:rsid w:val="001F4C32"/>
    <w:rsid w:val="001F5CBE"/>
    <w:rsid w:val="001F7462"/>
    <w:rsid w:val="001F7625"/>
    <w:rsid w:val="00200D06"/>
    <w:rsid w:val="0020115D"/>
    <w:rsid w:val="00202CBB"/>
    <w:rsid w:val="00203422"/>
    <w:rsid w:val="00203752"/>
    <w:rsid w:val="00206A48"/>
    <w:rsid w:val="00206BD6"/>
    <w:rsid w:val="00210273"/>
    <w:rsid w:val="00210731"/>
    <w:rsid w:val="00212793"/>
    <w:rsid w:val="00214445"/>
    <w:rsid w:val="002145BA"/>
    <w:rsid w:val="00214D19"/>
    <w:rsid w:val="00215981"/>
    <w:rsid w:val="002160ED"/>
    <w:rsid w:val="00216119"/>
    <w:rsid w:val="00216B37"/>
    <w:rsid w:val="00217D52"/>
    <w:rsid w:val="0022113D"/>
    <w:rsid w:val="002226FF"/>
    <w:rsid w:val="00222CDA"/>
    <w:rsid w:val="0022478B"/>
    <w:rsid w:val="00226A72"/>
    <w:rsid w:val="0022736D"/>
    <w:rsid w:val="002314AA"/>
    <w:rsid w:val="00231EBF"/>
    <w:rsid w:val="002324FD"/>
    <w:rsid w:val="00232F97"/>
    <w:rsid w:val="002344B7"/>
    <w:rsid w:val="00234D5F"/>
    <w:rsid w:val="00235C08"/>
    <w:rsid w:val="00236A42"/>
    <w:rsid w:val="00237318"/>
    <w:rsid w:val="0024071E"/>
    <w:rsid w:val="00242D74"/>
    <w:rsid w:val="00243C3B"/>
    <w:rsid w:val="0024591C"/>
    <w:rsid w:val="00246FA2"/>
    <w:rsid w:val="002500FD"/>
    <w:rsid w:val="00250DAD"/>
    <w:rsid w:val="00251281"/>
    <w:rsid w:val="002515CC"/>
    <w:rsid w:val="00251817"/>
    <w:rsid w:val="0025339A"/>
    <w:rsid w:val="002543F3"/>
    <w:rsid w:val="00256A1A"/>
    <w:rsid w:val="0025700C"/>
    <w:rsid w:val="002572EA"/>
    <w:rsid w:val="00261BAB"/>
    <w:rsid w:val="00263ACF"/>
    <w:rsid w:val="00264196"/>
    <w:rsid w:val="00264D2F"/>
    <w:rsid w:val="00264E4E"/>
    <w:rsid w:val="002650E7"/>
    <w:rsid w:val="00267034"/>
    <w:rsid w:val="002671FA"/>
    <w:rsid w:val="002673C4"/>
    <w:rsid w:val="002678AD"/>
    <w:rsid w:val="00271A29"/>
    <w:rsid w:val="00271C46"/>
    <w:rsid w:val="0027241F"/>
    <w:rsid w:val="00273128"/>
    <w:rsid w:val="002743D8"/>
    <w:rsid w:val="0027467C"/>
    <w:rsid w:val="00275410"/>
    <w:rsid w:val="00275E00"/>
    <w:rsid w:val="00276487"/>
    <w:rsid w:val="0027717B"/>
    <w:rsid w:val="00280387"/>
    <w:rsid w:val="00282B02"/>
    <w:rsid w:val="00285364"/>
    <w:rsid w:val="00285392"/>
    <w:rsid w:val="00286B20"/>
    <w:rsid w:val="00286C60"/>
    <w:rsid w:val="00286CDA"/>
    <w:rsid w:val="00287322"/>
    <w:rsid w:val="00287437"/>
    <w:rsid w:val="00287715"/>
    <w:rsid w:val="002905AD"/>
    <w:rsid w:val="002907B5"/>
    <w:rsid w:val="00294046"/>
    <w:rsid w:val="00294D91"/>
    <w:rsid w:val="00297B65"/>
    <w:rsid w:val="002A0752"/>
    <w:rsid w:val="002A1B08"/>
    <w:rsid w:val="002A27C1"/>
    <w:rsid w:val="002A3B57"/>
    <w:rsid w:val="002A52EC"/>
    <w:rsid w:val="002A60FB"/>
    <w:rsid w:val="002A674B"/>
    <w:rsid w:val="002A6848"/>
    <w:rsid w:val="002A6FF2"/>
    <w:rsid w:val="002B0550"/>
    <w:rsid w:val="002B1913"/>
    <w:rsid w:val="002B25CA"/>
    <w:rsid w:val="002B28BC"/>
    <w:rsid w:val="002B2E35"/>
    <w:rsid w:val="002B347F"/>
    <w:rsid w:val="002B3F22"/>
    <w:rsid w:val="002B5075"/>
    <w:rsid w:val="002B5E2B"/>
    <w:rsid w:val="002C039E"/>
    <w:rsid w:val="002C042C"/>
    <w:rsid w:val="002C0897"/>
    <w:rsid w:val="002C2A0E"/>
    <w:rsid w:val="002C2E4B"/>
    <w:rsid w:val="002C32D1"/>
    <w:rsid w:val="002C3F05"/>
    <w:rsid w:val="002C6359"/>
    <w:rsid w:val="002D2521"/>
    <w:rsid w:val="002D51FF"/>
    <w:rsid w:val="002D5E4C"/>
    <w:rsid w:val="002D63FD"/>
    <w:rsid w:val="002D6B38"/>
    <w:rsid w:val="002D72CD"/>
    <w:rsid w:val="002E0A15"/>
    <w:rsid w:val="002E21FE"/>
    <w:rsid w:val="002E4624"/>
    <w:rsid w:val="002E65DF"/>
    <w:rsid w:val="002E6890"/>
    <w:rsid w:val="002F095D"/>
    <w:rsid w:val="002F28FA"/>
    <w:rsid w:val="002F29C2"/>
    <w:rsid w:val="002F5D7D"/>
    <w:rsid w:val="002F7B74"/>
    <w:rsid w:val="00301047"/>
    <w:rsid w:val="0030175E"/>
    <w:rsid w:val="003030BC"/>
    <w:rsid w:val="003035C3"/>
    <w:rsid w:val="003047D4"/>
    <w:rsid w:val="003047DC"/>
    <w:rsid w:val="00305D22"/>
    <w:rsid w:val="003077CB"/>
    <w:rsid w:val="00307B44"/>
    <w:rsid w:val="00310840"/>
    <w:rsid w:val="00310D3B"/>
    <w:rsid w:val="00312E49"/>
    <w:rsid w:val="0031369E"/>
    <w:rsid w:val="003147C2"/>
    <w:rsid w:val="003158D8"/>
    <w:rsid w:val="003164F2"/>
    <w:rsid w:val="003169B3"/>
    <w:rsid w:val="00317DB2"/>
    <w:rsid w:val="00321386"/>
    <w:rsid w:val="0032257B"/>
    <w:rsid w:val="00323090"/>
    <w:rsid w:val="00325948"/>
    <w:rsid w:val="00325C11"/>
    <w:rsid w:val="00325C65"/>
    <w:rsid w:val="00326807"/>
    <w:rsid w:val="003278B0"/>
    <w:rsid w:val="00327E02"/>
    <w:rsid w:val="00330D18"/>
    <w:rsid w:val="00332C22"/>
    <w:rsid w:val="003350A1"/>
    <w:rsid w:val="00336026"/>
    <w:rsid w:val="003426A0"/>
    <w:rsid w:val="00345262"/>
    <w:rsid w:val="003464EB"/>
    <w:rsid w:val="00346875"/>
    <w:rsid w:val="00347FAC"/>
    <w:rsid w:val="00350184"/>
    <w:rsid w:val="003512A4"/>
    <w:rsid w:val="003515F1"/>
    <w:rsid w:val="00352B56"/>
    <w:rsid w:val="003539B9"/>
    <w:rsid w:val="00353A17"/>
    <w:rsid w:val="00354415"/>
    <w:rsid w:val="00354D1F"/>
    <w:rsid w:val="00354D77"/>
    <w:rsid w:val="00354F89"/>
    <w:rsid w:val="00355DCA"/>
    <w:rsid w:val="00355F8A"/>
    <w:rsid w:val="00355FCF"/>
    <w:rsid w:val="00356831"/>
    <w:rsid w:val="00356D48"/>
    <w:rsid w:val="00356F97"/>
    <w:rsid w:val="003571D9"/>
    <w:rsid w:val="003575DB"/>
    <w:rsid w:val="003624A2"/>
    <w:rsid w:val="003645B1"/>
    <w:rsid w:val="00365E2F"/>
    <w:rsid w:val="00366781"/>
    <w:rsid w:val="00366B8B"/>
    <w:rsid w:val="00366E54"/>
    <w:rsid w:val="00367C18"/>
    <w:rsid w:val="00370CDD"/>
    <w:rsid w:val="00375F83"/>
    <w:rsid w:val="0037666B"/>
    <w:rsid w:val="003772C5"/>
    <w:rsid w:val="00377F75"/>
    <w:rsid w:val="00377FCD"/>
    <w:rsid w:val="0038083E"/>
    <w:rsid w:val="0038130E"/>
    <w:rsid w:val="00381F18"/>
    <w:rsid w:val="00382816"/>
    <w:rsid w:val="00382C85"/>
    <w:rsid w:val="003843F6"/>
    <w:rsid w:val="00385CBC"/>
    <w:rsid w:val="00390913"/>
    <w:rsid w:val="00390D5F"/>
    <w:rsid w:val="00392515"/>
    <w:rsid w:val="0039273A"/>
    <w:rsid w:val="00393306"/>
    <w:rsid w:val="003933A8"/>
    <w:rsid w:val="00393E0C"/>
    <w:rsid w:val="00395515"/>
    <w:rsid w:val="00395BF3"/>
    <w:rsid w:val="0039722C"/>
    <w:rsid w:val="00397E48"/>
    <w:rsid w:val="003A0A16"/>
    <w:rsid w:val="003A0ED5"/>
    <w:rsid w:val="003A2C02"/>
    <w:rsid w:val="003A3278"/>
    <w:rsid w:val="003A36A2"/>
    <w:rsid w:val="003A39F0"/>
    <w:rsid w:val="003A7955"/>
    <w:rsid w:val="003B009E"/>
    <w:rsid w:val="003B101E"/>
    <w:rsid w:val="003B1459"/>
    <w:rsid w:val="003B1A97"/>
    <w:rsid w:val="003B1F59"/>
    <w:rsid w:val="003B23D7"/>
    <w:rsid w:val="003B31E8"/>
    <w:rsid w:val="003B3C86"/>
    <w:rsid w:val="003B59C8"/>
    <w:rsid w:val="003B73F8"/>
    <w:rsid w:val="003C032F"/>
    <w:rsid w:val="003C0332"/>
    <w:rsid w:val="003C0569"/>
    <w:rsid w:val="003C0BFC"/>
    <w:rsid w:val="003C2130"/>
    <w:rsid w:val="003C59A9"/>
    <w:rsid w:val="003C7BBE"/>
    <w:rsid w:val="003D0FA9"/>
    <w:rsid w:val="003D150D"/>
    <w:rsid w:val="003D3B52"/>
    <w:rsid w:val="003D3EEF"/>
    <w:rsid w:val="003D45E4"/>
    <w:rsid w:val="003D5126"/>
    <w:rsid w:val="003D56B4"/>
    <w:rsid w:val="003D6B5B"/>
    <w:rsid w:val="003D715B"/>
    <w:rsid w:val="003D7291"/>
    <w:rsid w:val="003D75DC"/>
    <w:rsid w:val="003E24E3"/>
    <w:rsid w:val="003E2A38"/>
    <w:rsid w:val="003E4759"/>
    <w:rsid w:val="003E4863"/>
    <w:rsid w:val="003E486A"/>
    <w:rsid w:val="003E537F"/>
    <w:rsid w:val="003E5FE7"/>
    <w:rsid w:val="003E6E3B"/>
    <w:rsid w:val="003E72CB"/>
    <w:rsid w:val="003E792C"/>
    <w:rsid w:val="003F023E"/>
    <w:rsid w:val="003F088D"/>
    <w:rsid w:val="003F3FBA"/>
    <w:rsid w:val="003F5DEF"/>
    <w:rsid w:val="003F6384"/>
    <w:rsid w:val="003F6AEE"/>
    <w:rsid w:val="003F6E1C"/>
    <w:rsid w:val="004000AD"/>
    <w:rsid w:val="004006A3"/>
    <w:rsid w:val="00400D53"/>
    <w:rsid w:val="00401ADA"/>
    <w:rsid w:val="00401EF1"/>
    <w:rsid w:val="004034A1"/>
    <w:rsid w:val="0040541C"/>
    <w:rsid w:val="004110AB"/>
    <w:rsid w:val="0041354C"/>
    <w:rsid w:val="00413E8D"/>
    <w:rsid w:val="00416507"/>
    <w:rsid w:val="004177E7"/>
    <w:rsid w:val="00420652"/>
    <w:rsid w:val="004209AF"/>
    <w:rsid w:val="00424F54"/>
    <w:rsid w:val="00426414"/>
    <w:rsid w:val="004269C0"/>
    <w:rsid w:val="004316AA"/>
    <w:rsid w:val="00433082"/>
    <w:rsid w:val="00433279"/>
    <w:rsid w:val="00433922"/>
    <w:rsid w:val="0043645A"/>
    <w:rsid w:val="00437E99"/>
    <w:rsid w:val="004402E0"/>
    <w:rsid w:val="00440E06"/>
    <w:rsid w:val="004418DB"/>
    <w:rsid w:val="00441EA7"/>
    <w:rsid w:val="00443B26"/>
    <w:rsid w:val="00443E3F"/>
    <w:rsid w:val="004473F5"/>
    <w:rsid w:val="0045098F"/>
    <w:rsid w:val="00450F82"/>
    <w:rsid w:val="00451C1F"/>
    <w:rsid w:val="00452601"/>
    <w:rsid w:val="004537AE"/>
    <w:rsid w:val="004541EE"/>
    <w:rsid w:val="004545B4"/>
    <w:rsid w:val="00454875"/>
    <w:rsid w:val="00454881"/>
    <w:rsid w:val="00455755"/>
    <w:rsid w:val="00455D51"/>
    <w:rsid w:val="0045688C"/>
    <w:rsid w:val="0045721A"/>
    <w:rsid w:val="004572A1"/>
    <w:rsid w:val="004600C1"/>
    <w:rsid w:val="004604C2"/>
    <w:rsid w:val="0046082B"/>
    <w:rsid w:val="00461E69"/>
    <w:rsid w:val="00462F79"/>
    <w:rsid w:val="00462F8F"/>
    <w:rsid w:val="004642C6"/>
    <w:rsid w:val="00464EC4"/>
    <w:rsid w:val="004654E5"/>
    <w:rsid w:val="004668A7"/>
    <w:rsid w:val="00466BDB"/>
    <w:rsid w:val="004674C0"/>
    <w:rsid w:val="0047235E"/>
    <w:rsid w:val="00472474"/>
    <w:rsid w:val="00473767"/>
    <w:rsid w:val="00473B88"/>
    <w:rsid w:val="00474961"/>
    <w:rsid w:val="00474CCD"/>
    <w:rsid w:val="00475CCD"/>
    <w:rsid w:val="00476E9A"/>
    <w:rsid w:val="004807CC"/>
    <w:rsid w:val="00480A4E"/>
    <w:rsid w:val="00481227"/>
    <w:rsid w:val="0048183A"/>
    <w:rsid w:val="004838C7"/>
    <w:rsid w:val="00485E85"/>
    <w:rsid w:val="00485FC1"/>
    <w:rsid w:val="00487872"/>
    <w:rsid w:val="00487A4F"/>
    <w:rsid w:val="00487AB8"/>
    <w:rsid w:val="0049186C"/>
    <w:rsid w:val="004922DB"/>
    <w:rsid w:val="004934A0"/>
    <w:rsid w:val="0049380B"/>
    <w:rsid w:val="00493BD0"/>
    <w:rsid w:val="004948EE"/>
    <w:rsid w:val="004953BE"/>
    <w:rsid w:val="00495719"/>
    <w:rsid w:val="00495A8C"/>
    <w:rsid w:val="00496075"/>
    <w:rsid w:val="00497A19"/>
    <w:rsid w:val="00497F0C"/>
    <w:rsid w:val="004A0F5C"/>
    <w:rsid w:val="004A159A"/>
    <w:rsid w:val="004A4434"/>
    <w:rsid w:val="004A471E"/>
    <w:rsid w:val="004A56DA"/>
    <w:rsid w:val="004A5DAB"/>
    <w:rsid w:val="004A6340"/>
    <w:rsid w:val="004A65AB"/>
    <w:rsid w:val="004A727F"/>
    <w:rsid w:val="004A73F1"/>
    <w:rsid w:val="004A7B3D"/>
    <w:rsid w:val="004B06F6"/>
    <w:rsid w:val="004B0E97"/>
    <w:rsid w:val="004B2019"/>
    <w:rsid w:val="004B264C"/>
    <w:rsid w:val="004B2F24"/>
    <w:rsid w:val="004B496E"/>
    <w:rsid w:val="004B4F32"/>
    <w:rsid w:val="004B5B77"/>
    <w:rsid w:val="004B5C8E"/>
    <w:rsid w:val="004B7176"/>
    <w:rsid w:val="004C0431"/>
    <w:rsid w:val="004C0F0C"/>
    <w:rsid w:val="004C31EF"/>
    <w:rsid w:val="004C6582"/>
    <w:rsid w:val="004C7B3E"/>
    <w:rsid w:val="004D0047"/>
    <w:rsid w:val="004D0216"/>
    <w:rsid w:val="004D2665"/>
    <w:rsid w:val="004D3DFA"/>
    <w:rsid w:val="004D4C63"/>
    <w:rsid w:val="004D72B2"/>
    <w:rsid w:val="004D79C6"/>
    <w:rsid w:val="004D7AEA"/>
    <w:rsid w:val="004E0FBB"/>
    <w:rsid w:val="004E2CE9"/>
    <w:rsid w:val="004E40E7"/>
    <w:rsid w:val="004E7277"/>
    <w:rsid w:val="004F3160"/>
    <w:rsid w:val="004F3C65"/>
    <w:rsid w:val="004F5A03"/>
    <w:rsid w:val="004F5C8A"/>
    <w:rsid w:val="004F6455"/>
    <w:rsid w:val="004F78D3"/>
    <w:rsid w:val="004F795F"/>
    <w:rsid w:val="004F7F4B"/>
    <w:rsid w:val="00500B88"/>
    <w:rsid w:val="005011E5"/>
    <w:rsid w:val="00502216"/>
    <w:rsid w:val="005027BD"/>
    <w:rsid w:val="0050415E"/>
    <w:rsid w:val="00504E22"/>
    <w:rsid w:val="00506CDC"/>
    <w:rsid w:val="005073EA"/>
    <w:rsid w:val="005108B7"/>
    <w:rsid w:val="00511C2D"/>
    <w:rsid w:val="00513A4E"/>
    <w:rsid w:val="00514BAD"/>
    <w:rsid w:val="00515F1B"/>
    <w:rsid w:val="0051660C"/>
    <w:rsid w:val="00516B7F"/>
    <w:rsid w:val="00517D06"/>
    <w:rsid w:val="00521109"/>
    <w:rsid w:val="00521590"/>
    <w:rsid w:val="005219E8"/>
    <w:rsid w:val="00521EAB"/>
    <w:rsid w:val="00524B68"/>
    <w:rsid w:val="00525DED"/>
    <w:rsid w:val="00527F36"/>
    <w:rsid w:val="00532B41"/>
    <w:rsid w:val="00532D96"/>
    <w:rsid w:val="00534FFA"/>
    <w:rsid w:val="00535BAA"/>
    <w:rsid w:val="00536775"/>
    <w:rsid w:val="0053706C"/>
    <w:rsid w:val="005378FC"/>
    <w:rsid w:val="00537CC2"/>
    <w:rsid w:val="00537E83"/>
    <w:rsid w:val="00540522"/>
    <w:rsid w:val="0054289C"/>
    <w:rsid w:val="0054407F"/>
    <w:rsid w:val="005454F7"/>
    <w:rsid w:val="00546B43"/>
    <w:rsid w:val="005477C2"/>
    <w:rsid w:val="0055033F"/>
    <w:rsid w:val="00550D86"/>
    <w:rsid w:val="005519BF"/>
    <w:rsid w:val="00551A02"/>
    <w:rsid w:val="00552A41"/>
    <w:rsid w:val="005534FA"/>
    <w:rsid w:val="005578C3"/>
    <w:rsid w:val="00557D16"/>
    <w:rsid w:val="00560A95"/>
    <w:rsid w:val="00562058"/>
    <w:rsid w:val="00562189"/>
    <w:rsid w:val="00562870"/>
    <w:rsid w:val="00563AD4"/>
    <w:rsid w:val="00563AF3"/>
    <w:rsid w:val="00563D0F"/>
    <w:rsid w:val="00564379"/>
    <w:rsid w:val="00565C3E"/>
    <w:rsid w:val="0056649D"/>
    <w:rsid w:val="00566F46"/>
    <w:rsid w:val="0056765B"/>
    <w:rsid w:val="00570C12"/>
    <w:rsid w:val="00571ADB"/>
    <w:rsid w:val="005724B1"/>
    <w:rsid w:val="00573CF7"/>
    <w:rsid w:val="005744B6"/>
    <w:rsid w:val="0057517D"/>
    <w:rsid w:val="0057564F"/>
    <w:rsid w:val="00576812"/>
    <w:rsid w:val="00576D6B"/>
    <w:rsid w:val="00577C53"/>
    <w:rsid w:val="005824B0"/>
    <w:rsid w:val="005825DC"/>
    <w:rsid w:val="005834B3"/>
    <w:rsid w:val="005838BA"/>
    <w:rsid w:val="00583C2C"/>
    <w:rsid w:val="005859DD"/>
    <w:rsid w:val="00586160"/>
    <w:rsid w:val="005867AC"/>
    <w:rsid w:val="00586D6E"/>
    <w:rsid w:val="00590B02"/>
    <w:rsid w:val="00590D41"/>
    <w:rsid w:val="0059138D"/>
    <w:rsid w:val="00591D58"/>
    <w:rsid w:val="00591F9C"/>
    <w:rsid w:val="00592118"/>
    <w:rsid w:val="00592931"/>
    <w:rsid w:val="00594070"/>
    <w:rsid w:val="00594783"/>
    <w:rsid w:val="005959C8"/>
    <w:rsid w:val="00596155"/>
    <w:rsid w:val="00596A6E"/>
    <w:rsid w:val="005A0507"/>
    <w:rsid w:val="005A0B26"/>
    <w:rsid w:val="005A0F7D"/>
    <w:rsid w:val="005A17F0"/>
    <w:rsid w:val="005A1E27"/>
    <w:rsid w:val="005A39ED"/>
    <w:rsid w:val="005A45E1"/>
    <w:rsid w:val="005A50CD"/>
    <w:rsid w:val="005A5B9A"/>
    <w:rsid w:val="005A7850"/>
    <w:rsid w:val="005A7B2B"/>
    <w:rsid w:val="005B0231"/>
    <w:rsid w:val="005B0A4D"/>
    <w:rsid w:val="005B1207"/>
    <w:rsid w:val="005B1B0E"/>
    <w:rsid w:val="005B2495"/>
    <w:rsid w:val="005B25BD"/>
    <w:rsid w:val="005B51AC"/>
    <w:rsid w:val="005B5AE2"/>
    <w:rsid w:val="005B7F05"/>
    <w:rsid w:val="005C0D4F"/>
    <w:rsid w:val="005C19A2"/>
    <w:rsid w:val="005C2309"/>
    <w:rsid w:val="005C2A5E"/>
    <w:rsid w:val="005C372E"/>
    <w:rsid w:val="005D0537"/>
    <w:rsid w:val="005D0A2F"/>
    <w:rsid w:val="005D12B2"/>
    <w:rsid w:val="005D3A03"/>
    <w:rsid w:val="005D4964"/>
    <w:rsid w:val="005D4D12"/>
    <w:rsid w:val="005D4EAC"/>
    <w:rsid w:val="005D56F2"/>
    <w:rsid w:val="005D633A"/>
    <w:rsid w:val="005E002F"/>
    <w:rsid w:val="005E0773"/>
    <w:rsid w:val="005E0AE9"/>
    <w:rsid w:val="005E474F"/>
    <w:rsid w:val="005E4EA5"/>
    <w:rsid w:val="005E64C2"/>
    <w:rsid w:val="005E6F20"/>
    <w:rsid w:val="005E70A7"/>
    <w:rsid w:val="005E7177"/>
    <w:rsid w:val="005F4232"/>
    <w:rsid w:val="005F4DB7"/>
    <w:rsid w:val="005F5596"/>
    <w:rsid w:val="005F5CC1"/>
    <w:rsid w:val="005F7848"/>
    <w:rsid w:val="005F7AAE"/>
    <w:rsid w:val="005F7AE9"/>
    <w:rsid w:val="005F7F57"/>
    <w:rsid w:val="00600A17"/>
    <w:rsid w:val="00600A2F"/>
    <w:rsid w:val="00601905"/>
    <w:rsid w:val="00601A1D"/>
    <w:rsid w:val="00602678"/>
    <w:rsid w:val="00602CFE"/>
    <w:rsid w:val="00604084"/>
    <w:rsid w:val="006043FE"/>
    <w:rsid w:val="00605ACE"/>
    <w:rsid w:val="00606524"/>
    <w:rsid w:val="0060732C"/>
    <w:rsid w:val="006073EC"/>
    <w:rsid w:val="006074CE"/>
    <w:rsid w:val="006075C2"/>
    <w:rsid w:val="00607B1A"/>
    <w:rsid w:val="006117AF"/>
    <w:rsid w:val="00612E91"/>
    <w:rsid w:val="00612F58"/>
    <w:rsid w:val="00614E2F"/>
    <w:rsid w:val="00615C2C"/>
    <w:rsid w:val="006168A4"/>
    <w:rsid w:val="00616A4F"/>
    <w:rsid w:val="006228C8"/>
    <w:rsid w:val="00623429"/>
    <w:rsid w:val="006267D9"/>
    <w:rsid w:val="006339E4"/>
    <w:rsid w:val="00633AD2"/>
    <w:rsid w:val="006344B7"/>
    <w:rsid w:val="00635165"/>
    <w:rsid w:val="0064192A"/>
    <w:rsid w:val="0064221D"/>
    <w:rsid w:val="00643AC8"/>
    <w:rsid w:val="00643FC9"/>
    <w:rsid w:val="00644EE4"/>
    <w:rsid w:val="00645BCD"/>
    <w:rsid w:val="00647842"/>
    <w:rsid w:val="00647E56"/>
    <w:rsid w:val="00650FF9"/>
    <w:rsid w:val="006534C5"/>
    <w:rsid w:val="00655E55"/>
    <w:rsid w:val="00657C22"/>
    <w:rsid w:val="0066241B"/>
    <w:rsid w:val="00662BFE"/>
    <w:rsid w:val="006633A9"/>
    <w:rsid w:val="006637A2"/>
    <w:rsid w:val="00664088"/>
    <w:rsid w:val="00667431"/>
    <w:rsid w:val="00671CAD"/>
    <w:rsid w:val="00672766"/>
    <w:rsid w:val="006728AE"/>
    <w:rsid w:val="0067499E"/>
    <w:rsid w:val="00674F9F"/>
    <w:rsid w:val="006756CC"/>
    <w:rsid w:val="00675CA0"/>
    <w:rsid w:val="006770F3"/>
    <w:rsid w:val="00680F3F"/>
    <w:rsid w:val="00681269"/>
    <w:rsid w:val="006824F7"/>
    <w:rsid w:val="00682A3C"/>
    <w:rsid w:val="00682A5F"/>
    <w:rsid w:val="006834A5"/>
    <w:rsid w:val="0068387F"/>
    <w:rsid w:val="006841E9"/>
    <w:rsid w:val="00684513"/>
    <w:rsid w:val="00684B47"/>
    <w:rsid w:val="00685546"/>
    <w:rsid w:val="00685F07"/>
    <w:rsid w:val="00686BAC"/>
    <w:rsid w:val="00690BA9"/>
    <w:rsid w:val="00690BC5"/>
    <w:rsid w:val="0069306D"/>
    <w:rsid w:val="006932F9"/>
    <w:rsid w:val="00693A2E"/>
    <w:rsid w:val="00694C10"/>
    <w:rsid w:val="00696104"/>
    <w:rsid w:val="00697498"/>
    <w:rsid w:val="006975CD"/>
    <w:rsid w:val="00697A0C"/>
    <w:rsid w:val="006A025A"/>
    <w:rsid w:val="006A0F1A"/>
    <w:rsid w:val="006A123B"/>
    <w:rsid w:val="006A17BB"/>
    <w:rsid w:val="006A1A0B"/>
    <w:rsid w:val="006A25EC"/>
    <w:rsid w:val="006A63F3"/>
    <w:rsid w:val="006A743C"/>
    <w:rsid w:val="006A7962"/>
    <w:rsid w:val="006B08A7"/>
    <w:rsid w:val="006B1A42"/>
    <w:rsid w:val="006B1D52"/>
    <w:rsid w:val="006B1D6A"/>
    <w:rsid w:val="006B2015"/>
    <w:rsid w:val="006B2C2E"/>
    <w:rsid w:val="006B2D94"/>
    <w:rsid w:val="006B351D"/>
    <w:rsid w:val="006B36A5"/>
    <w:rsid w:val="006B386D"/>
    <w:rsid w:val="006B4266"/>
    <w:rsid w:val="006B42A2"/>
    <w:rsid w:val="006B6BB2"/>
    <w:rsid w:val="006C155B"/>
    <w:rsid w:val="006C1593"/>
    <w:rsid w:val="006C1D87"/>
    <w:rsid w:val="006C23BE"/>
    <w:rsid w:val="006C2533"/>
    <w:rsid w:val="006C455E"/>
    <w:rsid w:val="006C5922"/>
    <w:rsid w:val="006C5BFB"/>
    <w:rsid w:val="006C5DDC"/>
    <w:rsid w:val="006C7A45"/>
    <w:rsid w:val="006D217A"/>
    <w:rsid w:val="006D28F9"/>
    <w:rsid w:val="006D6B10"/>
    <w:rsid w:val="006D6C3D"/>
    <w:rsid w:val="006E0754"/>
    <w:rsid w:val="006E22E3"/>
    <w:rsid w:val="006E26C9"/>
    <w:rsid w:val="006E3E88"/>
    <w:rsid w:val="006E3E9E"/>
    <w:rsid w:val="006E4218"/>
    <w:rsid w:val="006E61F4"/>
    <w:rsid w:val="006E6C0B"/>
    <w:rsid w:val="006E6CFD"/>
    <w:rsid w:val="006E7258"/>
    <w:rsid w:val="006F025A"/>
    <w:rsid w:val="006F2BFE"/>
    <w:rsid w:val="006F3032"/>
    <w:rsid w:val="006F458F"/>
    <w:rsid w:val="006F48D0"/>
    <w:rsid w:val="006F4F3D"/>
    <w:rsid w:val="006F51EB"/>
    <w:rsid w:val="006F5D0B"/>
    <w:rsid w:val="006F602C"/>
    <w:rsid w:val="006F6BD4"/>
    <w:rsid w:val="006F6D6C"/>
    <w:rsid w:val="006F7930"/>
    <w:rsid w:val="0070047B"/>
    <w:rsid w:val="00700777"/>
    <w:rsid w:val="00700C65"/>
    <w:rsid w:val="007010C3"/>
    <w:rsid w:val="00702204"/>
    <w:rsid w:val="00703501"/>
    <w:rsid w:val="00704D2C"/>
    <w:rsid w:val="007052F6"/>
    <w:rsid w:val="00706762"/>
    <w:rsid w:val="00706AD4"/>
    <w:rsid w:val="0071066E"/>
    <w:rsid w:val="007106E7"/>
    <w:rsid w:val="00711C53"/>
    <w:rsid w:val="00712111"/>
    <w:rsid w:val="00713C93"/>
    <w:rsid w:val="007140D5"/>
    <w:rsid w:val="00715E9C"/>
    <w:rsid w:val="0071679E"/>
    <w:rsid w:val="00716E0A"/>
    <w:rsid w:val="0072028F"/>
    <w:rsid w:val="0072090A"/>
    <w:rsid w:val="007219AC"/>
    <w:rsid w:val="00721DA9"/>
    <w:rsid w:val="007233D4"/>
    <w:rsid w:val="00723BB8"/>
    <w:rsid w:val="00724F33"/>
    <w:rsid w:val="00724FFD"/>
    <w:rsid w:val="00726C9A"/>
    <w:rsid w:val="00727767"/>
    <w:rsid w:val="007300B0"/>
    <w:rsid w:val="00734FD0"/>
    <w:rsid w:val="00736725"/>
    <w:rsid w:val="007435F0"/>
    <w:rsid w:val="00743C05"/>
    <w:rsid w:val="00745BE7"/>
    <w:rsid w:val="00745F8E"/>
    <w:rsid w:val="0074681F"/>
    <w:rsid w:val="007504F4"/>
    <w:rsid w:val="00751735"/>
    <w:rsid w:val="007522BF"/>
    <w:rsid w:val="00752335"/>
    <w:rsid w:val="007533E5"/>
    <w:rsid w:val="00755B22"/>
    <w:rsid w:val="007577D5"/>
    <w:rsid w:val="00760125"/>
    <w:rsid w:val="00760609"/>
    <w:rsid w:val="0076124A"/>
    <w:rsid w:val="00761F2E"/>
    <w:rsid w:val="0076430B"/>
    <w:rsid w:val="00765F98"/>
    <w:rsid w:val="00766369"/>
    <w:rsid w:val="00766710"/>
    <w:rsid w:val="00766E6E"/>
    <w:rsid w:val="00770E87"/>
    <w:rsid w:val="00771D45"/>
    <w:rsid w:val="0077578B"/>
    <w:rsid w:val="00775A38"/>
    <w:rsid w:val="0077630B"/>
    <w:rsid w:val="00776843"/>
    <w:rsid w:val="00780789"/>
    <w:rsid w:val="00781A6A"/>
    <w:rsid w:val="00782CA0"/>
    <w:rsid w:val="007838B9"/>
    <w:rsid w:val="00783DE1"/>
    <w:rsid w:val="007854D3"/>
    <w:rsid w:val="00786447"/>
    <w:rsid w:val="00787A33"/>
    <w:rsid w:val="00790426"/>
    <w:rsid w:val="007906EA"/>
    <w:rsid w:val="00790AAE"/>
    <w:rsid w:val="00792AE5"/>
    <w:rsid w:val="00792DFF"/>
    <w:rsid w:val="0079370E"/>
    <w:rsid w:val="00793928"/>
    <w:rsid w:val="00793CFD"/>
    <w:rsid w:val="00794785"/>
    <w:rsid w:val="00795718"/>
    <w:rsid w:val="0079669F"/>
    <w:rsid w:val="00797F86"/>
    <w:rsid w:val="007A025C"/>
    <w:rsid w:val="007A0D52"/>
    <w:rsid w:val="007A100D"/>
    <w:rsid w:val="007A104C"/>
    <w:rsid w:val="007A1B59"/>
    <w:rsid w:val="007A2537"/>
    <w:rsid w:val="007A37C5"/>
    <w:rsid w:val="007A487F"/>
    <w:rsid w:val="007A5A6E"/>
    <w:rsid w:val="007A6F67"/>
    <w:rsid w:val="007A7518"/>
    <w:rsid w:val="007A7900"/>
    <w:rsid w:val="007B05CA"/>
    <w:rsid w:val="007B3099"/>
    <w:rsid w:val="007B3910"/>
    <w:rsid w:val="007B709D"/>
    <w:rsid w:val="007B71CF"/>
    <w:rsid w:val="007B7460"/>
    <w:rsid w:val="007C103F"/>
    <w:rsid w:val="007C2E2F"/>
    <w:rsid w:val="007C4923"/>
    <w:rsid w:val="007C76D3"/>
    <w:rsid w:val="007C7D28"/>
    <w:rsid w:val="007D00F4"/>
    <w:rsid w:val="007D050E"/>
    <w:rsid w:val="007D0C8A"/>
    <w:rsid w:val="007D1D61"/>
    <w:rsid w:val="007D305B"/>
    <w:rsid w:val="007D3DA5"/>
    <w:rsid w:val="007D40AB"/>
    <w:rsid w:val="007D5810"/>
    <w:rsid w:val="007D6A8F"/>
    <w:rsid w:val="007D6B9C"/>
    <w:rsid w:val="007D6F37"/>
    <w:rsid w:val="007D75D5"/>
    <w:rsid w:val="007E16A4"/>
    <w:rsid w:val="007E3633"/>
    <w:rsid w:val="007E46C3"/>
    <w:rsid w:val="007E5A7E"/>
    <w:rsid w:val="007E5B87"/>
    <w:rsid w:val="007F0715"/>
    <w:rsid w:val="007F08EA"/>
    <w:rsid w:val="007F34AF"/>
    <w:rsid w:val="007F3FC7"/>
    <w:rsid w:val="007F4125"/>
    <w:rsid w:val="007F44AC"/>
    <w:rsid w:val="007F5317"/>
    <w:rsid w:val="007F75A3"/>
    <w:rsid w:val="008002C0"/>
    <w:rsid w:val="0080132C"/>
    <w:rsid w:val="00802286"/>
    <w:rsid w:val="008032EA"/>
    <w:rsid w:val="008033B9"/>
    <w:rsid w:val="008048BF"/>
    <w:rsid w:val="0080539C"/>
    <w:rsid w:val="00806562"/>
    <w:rsid w:val="00806656"/>
    <w:rsid w:val="008111EA"/>
    <w:rsid w:val="0081135C"/>
    <w:rsid w:val="0081199C"/>
    <w:rsid w:val="00811A7E"/>
    <w:rsid w:val="0081302A"/>
    <w:rsid w:val="008162B7"/>
    <w:rsid w:val="008163C6"/>
    <w:rsid w:val="00816BE3"/>
    <w:rsid w:val="00816C2F"/>
    <w:rsid w:val="00817297"/>
    <w:rsid w:val="008206E2"/>
    <w:rsid w:val="00823CF1"/>
    <w:rsid w:val="00826511"/>
    <w:rsid w:val="00826D48"/>
    <w:rsid w:val="00830316"/>
    <w:rsid w:val="00831067"/>
    <w:rsid w:val="00831D0D"/>
    <w:rsid w:val="008409FC"/>
    <w:rsid w:val="00841EA9"/>
    <w:rsid w:val="00843634"/>
    <w:rsid w:val="00843A9F"/>
    <w:rsid w:val="00844223"/>
    <w:rsid w:val="00844A79"/>
    <w:rsid w:val="00844E15"/>
    <w:rsid w:val="00844EDB"/>
    <w:rsid w:val="00845200"/>
    <w:rsid w:val="008459C1"/>
    <w:rsid w:val="00846BDB"/>
    <w:rsid w:val="00847630"/>
    <w:rsid w:val="00850337"/>
    <w:rsid w:val="0085055A"/>
    <w:rsid w:val="00850AB9"/>
    <w:rsid w:val="008526C7"/>
    <w:rsid w:val="00852E28"/>
    <w:rsid w:val="008548E4"/>
    <w:rsid w:val="0085631F"/>
    <w:rsid w:val="00860E7D"/>
    <w:rsid w:val="00861458"/>
    <w:rsid w:val="008626C4"/>
    <w:rsid w:val="0086316C"/>
    <w:rsid w:val="00863365"/>
    <w:rsid w:val="00863E21"/>
    <w:rsid w:val="0086688A"/>
    <w:rsid w:val="00867BA7"/>
    <w:rsid w:val="00870B6C"/>
    <w:rsid w:val="00871218"/>
    <w:rsid w:val="008714B2"/>
    <w:rsid w:val="00871D4F"/>
    <w:rsid w:val="00871E36"/>
    <w:rsid w:val="00872368"/>
    <w:rsid w:val="008733D2"/>
    <w:rsid w:val="00873DCB"/>
    <w:rsid w:val="008765DD"/>
    <w:rsid w:val="00876691"/>
    <w:rsid w:val="00876A9C"/>
    <w:rsid w:val="00877297"/>
    <w:rsid w:val="00880031"/>
    <w:rsid w:val="00880B0A"/>
    <w:rsid w:val="008825A8"/>
    <w:rsid w:val="00884198"/>
    <w:rsid w:val="008846F5"/>
    <w:rsid w:val="00884EBB"/>
    <w:rsid w:val="00886518"/>
    <w:rsid w:val="00891079"/>
    <w:rsid w:val="0089376E"/>
    <w:rsid w:val="00895737"/>
    <w:rsid w:val="008960FA"/>
    <w:rsid w:val="0089755A"/>
    <w:rsid w:val="00897A15"/>
    <w:rsid w:val="00897D85"/>
    <w:rsid w:val="008A0D4F"/>
    <w:rsid w:val="008A0E2A"/>
    <w:rsid w:val="008A24AF"/>
    <w:rsid w:val="008A4F6F"/>
    <w:rsid w:val="008A526C"/>
    <w:rsid w:val="008A6227"/>
    <w:rsid w:val="008A65B0"/>
    <w:rsid w:val="008A6B4E"/>
    <w:rsid w:val="008A75B8"/>
    <w:rsid w:val="008B017F"/>
    <w:rsid w:val="008B081B"/>
    <w:rsid w:val="008B0984"/>
    <w:rsid w:val="008B1244"/>
    <w:rsid w:val="008B12B5"/>
    <w:rsid w:val="008B139E"/>
    <w:rsid w:val="008B27E3"/>
    <w:rsid w:val="008B6721"/>
    <w:rsid w:val="008B70BF"/>
    <w:rsid w:val="008C0A14"/>
    <w:rsid w:val="008C0D96"/>
    <w:rsid w:val="008C26CE"/>
    <w:rsid w:val="008C42AE"/>
    <w:rsid w:val="008C431A"/>
    <w:rsid w:val="008C5323"/>
    <w:rsid w:val="008C5D0C"/>
    <w:rsid w:val="008C7128"/>
    <w:rsid w:val="008C7FCF"/>
    <w:rsid w:val="008D226A"/>
    <w:rsid w:val="008D47B5"/>
    <w:rsid w:val="008D4B3E"/>
    <w:rsid w:val="008D520C"/>
    <w:rsid w:val="008D5749"/>
    <w:rsid w:val="008D5F1B"/>
    <w:rsid w:val="008E0D07"/>
    <w:rsid w:val="008E1555"/>
    <w:rsid w:val="008E2D06"/>
    <w:rsid w:val="008E35C4"/>
    <w:rsid w:val="008E41E1"/>
    <w:rsid w:val="008E48E1"/>
    <w:rsid w:val="008E76B0"/>
    <w:rsid w:val="008E772C"/>
    <w:rsid w:val="008F1E7B"/>
    <w:rsid w:val="008F2613"/>
    <w:rsid w:val="008F2A3F"/>
    <w:rsid w:val="008F3125"/>
    <w:rsid w:val="008F33A2"/>
    <w:rsid w:val="008F3520"/>
    <w:rsid w:val="008F35F0"/>
    <w:rsid w:val="008F4E92"/>
    <w:rsid w:val="008F4FE3"/>
    <w:rsid w:val="008F5333"/>
    <w:rsid w:val="008F5574"/>
    <w:rsid w:val="008F63F7"/>
    <w:rsid w:val="008F6A45"/>
    <w:rsid w:val="008F6CEE"/>
    <w:rsid w:val="00902796"/>
    <w:rsid w:val="0090286D"/>
    <w:rsid w:val="00902CA4"/>
    <w:rsid w:val="00903D74"/>
    <w:rsid w:val="009047F4"/>
    <w:rsid w:val="00905714"/>
    <w:rsid w:val="00906622"/>
    <w:rsid w:val="0091165C"/>
    <w:rsid w:val="00911C4D"/>
    <w:rsid w:val="00912B08"/>
    <w:rsid w:val="0091366E"/>
    <w:rsid w:val="00914290"/>
    <w:rsid w:val="00914B14"/>
    <w:rsid w:val="009164A0"/>
    <w:rsid w:val="00916DA7"/>
    <w:rsid w:val="00916FB5"/>
    <w:rsid w:val="00917854"/>
    <w:rsid w:val="009217C1"/>
    <w:rsid w:val="00922568"/>
    <w:rsid w:val="00923509"/>
    <w:rsid w:val="00923910"/>
    <w:rsid w:val="00923C35"/>
    <w:rsid w:val="009249DE"/>
    <w:rsid w:val="00924E3C"/>
    <w:rsid w:val="009250DC"/>
    <w:rsid w:val="009251DE"/>
    <w:rsid w:val="009258A3"/>
    <w:rsid w:val="009258E7"/>
    <w:rsid w:val="00925B7C"/>
    <w:rsid w:val="009262D1"/>
    <w:rsid w:val="009265B5"/>
    <w:rsid w:val="00926E73"/>
    <w:rsid w:val="009313DF"/>
    <w:rsid w:val="00931509"/>
    <w:rsid w:val="009323AC"/>
    <w:rsid w:val="0093290B"/>
    <w:rsid w:val="00932C21"/>
    <w:rsid w:val="00932D3B"/>
    <w:rsid w:val="00932F7A"/>
    <w:rsid w:val="009344BC"/>
    <w:rsid w:val="009426F8"/>
    <w:rsid w:val="00943873"/>
    <w:rsid w:val="00943A92"/>
    <w:rsid w:val="00943BB1"/>
    <w:rsid w:val="0094615B"/>
    <w:rsid w:val="00946215"/>
    <w:rsid w:val="00946ADF"/>
    <w:rsid w:val="0094709C"/>
    <w:rsid w:val="009511A8"/>
    <w:rsid w:val="00951EE6"/>
    <w:rsid w:val="00952570"/>
    <w:rsid w:val="009525FC"/>
    <w:rsid w:val="00954D4F"/>
    <w:rsid w:val="009552D2"/>
    <w:rsid w:val="00956366"/>
    <w:rsid w:val="00956B45"/>
    <w:rsid w:val="00961326"/>
    <w:rsid w:val="00964481"/>
    <w:rsid w:val="00965AF3"/>
    <w:rsid w:val="009677C6"/>
    <w:rsid w:val="00967CB9"/>
    <w:rsid w:val="00971D30"/>
    <w:rsid w:val="009735E6"/>
    <w:rsid w:val="00973699"/>
    <w:rsid w:val="009736FD"/>
    <w:rsid w:val="0097441F"/>
    <w:rsid w:val="009752DD"/>
    <w:rsid w:val="009754AE"/>
    <w:rsid w:val="00976318"/>
    <w:rsid w:val="00981734"/>
    <w:rsid w:val="009824F6"/>
    <w:rsid w:val="009827EA"/>
    <w:rsid w:val="009842AC"/>
    <w:rsid w:val="0098440C"/>
    <w:rsid w:val="00984744"/>
    <w:rsid w:val="00984E17"/>
    <w:rsid w:val="00984F44"/>
    <w:rsid w:val="00985E12"/>
    <w:rsid w:val="009866D7"/>
    <w:rsid w:val="009878CE"/>
    <w:rsid w:val="0099013F"/>
    <w:rsid w:val="009906E6"/>
    <w:rsid w:val="009908AD"/>
    <w:rsid w:val="00990ECA"/>
    <w:rsid w:val="00991539"/>
    <w:rsid w:val="00992A57"/>
    <w:rsid w:val="00994B95"/>
    <w:rsid w:val="00994D06"/>
    <w:rsid w:val="00995948"/>
    <w:rsid w:val="00996796"/>
    <w:rsid w:val="009979B1"/>
    <w:rsid w:val="009A0512"/>
    <w:rsid w:val="009A0FB2"/>
    <w:rsid w:val="009A33EA"/>
    <w:rsid w:val="009A3AED"/>
    <w:rsid w:val="009A3D94"/>
    <w:rsid w:val="009A46B4"/>
    <w:rsid w:val="009A63E6"/>
    <w:rsid w:val="009A6A20"/>
    <w:rsid w:val="009A6A3B"/>
    <w:rsid w:val="009A6DE3"/>
    <w:rsid w:val="009A748A"/>
    <w:rsid w:val="009B0C10"/>
    <w:rsid w:val="009B15AD"/>
    <w:rsid w:val="009B3D99"/>
    <w:rsid w:val="009B623D"/>
    <w:rsid w:val="009C4093"/>
    <w:rsid w:val="009C4425"/>
    <w:rsid w:val="009C5B3F"/>
    <w:rsid w:val="009C6427"/>
    <w:rsid w:val="009D142E"/>
    <w:rsid w:val="009D143A"/>
    <w:rsid w:val="009D151C"/>
    <w:rsid w:val="009D232A"/>
    <w:rsid w:val="009D359F"/>
    <w:rsid w:val="009D38C1"/>
    <w:rsid w:val="009D4398"/>
    <w:rsid w:val="009D4819"/>
    <w:rsid w:val="009D4C4F"/>
    <w:rsid w:val="009E0920"/>
    <w:rsid w:val="009E1104"/>
    <w:rsid w:val="009E2032"/>
    <w:rsid w:val="009E2E7D"/>
    <w:rsid w:val="009E306D"/>
    <w:rsid w:val="009E3FE5"/>
    <w:rsid w:val="009E5BA9"/>
    <w:rsid w:val="009E7BB0"/>
    <w:rsid w:val="009F1B8B"/>
    <w:rsid w:val="009F20F7"/>
    <w:rsid w:val="009F46F3"/>
    <w:rsid w:val="009F6ADA"/>
    <w:rsid w:val="009F756A"/>
    <w:rsid w:val="009F7813"/>
    <w:rsid w:val="00A005C5"/>
    <w:rsid w:val="00A00719"/>
    <w:rsid w:val="00A02508"/>
    <w:rsid w:val="00A0352D"/>
    <w:rsid w:val="00A037E9"/>
    <w:rsid w:val="00A062D1"/>
    <w:rsid w:val="00A066AE"/>
    <w:rsid w:val="00A1071F"/>
    <w:rsid w:val="00A12B84"/>
    <w:rsid w:val="00A12FD7"/>
    <w:rsid w:val="00A13468"/>
    <w:rsid w:val="00A138F2"/>
    <w:rsid w:val="00A149DF"/>
    <w:rsid w:val="00A16F33"/>
    <w:rsid w:val="00A179C2"/>
    <w:rsid w:val="00A20B09"/>
    <w:rsid w:val="00A251F3"/>
    <w:rsid w:val="00A256E4"/>
    <w:rsid w:val="00A26240"/>
    <w:rsid w:val="00A3219C"/>
    <w:rsid w:val="00A323F9"/>
    <w:rsid w:val="00A3293D"/>
    <w:rsid w:val="00A32D0B"/>
    <w:rsid w:val="00A3397A"/>
    <w:rsid w:val="00A33E1E"/>
    <w:rsid w:val="00A344F9"/>
    <w:rsid w:val="00A35464"/>
    <w:rsid w:val="00A35FFF"/>
    <w:rsid w:val="00A36AB1"/>
    <w:rsid w:val="00A36DD3"/>
    <w:rsid w:val="00A379BD"/>
    <w:rsid w:val="00A4058A"/>
    <w:rsid w:val="00A415C0"/>
    <w:rsid w:val="00A41B8A"/>
    <w:rsid w:val="00A42D63"/>
    <w:rsid w:val="00A434A8"/>
    <w:rsid w:val="00A45824"/>
    <w:rsid w:val="00A46688"/>
    <w:rsid w:val="00A47783"/>
    <w:rsid w:val="00A51988"/>
    <w:rsid w:val="00A522C4"/>
    <w:rsid w:val="00A5403E"/>
    <w:rsid w:val="00A56378"/>
    <w:rsid w:val="00A57563"/>
    <w:rsid w:val="00A62D57"/>
    <w:rsid w:val="00A63ACB"/>
    <w:rsid w:val="00A63C33"/>
    <w:rsid w:val="00A64CD9"/>
    <w:rsid w:val="00A65DC2"/>
    <w:rsid w:val="00A66178"/>
    <w:rsid w:val="00A67A3B"/>
    <w:rsid w:val="00A70305"/>
    <w:rsid w:val="00A70C94"/>
    <w:rsid w:val="00A70E0C"/>
    <w:rsid w:val="00A71054"/>
    <w:rsid w:val="00A71532"/>
    <w:rsid w:val="00A72B56"/>
    <w:rsid w:val="00A731BF"/>
    <w:rsid w:val="00A7359D"/>
    <w:rsid w:val="00A76AB0"/>
    <w:rsid w:val="00A80D71"/>
    <w:rsid w:val="00A823E4"/>
    <w:rsid w:val="00A826D2"/>
    <w:rsid w:val="00A83E03"/>
    <w:rsid w:val="00A84BC9"/>
    <w:rsid w:val="00A852F9"/>
    <w:rsid w:val="00A85D47"/>
    <w:rsid w:val="00A86699"/>
    <w:rsid w:val="00A86EA4"/>
    <w:rsid w:val="00A87065"/>
    <w:rsid w:val="00A9148E"/>
    <w:rsid w:val="00A92DBC"/>
    <w:rsid w:val="00A9428A"/>
    <w:rsid w:val="00A94B11"/>
    <w:rsid w:val="00A965D5"/>
    <w:rsid w:val="00A97CA4"/>
    <w:rsid w:val="00AA1991"/>
    <w:rsid w:val="00AA19EC"/>
    <w:rsid w:val="00AA2347"/>
    <w:rsid w:val="00AA42F8"/>
    <w:rsid w:val="00AA4440"/>
    <w:rsid w:val="00AA56DD"/>
    <w:rsid w:val="00AB1BC2"/>
    <w:rsid w:val="00AB2C44"/>
    <w:rsid w:val="00AB651E"/>
    <w:rsid w:val="00AC0A28"/>
    <w:rsid w:val="00AC1022"/>
    <w:rsid w:val="00AC132A"/>
    <w:rsid w:val="00AC3134"/>
    <w:rsid w:val="00AC4053"/>
    <w:rsid w:val="00AC5366"/>
    <w:rsid w:val="00AC5808"/>
    <w:rsid w:val="00AC687B"/>
    <w:rsid w:val="00AC6AFB"/>
    <w:rsid w:val="00AC7D17"/>
    <w:rsid w:val="00AD262B"/>
    <w:rsid w:val="00AD2F12"/>
    <w:rsid w:val="00AD4A9D"/>
    <w:rsid w:val="00AD4AD8"/>
    <w:rsid w:val="00AD4B79"/>
    <w:rsid w:val="00AD4F1D"/>
    <w:rsid w:val="00AD5DDE"/>
    <w:rsid w:val="00AD72FB"/>
    <w:rsid w:val="00AD7D39"/>
    <w:rsid w:val="00AE1878"/>
    <w:rsid w:val="00AE2023"/>
    <w:rsid w:val="00AE2449"/>
    <w:rsid w:val="00AE2725"/>
    <w:rsid w:val="00AE30F3"/>
    <w:rsid w:val="00AE350B"/>
    <w:rsid w:val="00AE3B3A"/>
    <w:rsid w:val="00AE4074"/>
    <w:rsid w:val="00AE4C77"/>
    <w:rsid w:val="00AE57A8"/>
    <w:rsid w:val="00AE70E7"/>
    <w:rsid w:val="00AE7A07"/>
    <w:rsid w:val="00AF07B7"/>
    <w:rsid w:val="00AF2041"/>
    <w:rsid w:val="00AF3220"/>
    <w:rsid w:val="00AF37A7"/>
    <w:rsid w:val="00AF5DBC"/>
    <w:rsid w:val="00AF7D50"/>
    <w:rsid w:val="00AF7E63"/>
    <w:rsid w:val="00B00636"/>
    <w:rsid w:val="00B0142B"/>
    <w:rsid w:val="00B014A8"/>
    <w:rsid w:val="00B04636"/>
    <w:rsid w:val="00B05AEC"/>
    <w:rsid w:val="00B060A4"/>
    <w:rsid w:val="00B07068"/>
    <w:rsid w:val="00B070C9"/>
    <w:rsid w:val="00B07354"/>
    <w:rsid w:val="00B07A35"/>
    <w:rsid w:val="00B100F4"/>
    <w:rsid w:val="00B11275"/>
    <w:rsid w:val="00B11973"/>
    <w:rsid w:val="00B11F7B"/>
    <w:rsid w:val="00B14BF4"/>
    <w:rsid w:val="00B17D04"/>
    <w:rsid w:val="00B203A9"/>
    <w:rsid w:val="00B23058"/>
    <w:rsid w:val="00B2481A"/>
    <w:rsid w:val="00B25265"/>
    <w:rsid w:val="00B2794A"/>
    <w:rsid w:val="00B31D42"/>
    <w:rsid w:val="00B32A93"/>
    <w:rsid w:val="00B33013"/>
    <w:rsid w:val="00B35126"/>
    <w:rsid w:val="00B35A9E"/>
    <w:rsid w:val="00B36508"/>
    <w:rsid w:val="00B4229A"/>
    <w:rsid w:val="00B42AF2"/>
    <w:rsid w:val="00B434EF"/>
    <w:rsid w:val="00B436CA"/>
    <w:rsid w:val="00B44A89"/>
    <w:rsid w:val="00B45A50"/>
    <w:rsid w:val="00B45D49"/>
    <w:rsid w:val="00B4627D"/>
    <w:rsid w:val="00B474B9"/>
    <w:rsid w:val="00B47BD6"/>
    <w:rsid w:val="00B505B3"/>
    <w:rsid w:val="00B50B4F"/>
    <w:rsid w:val="00B514F2"/>
    <w:rsid w:val="00B5257D"/>
    <w:rsid w:val="00B548D5"/>
    <w:rsid w:val="00B55675"/>
    <w:rsid w:val="00B55AD4"/>
    <w:rsid w:val="00B562B0"/>
    <w:rsid w:val="00B5649C"/>
    <w:rsid w:val="00B57600"/>
    <w:rsid w:val="00B57ED2"/>
    <w:rsid w:val="00B601D1"/>
    <w:rsid w:val="00B628D1"/>
    <w:rsid w:val="00B63780"/>
    <w:rsid w:val="00B63FB8"/>
    <w:rsid w:val="00B658FA"/>
    <w:rsid w:val="00B659A3"/>
    <w:rsid w:val="00B65E77"/>
    <w:rsid w:val="00B6666D"/>
    <w:rsid w:val="00B673A6"/>
    <w:rsid w:val="00B717E7"/>
    <w:rsid w:val="00B74872"/>
    <w:rsid w:val="00B74BB6"/>
    <w:rsid w:val="00B760E7"/>
    <w:rsid w:val="00B76B4E"/>
    <w:rsid w:val="00B76C59"/>
    <w:rsid w:val="00B77AC7"/>
    <w:rsid w:val="00B77CE6"/>
    <w:rsid w:val="00B823AA"/>
    <w:rsid w:val="00B846D6"/>
    <w:rsid w:val="00B84D8B"/>
    <w:rsid w:val="00B90386"/>
    <w:rsid w:val="00B903A5"/>
    <w:rsid w:val="00B9076D"/>
    <w:rsid w:val="00B90F4D"/>
    <w:rsid w:val="00B9105F"/>
    <w:rsid w:val="00B91547"/>
    <w:rsid w:val="00B92617"/>
    <w:rsid w:val="00B931CC"/>
    <w:rsid w:val="00B93821"/>
    <w:rsid w:val="00B940B1"/>
    <w:rsid w:val="00B95135"/>
    <w:rsid w:val="00B952F4"/>
    <w:rsid w:val="00B95593"/>
    <w:rsid w:val="00B95FE2"/>
    <w:rsid w:val="00B97377"/>
    <w:rsid w:val="00BA2108"/>
    <w:rsid w:val="00BA2E5B"/>
    <w:rsid w:val="00BA3601"/>
    <w:rsid w:val="00BA4477"/>
    <w:rsid w:val="00BA45DB"/>
    <w:rsid w:val="00BA49FA"/>
    <w:rsid w:val="00BA5203"/>
    <w:rsid w:val="00BA58FC"/>
    <w:rsid w:val="00BA647B"/>
    <w:rsid w:val="00BA7232"/>
    <w:rsid w:val="00BB1C44"/>
    <w:rsid w:val="00BB3048"/>
    <w:rsid w:val="00BB3CA9"/>
    <w:rsid w:val="00BB5C15"/>
    <w:rsid w:val="00BB7D41"/>
    <w:rsid w:val="00BC180E"/>
    <w:rsid w:val="00BC24A6"/>
    <w:rsid w:val="00BC3BBD"/>
    <w:rsid w:val="00BC401F"/>
    <w:rsid w:val="00BC41FC"/>
    <w:rsid w:val="00BC5175"/>
    <w:rsid w:val="00BC5422"/>
    <w:rsid w:val="00BC58C3"/>
    <w:rsid w:val="00BC6F75"/>
    <w:rsid w:val="00BC7F69"/>
    <w:rsid w:val="00BD1026"/>
    <w:rsid w:val="00BD257D"/>
    <w:rsid w:val="00BD3071"/>
    <w:rsid w:val="00BD391C"/>
    <w:rsid w:val="00BD3B43"/>
    <w:rsid w:val="00BD4222"/>
    <w:rsid w:val="00BD6E71"/>
    <w:rsid w:val="00BD7B3A"/>
    <w:rsid w:val="00BE0CEE"/>
    <w:rsid w:val="00BE1618"/>
    <w:rsid w:val="00BE18B8"/>
    <w:rsid w:val="00BE510D"/>
    <w:rsid w:val="00BE69BF"/>
    <w:rsid w:val="00BE6DDA"/>
    <w:rsid w:val="00BE7921"/>
    <w:rsid w:val="00BF1A30"/>
    <w:rsid w:val="00BF380B"/>
    <w:rsid w:val="00BF3E70"/>
    <w:rsid w:val="00BF4184"/>
    <w:rsid w:val="00BF4931"/>
    <w:rsid w:val="00BF5672"/>
    <w:rsid w:val="00BF577B"/>
    <w:rsid w:val="00BF5869"/>
    <w:rsid w:val="00BF6C82"/>
    <w:rsid w:val="00BF70DA"/>
    <w:rsid w:val="00BF75AC"/>
    <w:rsid w:val="00BF7E8D"/>
    <w:rsid w:val="00C009F6"/>
    <w:rsid w:val="00C012C7"/>
    <w:rsid w:val="00C02268"/>
    <w:rsid w:val="00C038D3"/>
    <w:rsid w:val="00C03B17"/>
    <w:rsid w:val="00C03FD8"/>
    <w:rsid w:val="00C049E8"/>
    <w:rsid w:val="00C054FD"/>
    <w:rsid w:val="00C0601E"/>
    <w:rsid w:val="00C073EB"/>
    <w:rsid w:val="00C10272"/>
    <w:rsid w:val="00C1073C"/>
    <w:rsid w:val="00C12638"/>
    <w:rsid w:val="00C16423"/>
    <w:rsid w:val="00C16485"/>
    <w:rsid w:val="00C1677F"/>
    <w:rsid w:val="00C171DF"/>
    <w:rsid w:val="00C20146"/>
    <w:rsid w:val="00C20308"/>
    <w:rsid w:val="00C20A48"/>
    <w:rsid w:val="00C2323A"/>
    <w:rsid w:val="00C232C3"/>
    <w:rsid w:val="00C2376F"/>
    <w:rsid w:val="00C237ED"/>
    <w:rsid w:val="00C251C5"/>
    <w:rsid w:val="00C25C56"/>
    <w:rsid w:val="00C25FA3"/>
    <w:rsid w:val="00C271D3"/>
    <w:rsid w:val="00C27D1A"/>
    <w:rsid w:val="00C3054A"/>
    <w:rsid w:val="00C31D30"/>
    <w:rsid w:val="00C321D4"/>
    <w:rsid w:val="00C32C21"/>
    <w:rsid w:val="00C32E3E"/>
    <w:rsid w:val="00C3403A"/>
    <w:rsid w:val="00C34320"/>
    <w:rsid w:val="00C34C49"/>
    <w:rsid w:val="00C35B23"/>
    <w:rsid w:val="00C36F4B"/>
    <w:rsid w:val="00C37A5D"/>
    <w:rsid w:val="00C4090D"/>
    <w:rsid w:val="00C409F7"/>
    <w:rsid w:val="00C40B9C"/>
    <w:rsid w:val="00C41314"/>
    <w:rsid w:val="00C413F1"/>
    <w:rsid w:val="00C43CC4"/>
    <w:rsid w:val="00C44236"/>
    <w:rsid w:val="00C5057C"/>
    <w:rsid w:val="00C51D5F"/>
    <w:rsid w:val="00C5246C"/>
    <w:rsid w:val="00C53683"/>
    <w:rsid w:val="00C54BE2"/>
    <w:rsid w:val="00C56C4F"/>
    <w:rsid w:val="00C57FFB"/>
    <w:rsid w:val="00C640F1"/>
    <w:rsid w:val="00C64F0E"/>
    <w:rsid w:val="00C6653B"/>
    <w:rsid w:val="00C666F8"/>
    <w:rsid w:val="00C6683C"/>
    <w:rsid w:val="00C70296"/>
    <w:rsid w:val="00C70473"/>
    <w:rsid w:val="00C71696"/>
    <w:rsid w:val="00C72376"/>
    <w:rsid w:val="00C737A7"/>
    <w:rsid w:val="00C74C89"/>
    <w:rsid w:val="00C76A3E"/>
    <w:rsid w:val="00C77169"/>
    <w:rsid w:val="00C77927"/>
    <w:rsid w:val="00C77B28"/>
    <w:rsid w:val="00C80A53"/>
    <w:rsid w:val="00C81C37"/>
    <w:rsid w:val="00C83554"/>
    <w:rsid w:val="00C8557A"/>
    <w:rsid w:val="00C86F10"/>
    <w:rsid w:val="00C90C86"/>
    <w:rsid w:val="00C92034"/>
    <w:rsid w:val="00C93A6A"/>
    <w:rsid w:val="00C943DC"/>
    <w:rsid w:val="00C95D3D"/>
    <w:rsid w:val="00C97C33"/>
    <w:rsid w:val="00CA298C"/>
    <w:rsid w:val="00CA4789"/>
    <w:rsid w:val="00CA5C6C"/>
    <w:rsid w:val="00CA5EF9"/>
    <w:rsid w:val="00CA617E"/>
    <w:rsid w:val="00CA6723"/>
    <w:rsid w:val="00CA67B7"/>
    <w:rsid w:val="00CA7553"/>
    <w:rsid w:val="00CB001E"/>
    <w:rsid w:val="00CB29E4"/>
    <w:rsid w:val="00CB476F"/>
    <w:rsid w:val="00CB4B5E"/>
    <w:rsid w:val="00CB7A0E"/>
    <w:rsid w:val="00CC0432"/>
    <w:rsid w:val="00CC1163"/>
    <w:rsid w:val="00CC1E09"/>
    <w:rsid w:val="00CC2393"/>
    <w:rsid w:val="00CC29C5"/>
    <w:rsid w:val="00CC2AFD"/>
    <w:rsid w:val="00CC3EE9"/>
    <w:rsid w:val="00CC453E"/>
    <w:rsid w:val="00CC52A9"/>
    <w:rsid w:val="00CC6FDB"/>
    <w:rsid w:val="00CD0D02"/>
    <w:rsid w:val="00CD0E5C"/>
    <w:rsid w:val="00CD10E9"/>
    <w:rsid w:val="00CD13DD"/>
    <w:rsid w:val="00CD237E"/>
    <w:rsid w:val="00CD2DDB"/>
    <w:rsid w:val="00CD4217"/>
    <w:rsid w:val="00CD4683"/>
    <w:rsid w:val="00CD4E51"/>
    <w:rsid w:val="00CD5579"/>
    <w:rsid w:val="00CD5F47"/>
    <w:rsid w:val="00CD621E"/>
    <w:rsid w:val="00CD6E39"/>
    <w:rsid w:val="00CD72C0"/>
    <w:rsid w:val="00CE34E5"/>
    <w:rsid w:val="00CE3C70"/>
    <w:rsid w:val="00CE45A9"/>
    <w:rsid w:val="00CE4A0B"/>
    <w:rsid w:val="00CE5B65"/>
    <w:rsid w:val="00CE5C32"/>
    <w:rsid w:val="00CE6285"/>
    <w:rsid w:val="00CE6648"/>
    <w:rsid w:val="00CE76C7"/>
    <w:rsid w:val="00CF0D09"/>
    <w:rsid w:val="00CF36C8"/>
    <w:rsid w:val="00CF6BDD"/>
    <w:rsid w:val="00CF6E91"/>
    <w:rsid w:val="00CF710C"/>
    <w:rsid w:val="00CF71D9"/>
    <w:rsid w:val="00CF74F8"/>
    <w:rsid w:val="00D001DA"/>
    <w:rsid w:val="00D00843"/>
    <w:rsid w:val="00D00D79"/>
    <w:rsid w:val="00D012F6"/>
    <w:rsid w:val="00D02030"/>
    <w:rsid w:val="00D04115"/>
    <w:rsid w:val="00D04A0E"/>
    <w:rsid w:val="00D05814"/>
    <w:rsid w:val="00D05B5D"/>
    <w:rsid w:val="00D05E0E"/>
    <w:rsid w:val="00D06ADD"/>
    <w:rsid w:val="00D075C4"/>
    <w:rsid w:val="00D07F1F"/>
    <w:rsid w:val="00D10D19"/>
    <w:rsid w:val="00D110B9"/>
    <w:rsid w:val="00D123BE"/>
    <w:rsid w:val="00D13EB2"/>
    <w:rsid w:val="00D14589"/>
    <w:rsid w:val="00D15063"/>
    <w:rsid w:val="00D1753B"/>
    <w:rsid w:val="00D20771"/>
    <w:rsid w:val="00D20C0A"/>
    <w:rsid w:val="00D214AD"/>
    <w:rsid w:val="00D21BDB"/>
    <w:rsid w:val="00D21CB6"/>
    <w:rsid w:val="00D21F13"/>
    <w:rsid w:val="00D22AB8"/>
    <w:rsid w:val="00D2492D"/>
    <w:rsid w:val="00D25086"/>
    <w:rsid w:val="00D25456"/>
    <w:rsid w:val="00D25655"/>
    <w:rsid w:val="00D262D0"/>
    <w:rsid w:val="00D27377"/>
    <w:rsid w:val="00D27A2F"/>
    <w:rsid w:val="00D27C4F"/>
    <w:rsid w:val="00D336F3"/>
    <w:rsid w:val="00D33919"/>
    <w:rsid w:val="00D33D52"/>
    <w:rsid w:val="00D34993"/>
    <w:rsid w:val="00D349D2"/>
    <w:rsid w:val="00D40A91"/>
    <w:rsid w:val="00D412D0"/>
    <w:rsid w:val="00D414C9"/>
    <w:rsid w:val="00D41AD0"/>
    <w:rsid w:val="00D4510B"/>
    <w:rsid w:val="00D4611A"/>
    <w:rsid w:val="00D47249"/>
    <w:rsid w:val="00D47404"/>
    <w:rsid w:val="00D520C6"/>
    <w:rsid w:val="00D53BE8"/>
    <w:rsid w:val="00D54713"/>
    <w:rsid w:val="00D54C57"/>
    <w:rsid w:val="00D55E9D"/>
    <w:rsid w:val="00D568AA"/>
    <w:rsid w:val="00D575D7"/>
    <w:rsid w:val="00D57B9F"/>
    <w:rsid w:val="00D60D18"/>
    <w:rsid w:val="00D638B8"/>
    <w:rsid w:val="00D64E86"/>
    <w:rsid w:val="00D655AA"/>
    <w:rsid w:val="00D65C28"/>
    <w:rsid w:val="00D66298"/>
    <w:rsid w:val="00D66401"/>
    <w:rsid w:val="00D701E9"/>
    <w:rsid w:val="00D7154B"/>
    <w:rsid w:val="00D71757"/>
    <w:rsid w:val="00D718D4"/>
    <w:rsid w:val="00D73450"/>
    <w:rsid w:val="00D73A96"/>
    <w:rsid w:val="00D74D14"/>
    <w:rsid w:val="00D762C4"/>
    <w:rsid w:val="00D76A1F"/>
    <w:rsid w:val="00D779F3"/>
    <w:rsid w:val="00D800BC"/>
    <w:rsid w:val="00D8303C"/>
    <w:rsid w:val="00D830CA"/>
    <w:rsid w:val="00D846D7"/>
    <w:rsid w:val="00D85A5B"/>
    <w:rsid w:val="00D85B68"/>
    <w:rsid w:val="00D8608C"/>
    <w:rsid w:val="00D86F5A"/>
    <w:rsid w:val="00D900CA"/>
    <w:rsid w:val="00D902C1"/>
    <w:rsid w:val="00D912DB"/>
    <w:rsid w:val="00D916B6"/>
    <w:rsid w:val="00D91A4D"/>
    <w:rsid w:val="00D92F5A"/>
    <w:rsid w:val="00D9379E"/>
    <w:rsid w:val="00D94055"/>
    <w:rsid w:val="00D94A70"/>
    <w:rsid w:val="00D950F7"/>
    <w:rsid w:val="00D9611F"/>
    <w:rsid w:val="00D96C97"/>
    <w:rsid w:val="00D97641"/>
    <w:rsid w:val="00DA1F0D"/>
    <w:rsid w:val="00DA3470"/>
    <w:rsid w:val="00DA5260"/>
    <w:rsid w:val="00DB077E"/>
    <w:rsid w:val="00DB197A"/>
    <w:rsid w:val="00DB254A"/>
    <w:rsid w:val="00DB2EF4"/>
    <w:rsid w:val="00DB38A8"/>
    <w:rsid w:val="00DB4027"/>
    <w:rsid w:val="00DB4DD4"/>
    <w:rsid w:val="00DB4F70"/>
    <w:rsid w:val="00DB4F72"/>
    <w:rsid w:val="00DB5B6C"/>
    <w:rsid w:val="00DB6E38"/>
    <w:rsid w:val="00DC18DF"/>
    <w:rsid w:val="00DC2840"/>
    <w:rsid w:val="00DC2F33"/>
    <w:rsid w:val="00DC440C"/>
    <w:rsid w:val="00DC4650"/>
    <w:rsid w:val="00DC5620"/>
    <w:rsid w:val="00DC6051"/>
    <w:rsid w:val="00DD0BA1"/>
    <w:rsid w:val="00DD0BB4"/>
    <w:rsid w:val="00DD0EEB"/>
    <w:rsid w:val="00DD0F30"/>
    <w:rsid w:val="00DD27FC"/>
    <w:rsid w:val="00DD33B7"/>
    <w:rsid w:val="00DD3DF7"/>
    <w:rsid w:val="00DD4E57"/>
    <w:rsid w:val="00DD6604"/>
    <w:rsid w:val="00DD7C36"/>
    <w:rsid w:val="00DE06FD"/>
    <w:rsid w:val="00DE1FE3"/>
    <w:rsid w:val="00DE481A"/>
    <w:rsid w:val="00DE6E0C"/>
    <w:rsid w:val="00DE7162"/>
    <w:rsid w:val="00DF0374"/>
    <w:rsid w:val="00DF0FEC"/>
    <w:rsid w:val="00DF3757"/>
    <w:rsid w:val="00DF4740"/>
    <w:rsid w:val="00DF5A6E"/>
    <w:rsid w:val="00DF60EB"/>
    <w:rsid w:val="00DF6822"/>
    <w:rsid w:val="00DF699A"/>
    <w:rsid w:val="00DF75CA"/>
    <w:rsid w:val="00DF7C22"/>
    <w:rsid w:val="00E00A44"/>
    <w:rsid w:val="00E014F1"/>
    <w:rsid w:val="00E018BA"/>
    <w:rsid w:val="00E01944"/>
    <w:rsid w:val="00E01CC0"/>
    <w:rsid w:val="00E01CDC"/>
    <w:rsid w:val="00E026FF"/>
    <w:rsid w:val="00E03DC9"/>
    <w:rsid w:val="00E0577E"/>
    <w:rsid w:val="00E06A0C"/>
    <w:rsid w:val="00E101F6"/>
    <w:rsid w:val="00E11864"/>
    <w:rsid w:val="00E11D10"/>
    <w:rsid w:val="00E12DBE"/>
    <w:rsid w:val="00E134A6"/>
    <w:rsid w:val="00E14457"/>
    <w:rsid w:val="00E20A4F"/>
    <w:rsid w:val="00E20B43"/>
    <w:rsid w:val="00E21447"/>
    <w:rsid w:val="00E21624"/>
    <w:rsid w:val="00E21D6F"/>
    <w:rsid w:val="00E22B8F"/>
    <w:rsid w:val="00E22E84"/>
    <w:rsid w:val="00E232E6"/>
    <w:rsid w:val="00E2445D"/>
    <w:rsid w:val="00E24614"/>
    <w:rsid w:val="00E33541"/>
    <w:rsid w:val="00E344E8"/>
    <w:rsid w:val="00E3467C"/>
    <w:rsid w:val="00E34F23"/>
    <w:rsid w:val="00E354A3"/>
    <w:rsid w:val="00E36B5E"/>
    <w:rsid w:val="00E3768F"/>
    <w:rsid w:val="00E37EB8"/>
    <w:rsid w:val="00E40224"/>
    <w:rsid w:val="00E40E55"/>
    <w:rsid w:val="00E4127C"/>
    <w:rsid w:val="00E412E9"/>
    <w:rsid w:val="00E4169F"/>
    <w:rsid w:val="00E42931"/>
    <w:rsid w:val="00E4587E"/>
    <w:rsid w:val="00E45DC3"/>
    <w:rsid w:val="00E45F4C"/>
    <w:rsid w:val="00E460A5"/>
    <w:rsid w:val="00E4657A"/>
    <w:rsid w:val="00E46CB5"/>
    <w:rsid w:val="00E470BB"/>
    <w:rsid w:val="00E47360"/>
    <w:rsid w:val="00E508E4"/>
    <w:rsid w:val="00E52024"/>
    <w:rsid w:val="00E5220D"/>
    <w:rsid w:val="00E522B4"/>
    <w:rsid w:val="00E52374"/>
    <w:rsid w:val="00E53369"/>
    <w:rsid w:val="00E53EA4"/>
    <w:rsid w:val="00E54F24"/>
    <w:rsid w:val="00E56C64"/>
    <w:rsid w:val="00E57065"/>
    <w:rsid w:val="00E6004D"/>
    <w:rsid w:val="00E601E2"/>
    <w:rsid w:val="00E60EB0"/>
    <w:rsid w:val="00E62064"/>
    <w:rsid w:val="00E629E1"/>
    <w:rsid w:val="00E62AE8"/>
    <w:rsid w:val="00E62D6C"/>
    <w:rsid w:val="00E63139"/>
    <w:rsid w:val="00E64879"/>
    <w:rsid w:val="00E65515"/>
    <w:rsid w:val="00E6630E"/>
    <w:rsid w:val="00E66401"/>
    <w:rsid w:val="00E6751E"/>
    <w:rsid w:val="00E71D41"/>
    <w:rsid w:val="00E73940"/>
    <w:rsid w:val="00E742A8"/>
    <w:rsid w:val="00E7598E"/>
    <w:rsid w:val="00E81978"/>
    <w:rsid w:val="00E82064"/>
    <w:rsid w:val="00E83011"/>
    <w:rsid w:val="00E83B7B"/>
    <w:rsid w:val="00E846F9"/>
    <w:rsid w:val="00E84F78"/>
    <w:rsid w:val="00E85D1B"/>
    <w:rsid w:val="00E863F6"/>
    <w:rsid w:val="00E8697E"/>
    <w:rsid w:val="00E869ED"/>
    <w:rsid w:val="00E92DCD"/>
    <w:rsid w:val="00E96AD0"/>
    <w:rsid w:val="00E97E98"/>
    <w:rsid w:val="00E97F64"/>
    <w:rsid w:val="00EA2636"/>
    <w:rsid w:val="00EA360A"/>
    <w:rsid w:val="00EA3793"/>
    <w:rsid w:val="00EA4E15"/>
    <w:rsid w:val="00EA4E95"/>
    <w:rsid w:val="00EA5AF4"/>
    <w:rsid w:val="00EA687C"/>
    <w:rsid w:val="00EA70B1"/>
    <w:rsid w:val="00EB1AFE"/>
    <w:rsid w:val="00EB32B8"/>
    <w:rsid w:val="00EB34D1"/>
    <w:rsid w:val="00EB501B"/>
    <w:rsid w:val="00EB5D76"/>
    <w:rsid w:val="00EB6323"/>
    <w:rsid w:val="00EB633C"/>
    <w:rsid w:val="00EB673B"/>
    <w:rsid w:val="00EB730B"/>
    <w:rsid w:val="00EC0248"/>
    <w:rsid w:val="00EC0A65"/>
    <w:rsid w:val="00EC2236"/>
    <w:rsid w:val="00EC2335"/>
    <w:rsid w:val="00EC2587"/>
    <w:rsid w:val="00EC2757"/>
    <w:rsid w:val="00EC4093"/>
    <w:rsid w:val="00EC450E"/>
    <w:rsid w:val="00EC69DA"/>
    <w:rsid w:val="00EC6B6A"/>
    <w:rsid w:val="00ED035E"/>
    <w:rsid w:val="00ED074A"/>
    <w:rsid w:val="00ED19F3"/>
    <w:rsid w:val="00ED1A7C"/>
    <w:rsid w:val="00ED3700"/>
    <w:rsid w:val="00ED46E3"/>
    <w:rsid w:val="00ED6815"/>
    <w:rsid w:val="00ED6B00"/>
    <w:rsid w:val="00ED7A82"/>
    <w:rsid w:val="00ED7CF2"/>
    <w:rsid w:val="00EE32B1"/>
    <w:rsid w:val="00EE33F6"/>
    <w:rsid w:val="00EE3A31"/>
    <w:rsid w:val="00EE4A68"/>
    <w:rsid w:val="00EE4A87"/>
    <w:rsid w:val="00EE527B"/>
    <w:rsid w:val="00EE6325"/>
    <w:rsid w:val="00EE63F3"/>
    <w:rsid w:val="00EE6787"/>
    <w:rsid w:val="00EE6ABE"/>
    <w:rsid w:val="00EE75D2"/>
    <w:rsid w:val="00EF024A"/>
    <w:rsid w:val="00EF09C3"/>
    <w:rsid w:val="00EF0ED3"/>
    <w:rsid w:val="00EF1D59"/>
    <w:rsid w:val="00EF2D1F"/>
    <w:rsid w:val="00EF2D29"/>
    <w:rsid w:val="00EF44EB"/>
    <w:rsid w:val="00EF511F"/>
    <w:rsid w:val="00EF63A6"/>
    <w:rsid w:val="00F00898"/>
    <w:rsid w:val="00F0281A"/>
    <w:rsid w:val="00F05BE0"/>
    <w:rsid w:val="00F0650C"/>
    <w:rsid w:val="00F0786C"/>
    <w:rsid w:val="00F079D0"/>
    <w:rsid w:val="00F07BEC"/>
    <w:rsid w:val="00F07D82"/>
    <w:rsid w:val="00F1151B"/>
    <w:rsid w:val="00F11C80"/>
    <w:rsid w:val="00F1295B"/>
    <w:rsid w:val="00F12CE0"/>
    <w:rsid w:val="00F12D9A"/>
    <w:rsid w:val="00F137F0"/>
    <w:rsid w:val="00F13D89"/>
    <w:rsid w:val="00F14245"/>
    <w:rsid w:val="00F14B70"/>
    <w:rsid w:val="00F16563"/>
    <w:rsid w:val="00F17FE9"/>
    <w:rsid w:val="00F21F68"/>
    <w:rsid w:val="00F23087"/>
    <w:rsid w:val="00F24C4B"/>
    <w:rsid w:val="00F26D69"/>
    <w:rsid w:val="00F27520"/>
    <w:rsid w:val="00F276AF"/>
    <w:rsid w:val="00F30E1D"/>
    <w:rsid w:val="00F3254C"/>
    <w:rsid w:val="00F32A5C"/>
    <w:rsid w:val="00F338E1"/>
    <w:rsid w:val="00F346E7"/>
    <w:rsid w:val="00F35DCA"/>
    <w:rsid w:val="00F379B7"/>
    <w:rsid w:val="00F40326"/>
    <w:rsid w:val="00F40759"/>
    <w:rsid w:val="00F42B66"/>
    <w:rsid w:val="00F42F4C"/>
    <w:rsid w:val="00F44347"/>
    <w:rsid w:val="00F444D2"/>
    <w:rsid w:val="00F446BA"/>
    <w:rsid w:val="00F45360"/>
    <w:rsid w:val="00F45B73"/>
    <w:rsid w:val="00F45B8E"/>
    <w:rsid w:val="00F46A37"/>
    <w:rsid w:val="00F46BE2"/>
    <w:rsid w:val="00F47D41"/>
    <w:rsid w:val="00F47E72"/>
    <w:rsid w:val="00F509CB"/>
    <w:rsid w:val="00F5216C"/>
    <w:rsid w:val="00F525FA"/>
    <w:rsid w:val="00F52809"/>
    <w:rsid w:val="00F53246"/>
    <w:rsid w:val="00F536E0"/>
    <w:rsid w:val="00F54BB2"/>
    <w:rsid w:val="00F6047B"/>
    <w:rsid w:val="00F6495D"/>
    <w:rsid w:val="00F662C1"/>
    <w:rsid w:val="00F66709"/>
    <w:rsid w:val="00F6709F"/>
    <w:rsid w:val="00F67F0C"/>
    <w:rsid w:val="00F71C49"/>
    <w:rsid w:val="00F71F75"/>
    <w:rsid w:val="00F732E7"/>
    <w:rsid w:val="00F748C3"/>
    <w:rsid w:val="00F749C5"/>
    <w:rsid w:val="00F76181"/>
    <w:rsid w:val="00F76A3F"/>
    <w:rsid w:val="00F7712A"/>
    <w:rsid w:val="00F77986"/>
    <w:rsid w:val="00F77F09"/>
    <w:rsid w:val="00F81DAD"/>
    <w:rsid w:val="00F82CA3"/>
    <w:rsid w:val="00F846B4"/>
    <w:rsid w:val="00F848D8"/>
    <w:rsid w:val="00F85817"/>
    <w:rsid w:val="00F85A92"/>
    <w:rsid w:val="00F860D8"/>
    <w:rsid w:val="00F864FA"/>
    <w:rsid w:val="00F86C08"/>
    <w:rsid w:val="00F875DA"/>
    <w:rsid w:val="00F8767B"/>
    <w:rsid w:val="00F91B12"/>
    <w:rsid w:val="00F942A1"/>
    <w:rsid w:val="00F967A6"/>
    <w:rsid w:val="00FA1BEC"/>
    <w:rsid w:val="00FA1F2D"/>
    <w:rsid w:val="00FA3DD9"/>
    <w:rsid w:val="00FA6974"/>
    <w:rsid w:val="00FB2054"/>
    <w:rsid w:val="00FB3615"/>
    <w:rsid w:val="00FB4D29"/>
    <w:rsid w:val="00FB5EFF"/>
    <w:rsid w:val="00FB767D"/>
    <w:rsid w:val="00FC17D2"/>
    <w:rsid w:val="00FC30EC"/>
    <w:rsid w:val="00FC38EC"/>
    <w:rsid w:val="00FC3CA1"/>
    <w:rsid w:val="00FC4241"/>
    <w:rsid w:val="00FC45C0"/>
    <w:rsid w:val="00FC4855"/>
    <w:rsid w:val="00FC50C3"/>
    <w:rsid w:val="00FC717F"/>
    <w:rsid w:val="00FD2039"/>
    <w:rsid w:val="00FD355C"/>
    <w:rsid w:val="00FD3634"/>
    <w:rsid w:val="00FD3DEC"/>
    <w:rsid w:val="00FD4457"/>
    <w:rsid w:val="00FD56A8"/>
    <w:rsid w:val="00FD56F7"/>
    <w:rsid w:val="00FE05C0"/>
    <w:rsid w:val="00FE05E5"/>
    <w:rsid w:val="00FE07F0"/>
    <w:rsid w:val="00FE1285"/>
    <w:rsid w:val="00FE3012"/>
    <w:rsid w:val="00FE3AEF"/>
    <w:rsid w:val="00FE466B"/>
    <w:rsid w:val="00FE4707"/>
    <w:rsid w:val="00FE5123"/>
    <w:rsid w:val="00FE5916"/>
    <w:rsid w:val="00FE6131"/>
    <w:rsid w:val="00FE69A2"/>
    <w:rsid w:val="00FE7616"/>
    <w:rsid w:val="00FE7FFC"/>
    <w:rsid w:val="00FF2002"/>
    <w:rsid w:val="00FF2422"/>
    <w:rsid w:val="00FF2971"/>
    <w:rsid w:val="00FF351A"/>
    <w:rsid w:val="00FF35DF"/>
    <w:rsid w:val="00FF5BE9"/>
    <w:rsid w:val="00FF6F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1763E"/>
  <w15:chartTrackingRefBased/>
  <w15:docId w15:val="{AAB183B4-ECBD-4353-A8DF-EC1951C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4E2"/>
    <w:pPr>
      <w:spacing w:after="120" w:line="360" w:lineRule="auto"/>
    </w:pPr>
    <w:rPr>
      <w:rFonts w:ascii="Arial Nova Light" w:hAnsi="Arial Nova Light"/>
      <w:kern w:val="24"/>
      <w:lang w:val="en-GB"/>
    </w:rPr>
  </w:style>
  <w:style w:type="paragraph" w:styleId="Heading1">
    <w:name w:val="heading 1"/>
    <w:basedOn w:val="Normal"/>
    <w:next w:val="Normal"/>
    <w:link w:val="Heading1Char"/>
    <w:uiPriority w:val="4"/>
    <w:qFormat/>
    <w:rsid w:val="006D6B10"/>
    <w:pPr>
      <w:keepNext/>
      <w:keepLines/>
      <w:numPr>
        <w:numId w:val="12"/>
      </w:numPr>
      <w:spacing w:before="240"/>
      <w:outlineLvl w:val="0"/>
    </w:pPr>
    <w:rPr>
      <w:rFonts w:ascii="Arial" w:eastAsiaTheme="majorEastAsia" w:hAnsi="Arial" w:cstheme="majorBidi"/>
      <w:b/>
      <w:bCs/>
      <w:sz w:val="32"/>
    </w:rPr>
  </w:style>
  <w:style w:type="paragraph" w:styleId="Heading2">
    <w:name w:val="heading 2"/>
    <w:basedOn w:val="Normal"/>
    <w:next w:val="Normal"/>
    <w:link w:val="Heading2Char"/>
    <w:uiPriority w:val="4"/>
    <w:unhideWhenUsed/>
    <w:qFormat/>
    <w:rsid w:val="006D6B10"/>
    <w:pPr>
      <w:keepNext/>
      <w:keepLines/>
      <w:numPr>
        <w:ilvl w:val="1"/>
        <w:numId w:val="12"/>
      </w:numPr>
      <w:spacing w:before="240"/>
      <w:outlineLvl w:val="1"/>
    </w:pPr>
    <w:rPr>
      <w:rFonts w:ascii="Arial Nova" w:eastAsiaTheme="majorEastAsia" w:hAnsi="Arial Nova" w:cstheme="majorBidi"/>
      <w:bCs/>
      <w:sz w:val="28"/>
    </w:rPr>
  </w:style>
  <w:style w:type="paragraph" w:styleId="Heading3">
    <w:name w:val="heading 3"/>
    <w:basedOn w:val="Normal"/>
    <w:next w:val="Normal"/>
    <w:link w:val="Heading3Char"/>
    <w:uiPriority w:val="4"/>
    <w:unhideWhenUsed/>
    <w:qFormat/>
    <w:rsid w:val="006D6B10"/>
    <w:pPr>
      <w:keepNext/>
      <w:keepLines/>
      <w:numPr>
        <w:ilvl w:val="2"/>
        <w:numId w:val="12"/>
      </w:numPr>
      <w:spacing w:before="240"/>
      <w:outlineLvl w:val="2"/>
    </w:pPr>
    <w:rPr>
      <w:rFonts w:ascii="Arial Nova" w:eastAsiaTheme="majorEastAsia" w:hAnsi="Arial Nova" w:cstheme="majorBidi"/>
      <w:bCs/>
    </w:rPr>
  </w:style>
  <w:style w:type="paragraph" w:styleId="Heading4">
    <w:name w:val="heading 4"/>
    <w:basedOn w:val="Normal"/>
    <w:next w:val="Normal"/>
    <w:link w:val="Heading4Char"/>
    <w:uiPriority w:val="4"/>
    <w:unhideWhenUsed/>
    <w:qFormat/>
    <w:rsid w:val="006D6B10"/>
    <w:pPr>
      <w:keepNext/>
      <w:keepLines/>
      <w:numPr>
        <w:ilvl w:val="3"/>
        <w:numId w:val="12"/>
      </w:numPr>
      <w:spacing w:before="240"/>
      <w:outlineLvl w:val="3"/>
    </w:pPr>
    <w:rPr>
      <w:rFonts w:eastAsiaTheme="majorEastAsia" w:cstheme="majorBidi"/>
      <w:b/>
      <w:bCs/>
      <w:iCs/>
    </w:rPr>
  </w:style>
  <w:style w:type="paragraph" w:styleId="Heading5">
    <w:name w:val="heading 5"/>
    <w:basedOn w:val="Normal"/>
    <w:next w:val="Normal"/>
    <w:link w:val="Heading5Char"/>
    <w:uiPriority w:val="4"/>
    <w:unhideWhenUsed/>
    <w:qFormat/>
    <w:rsid w:val="00771D45"/>
    <w:pPr>
      <w:keepNext/>
      <w:keepLines/>
      <w:numPr>
        <w:ilvl w:val="4"/>
        <w:numId w:val="12"/>
      </w:numPr>
      <w:spacing w:before="240"/>
      <w:outlineLvl w:val="4"/>
    </w:pPr>
    <w:rPr>
      <w:rFonts w:eastAsiaTheme="majorEastAsia" w:cstheme="majorBidi"/>
      <w:b/>
      <w:iCs/>
    </w:rPr>
  </w:style>
  <w:style w:type="paragraph" w:styleId="Heading6">
    <w:name w:val="heading 6"/>
    <w:basedOn w:val="Normal"/>
    <w:next w:val="Normal"/>
    <w:link w:val="Heading6Char"/>
    <w:uiPriority w:val="9"/>
    <w:semiHidden/>
    <w:qFormat/>
    <w:rsid w:val="009A6A3B"/>
    <w:pPr>
      <w:keepNext/>
      <w:keepLines/>
      <w:numPr>
        <w:ilvl w:val="5"/>
        <w:numId w:val="12"/>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numPr>
        <w:ilvl w:val="6"/>
        <w:numId w:val="12"/>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numPr>
        <w:ilvl w:val="7"/>
        <w:numId w:val="12"/>
      </w:numPr>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numPr>
        <w:ilvl w:val="8"/>
        <w:numId w:val="12"/>
      </w:numPr>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chnittstitel">
    <w:name w:val="Abschnittstitel"/>
    <w:basedOn w:val="Normal"/>
    <w:uiPriority w:val="2"/>
    <w:qFormat/>
    <w:rsid w:val="004F5C8A"/>
    <w:pPr>
      <w:pageBreakBefore/>
      <w:ind w:firstLine="0"/>
      <w:jc w:val="center"/>
      <w:outlineLvl w:val="0"/>
    </w:pPr>
    <w:rPr>
      <w:rFonts w:ascii="Arial" w:eastAsiaTheme="majorEastAsia" w:hAnsi="Arial"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sid w:val="00DB254A"/>
    <w:rPr>
      <w:rFonts w:ascii="Arial Nova Light" w:hAnsi="Arial Nova Light"/>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7D6A8F"/>
    <w:pPr>
      <w:spacing w:line="360" w:lineRule="auto"/>
      <w:ind w:firstLine="0"/>
    </w:pPr>
    <w:rPr>
      <w:rFonts w:ascii="Arial Nova Light" w:hAnsi="Arial Nova Light"/>
    </w:rPr>
  </w:style>
  <w:style w:type="character" w:customStyle="1" w:styleId="Heading1Char">
    <w:name w:val="Heading 1 Char"/>
    <w:basedOn w:val="DefaultParagraphFont"/>
    <w:link w:val="Heading1"/>
    <w:uiPriority w:val="4"/>
    <w:rsid w:val="006D6B10"/>
    <w:rPr>
      <w:rFonts w:ascii="Arial" w:eastAsiaTheme="majorEastAsia" w:hAnsi="Arial" w:cstheme="majorBidi"/>
      <w:b/>
      <w:bCs/>
      <w:kern w:val="24"/>
      <w:sz w:val="32"/>
      <w:lang w:val="en-GB"/>
    </w:rPr>
  </w:style>
  <w:style w:type="character" w:customStyle="1" w:styleId="Heading2Char">
    <w:name w:val="Heading 2 Char"/>
    <w:basedOn w:val="DefaultParagraphFont"/>
    <w:link w:val="Heading2"/>
    <w:uiPriority w:val="4"/>
    <w:rsid w:val="006D6B10"/>
    <w:rPr>
      <w:rFonts w:ascii="Arial Nova" w:eastAsiaTheme="majorEastAsia" w:hAnsi="Arial Nova" w:cstheme="majorBidi"/>
      <w:bCs/>
      <w:kern w:val="24"/>
      <w:sz w:val="28"/>
      <w:lang w:val="en-GB"/>
    </w:rPr>
  </w:style>
  <w:style w:type="paragraph" w:styleId="Title">
    <w:name w:val="Title"/>
    <w:basedOn w:val="Normal"/>
    <w:link w:val="TitleChar"/>
    <w:qFormat/>
    <w:rsid w:val="00F338E1"/>
    <w:pPr>
      <w:spacing w:after="480" w:line="240" w:lineRule="auto"/>
      <w:ind w:firstLine="0"/>
      <w:contextualSpacing/>
      <w:jc w:val="center"/>
    </w:pPr>
    <w:rPr>
      <w:rFonts w:ascii="Arial" w:eastAsiaTheme="majorEastAsia" w:hAnsi="Arial" w:cstheme="majorBidi"/>
      <w:sz w:val="32"/>
    </w:rPr>
  </w:style>
  <w:style w:type="character" w:customStyle="1" w:styleId="TitleChar">
    <w:name w:val="Title Char"/>
    <w:basedOn w:val="DefaultParagraphFont"/>
    <w:link w:val="Title"/>
    <w:rsid w:val="00F338E1"/>
    <w:rPr>
      <w:rFonts w:ascii="Arial" w:eastAsiaTheme="majorEastAsia" w:hAnsi="Arial" w:cstheme="majorBidi"/>
      <w:kern w:val="24"/>
      <w:sz w:val="32"/>
      <w:lang w:val="en-GB"/>
    </w:rPr>
  </w:style>
  <w:style w:type="character" w:styleId="Emphasis">
    <w:name w:val="Emphasis"/>
    <w:basedOn w:val="DefaultParagraphFont"/>
    <w:uiPriority w:val="4"/>
    <w:unhideWhenUsed/>
    <w:qFormat/>
    <w:rsid w:val="00DB254A"/>
    <w:rPr>
      <w:rFonts w:ascii="Arial Nova Light" w:hAnsi="Arial Nova Light"/>
      <w:i/>
      <w:iCs/>
    </w:rPr>
  </w:style>
  <w:style w:type="character" w:customStyle="1" w:styleId="Heading3Char">
    <w:name w:val="Heading 3 Char"/>
    <w:basedOn w:val="DefaultParagraphFont"/>
    <w:link w:val="Heading3"/>
    <w:uiPriority w:val="4"/>
    <w:rsid w:val="006D6B10"/>
    <w:rPr>
      <w:rFonts w:ascii="Arial Nova" w:eastAsiaTheme="majorEastAsia" w:hAnsi="Arial Nova" w:cstheme="majorBidi"/>
      <w:bCs/>
      <w:kern w:val="24"/>
      <w:lang w:val="en-GB"/>
    </w:rPr>
  </w:style>
  <w:style w:type="character" w:customStyle="1" w:styleId="Heading4Char">
    <w:name w:val="Heading 4 Char"/>
    <w:basedOn w:val="DefaultParagraphFont"/>
    <w:link w:val="Heading4"/>
    <w:uiPriority w:val="4"/>
    <w:rsid w:val="006D6B10"/>
    <w:rPr>
      <w:rFonts w:ascii="Arial Nova Light" w:eastAsiaTheme="majorEastAsia" w:hAnsi="Arial Nova Light" w:cstheme="majorBidi"/>
      <w:b/>
      <w:bCs/>
      <w:iCs/>
      <w:kern w:val="24"/>
      <w:lang w:val="en-GB"/>
    </w:rPr>
  </w:style>
  <w:style w:type="character" w:customStyle="1" w:styleId="Heading5Char">
    <w:name w:val="Heading 5 Char"/>
    <w:basedOn w:val="DefaultParagraphFont"/>
    <w:link w:val="Heading5"/>
    <w:uiPriority w:val="4"/>
    <w:rsid w:val="00771D45"/>
    <w:rPr>
      <w:rFonts w:ascii="Arial Nova Light" w:eastAsiaTheme="majorEastAsia" w:hAnsi="Arial Nova Light" w:cstheme="majorBidi"/>
      <w:b/>
      <w:iCs/>
      <w:kern w:val="24"/>
      <w:lang w:val="en-GB"/>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lang w:val="en-GB"/>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lang w:val="en-GB"/>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lang w:val="en-GB"/>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lang w:val="en-GB"/>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ind w:left="360" w:firstLine="0"/>
      <w:contextualSpacing/>
    </w:pPr>
  </w:style>
  <w:style w:type="paragraph" w:styleId="ListContinue2">
    <w:name w:val="List Continue 2"/>
    <w:basedOn w:val="Normal"/>
    <w:uiPriority w:val="99"/>
    <w:semiHidden/>
    <w:unhideWhenUsed/>
    <w:pPr>
      <w:ind w:left="720" w:firstLine="0"/>
      <w:contextualSpacing/>
    </w:pPr>
  </w:style>
  <w:style w:type="paragraph" w:styleId="ListContinue3">
    <w:name w:val="List Continue 3"/>
    <w:basedOn w:val="Normal"/>
    <w:uiPriority w:val="99"/>
    <w:semiHidden/>
    <w:unhideWhenUsed/>
    <w:pPr>
      <w:ind w:left="1080" w:firstLine="0"/>
      <w:contextualSpacing/>
    </w:pPr>
  </w:style>
  <w:style w:type="paragraph" w:styleId="ListContinue4">
    <w:name w:val="List Continue 4"/>
    <w:basedOn w:val="Normal"/>
    <w:uiPriority w:val="99"/>
    <w:semiHidden/>
    <w:unhideWhenUsed/>
    <w:pPr>
      <w:ind w:left="1440" w:firstLine="0"/>
      <w:contextualSpacing/>
    </w:pPr>
  </w:style>
  <w:style w:type="paragraph" w:styleId="ListContinue5">
    <w:name w:val="List Continue 5"/>
    <w:basedOn w:val="Normal"/>
    <w:uiPriority w:val="99"/>
    <w:semiHidden/>
    <w:unhideWhenUsed/>
    <w:pPr>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unhideWhenUsed/>
    <w:pPr>
      <w:spacing w:after="100"/>
      <w:ind w:left="720" w:firstLine="0"/>
    </w:pPr>
  </w:style>
  <w:style w:type="paragraph" w:styleId="TOC5">
    <w:name w:val="toc 5"/>
    <w:basedOn w:val="Normal"/>
    <w:next w:val="Normal"/>
    <w:autoRedefine/>
    <w:uiPriority w:val="39"/>
    <w:unhideWhenUsed/>
    <w:pPr>
      <w:spacing w:after="100"/>
      <w:ind w:left="960" w:firstLine="0"/>
    </w:pPr>
  </w:style>
  <w:style w:type="paragraph" w:styleId="TOC6">
    <w:name w:val="toc 6"/>
    <w:basedOn w:val="Normal"/>
    <w:next w:val="Normal"/>
    <w:autoRedefine/>
    <w:uiPriority w:val="39"/>
    <w:unhideWhenUsed/>
    <w:pPr>
      <w:spacing w:after="100"/>
      <w:ind w:left="1200" w:firstLine="0"/>
    </w:pPr>
  </w:style>
  <w:style w:type="paragraph" w:styleId="TOC7">
    <w:name w:val="toc 7"/>
    <w:basedOn w:val="Normal"/>
    <w:next w:val="Normal"/>
    <w:autoRedefine/>
    <w:uiPriority w:val="39"/>
    <w:unhideWhenUsed/>
    <w:pPr>
      <w:spacing w:after="100"/>
      <w:ind w:left="1440" w:firstLine="0"/>
    </w:pPr>
  </w:style>
  <w:style w:type="paragraph" w:styleId="TOC8">
    <w:name w:val="toc 8"/>
    <w:basedOn w:val="Normal"/>
    <w:next w:val="Normal"/>
    <w:autoRedefine/>
    <w:uiPriority w:val="39"/>
    <w:unhideWhenUsed/>
    <w:pPr>
      <w:spacing w:after="100"/>
      <w:ind w:left="1680" w:firstLine="0"/>
    </w:pPr>
  </w:style>
  <w:style w:type="paragraph" w:styleId="TOC9">
    <w:name w:val="toc 9"/>
    <w:basedOn w:val="Normal"/>
    <w:next w:val="Normal"/>
    <w:autoRedefine/>
    <w:uiPriority w:val="39"/>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sid w:val="00DB254A"/>
    <w:rPr>
      <w:rFonts w:ascii="Arial Nova Light" w:hAnsi="Arial Nova Light"/>
      <w:vertAlign w:val="superscript"/>
    </w:rPr>
  </w:style>
  <w:style w:type="table" w:customStyle="1" w:styleId="APA-Bericht">
    <w:name w:val="APA-Berich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elleAbbildung">
    <w:name w:val="Tabelle/Abbildung"/>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ind w:firstLine="720"/>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el2">
    <w:name w:val="Titel 2"/>
    <w:basedOn w:val="Normal"/>
    <w:uiPriority w:val="1"/>
    <w:qFormat/>
    <w:rsid w:val="00DB254A"/>
    <w:pPr>
      <w:ind w:firstLine="0"/>
      <w:jc w:val="center"/>
    </w:pPr>
    <w:rPr>
      <w:rFonts w:ascii="Arial" w:hAnsi="Arial"/>
    </w:rPr>
  </w:style>
  <w:style w:type="paragraph" w:styleId="TOC1">
    <w:name w:val="toc 1"/>
    <w:basedOn w:val="Normal"/>
    <w:next w:val="Normal"/>
    <w:autoRedefine/>
    <w:uiPriority w:val="39"/>
    <w:unhideWhenUsed/>
    <w:rsid w:val="00F338E1"/>
    <w:pPr>
      <w:tabs>
        <w:tab w:val="left" w:pos="1200"/>
        <w:tab w:val="right" w:leader="dot" w:pos="9016"/>
      </w:tabs>
      <w:spacing w:after="100"/>
    </w:pPr>
  </w:style>
  <w:style w:type="paragraph" w:styleId="TOC2">
    <w:name w:val="toc 2"/>
    <w:basedOn w:val="Normal"/>
    <w:next w:val="Normal"/>
    <w:autoRedefine/>
    <w:uiPriority w:val="39"/>
    <w:unhideWhenUsed/>
    <w:rsid w:val="00B05AEC"/>
    <w:pPr>
      <w:spacing w:after="100"/>
      <w:ind w:left="240"/>
    </w:pPr>
  </w:style>
  <w:style w:type="character" w:styleId="Hyperlink">
    <w:name w:val="Hyperlink"/>
    <w:basedOn w:val="DefaultParagraphFont"/>
    <w:uiPriority w:val="99"/>
    <w:unhideWhenUsed/>
    <w:rsid w:val="00B05AEC"/>
    <w:rPr>
      <w:color w:val="5F5F5F" w:themeColor="hyperlink"/>
      <w:u w:val="single"/>
    </w:rPr>
  </w:style>
  <w:style w:type="character" w:styleId="UnresolvedMention">
    <w:name w:val="Unresolved Mention"/>
    <w:basedOn w:val="DefaultParagraphFont"/>
    <w:uiPriority w:val="99"/>
    <w:semiHidden/>
    <w:unhideWhenUsed/>
    <w:rsid w:val="00926E73"/>
    <w:rPr>
      <w:color w:val="605E5C"/>
      <w:shd w:val="clear" w:color="auto" w:fill="E1DFDD"/>
    </w:rPr>
  </w:style>
  <w:style w:type="paragraph" w:styleId="TOC3">
    <w:name w:val="toc 3"/>
    <w:basedOn w:val="Normal"/>
    <w:next w:val="Normal"/>
    <w:autoRedefine/>
    <w:uiPriority w:val="39"/>
    <w:unhideWhenUsed/>
    <w:rsid w:val="00926E73"/>
    <w:pPr>
      <w:spacing w:after="100"/>
      <w:ind w:left="480"/>
    </w:pPr>
  </w:style>
  <w:style w:type="character" w:customStyle="1" w:styleId="case-gov">
    <w:name w:val="case-gov"/>
    <w:basedOn w:val="DefaultParagraphFont"/>
    <w:rsid w:val="00FF6FA3"/>
  </w:style>
  <w:style w:type="character" w:customStyle="1" w:styleId="hljs-literal">
    <w:name w:val="hljs-literal"/>
    <w:basedOn w:val="DefaultParagraphFont"/>
    <w:rsid w:val="002500FD"/>
  </w:style>
  <w:style w:type="character" w:customStyle="1" w:styleId="hljs-string">
    <w:name w:val="hljs-string"/>
    <w:basedOn w:val="DefaultParagraphFont"/>
    <w:rsid w:val="00250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6029">
      <w:bodyDiv w:val="1"/>
      <w:marLeft w:val="0"/>
      <w:marRight w:val="0"/>
      <w:marTop w:val="0"/>
      <w:marBottom w:val="0"/>
      <w:divBdr>
        <w:top w:val="none" w:sz="0" w:space="0" w:color="auto"/>
        <w:left w:val="none" w:sz="0" w:space="0" w:color="auto"/>
        <w:bottom w:val="none" w:sz="0" w:space="0" w:color="auto"/>
        <w:right w:val="none" w:sz="0" w:space="0" w:color="auto"/>
      </w:divBdr>
    </w:div>
    <w:div w:id="35009181">
      <w:bodyDiv w:val="1"/>
      <w:marLeft w:val="0"/>
      <w:marRight w:val="0"/>
      <w:marTop w:val="0"/>
      <w:marBottom w:val="0"/>
      <w:divBdr>
        <w:top w:val="none" w:sz="0" w:space="0" w:color="auto"/>
        <w:left w:val="none" w:sz="0" w:space="0" w:color="auto"/>
        <w:bottom w:val="none" w:sz="0" w:space="0" w:color="auto"/>
        <w:right w:val="none" w:sz="0" w:space="0" w:color="auto"/>
      </w:divBdr>
      <w:divsChild>
        <w:div w:id="950477416">
          <w:marLeft w:val="0"/>
          <w:marRight w:val="0"/>
          <w:marTop w:val="0"/>
          <w:marBottom w:val="0"/>
          <w:divBdr>
            <w:top w:val="none" w:sz="0" w:space="0" w:color="auto"/>
            <w:left w:val="none" w:sz="0" w:space="0" w:color="auto"/>
            <w:bottom w:val="none" w:sz="0" w:space="0" w:color="auto"/>
            <w:right w:val="none" w:sz="0" w:space="0" w:color="auto"/>
          </w:divBdr>
        </w:div>
        <w:div w:id="1941910441">
          <w:marLeft w:val="0"/>
          <w:marRight w:val="0"/>
          <w:marTop w:val="0"/>
          <w:marBottom w:val="0"/>
          <w:divBdr>
            <w:top w:val="none" w:sz="0" w:space="0" w:color="auto"/>
            <w:left w:val="none" w:sz="0" w:space="0" w:color="auto"/>
            <w:bottom w:val="none" w:sz="0" w:space="0" w:color="auto"/>
            <w:right w:val="none" w:sz="0" w:space="0" w:color="auto"/>
          </w:divBdr>
        </w:div>
        <w:div w:id="1800222400">
          <w:marLeft w:val="0"/>
          <w:marRight w:val="0"/>
          <w:marTop w:val="0"/>
          <w:marBottom w:val="0"/>
          <w:divBdr>
            <w:top w:val="none" w:sz="0" w:space="0" w:color="auto"/>
            <w:left w:val="none" w:sz="0" w:space="0" w:color="auto"/>
            <w:bottom w:val="none" w:sz="0" w:space="0" w:color="auto"/>
            <w:right w:val="none" w:sz="0" w:space="0" w:color="auto"/>
          </w:divBdr>
        </w:div>
        <w:div w:id="134643267">
          <w:marLeft w:val="0"/>
          <w:marRight w:val="0"/>
          <w:marTop w:val="0"/>
          <w:marBottom w:val="0"/>
          <w:divBdr>
            <w:top w:val="none" w:sz="0" w:space="0" w:color="auto"/>
            <w:left w:val="none" w:sz="0" w:space="0" w:color="auto"/>
            <w:bottom w:val="none" w:sz="0" w:space="0" w:color="auto"/>
            <w:right w:val="none" w:sz="0" w:space="0" w:color="auto"/>
          </w:divBdr>
        </w:div>
      </w:divsChild>
    </w:div>
    <w:div w:id="90323764">
      <w:bodyDiv w:val="1"/>
      <w:marLeft w:val="0"/>
      <w:marRight w:val="0"/>
      <w:marTop w:val="0"/>
      <w:marBottom w:val="0"/>
      <w:divBdr>
        <w:top w:val="none" w:sz="0" w:space="0" w:color="auto"/>
        <w:left w:val="none" w:sz="0" w:space="0" w:color="auto"/>
        <w:bottom w:val="none" w:sz="0" w:space="0" w:color="auto"/>
        <w:right w:val="none" w:sz="0" w:space="0" w:color="auto"/>
      </w:divBdr>
    </w:div>
    <w:div w:id="100806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6792878">
      <w:bodyDiv w:val="1"/>
      <w:marLeft w:val="0"/>
      <w:marRight w:val="0"/>
      <w:marTop w:val="0"/>
      <w:marBottom w:val="0"/>
      <w:divBdr>
        <w:top w:val="none" w:sz="0" w:space="0" w:color="auto"/>
        <w:left w:val="none" w:sz="0" w:space="0" w:color="auto"/>
        <w:bottom w:val="none" w:sz="0" w:space="0" w:color="auto"/>
        <w:right w:val="none" w:sz="0" w:space="0" w:color="auto"/>
      </w:divBdr>
    </w:div>
    <w:div w:id="19458653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86282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579939">
      <w:bodyDiv w:val="1"/>
      <w:marLeft w:val="0"/>
      <w:marRight w:val="0"/>
      <w:marTop w:val="0"/>
      <w:marBottom w:val="0"/>
      <w:divBdr>
        <w:top w:val="none" w:sz="0" w:space="0" w:color="auto"/>
        <w:left w:val="none" w:sz="0" w:space="0" w:color="auto"/>
        <w:bottom w:val="none" w:sz="0" w:space="0" w:color="auto"/>
        <w:right w:val="none" w:sz="0" w:space="0" w:color="auto"/>
      </w:divBdr>
    </w:div>
    <w:div w:id="34124715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267461">
      <w:bodyDiv w:val="1"/>
      <w:marLeft w:val="0"/>
      <w:marRight w:val="0"/>
      <w:marTop w:val="0"/>
      <w:marBottom w:val="0"/>
      <w:divBdr>
        <w:top w:val="none" w:sz="0" w:space="0" w:color="auto"/>
        <w:left w:val="none" w:sz="0" w:space="0" w:color="auto"/>
        <w:bottom w:val="none" w:sz="0" w:space="0" w:color="auto"/>
        <w:right w:val="none" w:sz="0" w:space="0" w:color="auto"/>
      </w:divBdr>
    </w:div>
    <w:div w:id="404036667">
      <w:bodyDiv w:val="1"/>
      <w:marLeft w:val="0"/>
      <w:marRight w:val="0"/>
      <w:marTop w:val="0"/>
      <w:marBottom w:val="0"/>
      <w:divBdr>
        <w:top w:val="none" w:sz="0" w:space="0" w:color="auto"/>
        <w:left w:val="none" w:sz="0" w:space="0" w:color="auto"/>
        <w:bottom w:val="none" w:sz="0" w:space="0" w:color="auto"/>
        <w:right w:val="none" w:sz="0" w:space="0" w:color="auto"/>
      </w:divBdr>
    </w:div>
    <w:div w:id="4062725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41132888">
      <w:bodyDiv w:val="1"/>
      <w:marLeft w:val="0"/>
      <w:marRight w:val="0"/>
      <w:marTop w:val="0"/>
      <w:marBottom w:val="0"/>
      <w:divBdr>
        <w:top w:val="none" w:sz="0" w:space="0" w:color="auto"/>
        <w:left w:val="none" w:sz="0" w:space="0" w:color="auto"/>
        <w:bottom w:val="none" w:sz="0" w:space="0" w:color="auto"/>
        <w:right w:val="none" w:sz="0" w:space="0" w:color="auto"/>
      </w:divBdr>
    </w:div>
    <w:div w:id="64004276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790362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53429825">
      <w:bodyDiv w:val="1"/>
      <w:marLeft w:val="0"/>
      <w:marRight w:val="0"/>
      <w:marTop w:val="0"/>
      <w:marBottom w:val="0"/>
      <w:divBdr>
        <w:top w:val="none" w:sz="0" w:space="0" w:color="auto"/>
        <w:left w:val="none" w:sz="0" w:space="0" w:color="auto"/>
        <w:bottom w:val="none" w:sz="0" w:space="0" w:color="auto"/>
        <w:right w:val="none" w:sz="0" w:space="0" w:color="auto"/>
      </w:divBdr>
    </w:div>
    <w:div w:id="777065939">
      <w:bodyDiv w:val="1"/>
      <w:marLeft w:val="0"/>
      <w:marRight w:val="0"/>
      <w:marTop w:val="0"/>
      <w:marBottom w:val="0"/>
      <w:divBdr>
        <w:top w:val="none" w:sz="0" w:space="0" w:color="auto"/>
        <w:left w:val="none" w:sz="0" w:space="0" w:color="auto"/>
        <w:bottom w:val="none" w:sz="0" w:space="0" w:color="auto"/>
        <w:right w:val="none" w:sz="0" w:space="0" w:color="auto"/>
      </w:divBdr>
    </w:div>
    <w:div w:id="100120498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56929938">
      <w:bodyDiv w:val="1"/>
      <w:marLeft w:val="0"/>
      <w:marRight w:val="0"/>
      <w:marTop w:val="0"/>
      <w:marBottom w:val="0"/>
      <w:divBdr>
        <w:top w:val="none" w:sz="0" w:space="0" w:color="auto"/>
        <w:left w:val="none" w:sz="0" w:space="0" w:color="auto"/>
        <w:bottom w:val="none" w:sz="0" w:space="0" w:color="auto"/>
        <w:right w:val="none" w:sz="0" w:space="0" w:color="auto"/>
      </w:divBdr>
    </w:div>
    <w:div w:id="1078213026">
      <w:bodyDiv w:val="1"/>
      <w:marLeft w:val="0"/>
      <w:marRight w:val="0"/>
      <w:marTop w:val="0"/>
      <w:marBottom w:val="0"/>
      <w:divBdr>
        <w:top w:val="none" w:sz="0" w:space="0" w:color="auto"/>
        <w:left w:val="none" w:sz="0" w:space="0" w:color="auto"/>
        <w:bottom w:val="none" w:sz="0" w:space="0" w:color="auto"/>
        <w:right w:val="none" w:sz="0" w:space="0" w:color="auto"/>
      </w:divBdr>
    </w:div>
    <w:div w:id="112781472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06523825">
      <w:bodyDiv w:val="1"/>
      <w:marLeft w:val="0"/>
      <w:marRight w:val="0"/>
      <w:marTop w:val="0"/>
      <w:marBottom w:val="0"/>
      <w:divBdr>
        <w:top w:val="none" w:sz="0" w:space="0" w:color="auto"/>
        <w:left w:val="none" w:sz="0" w:space="0" w:color="auto"/>
        <w:bottom w:val="none" w:sz="0" w:space="0" w:color="auto"/>
        <w:right w:val="none" w:sz="0" w:space="0" w:color="auto"/>
      </w:divBdr>
    </w:div>
    <w:div w:id="123824726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3270893">
      <w:bodyDiv w:val="1"/>
      <w:marLeft w:val="0"/>
      <w:marRight w:val="0"/>
      <w:marTop w:val="0"/>
      <w:marBottom w:val="0"/>
      <w:divBdr>
        <w:top w:val="none" w:sz="0" w:space="0" w:color="auto"/>
        <w:left w:val="none" w:sz="0" w:space="0" w:color="auto"/>
        <w:bottom w:val="none" w:sz="0" w:space="0" w:color="auto"/>
        <w:right w:val="none" w:sz="0" w:space="0" w:color="auto"/>
      </w:divBdr>
    </w:div>
    <w:div w:id="1369451058">
      <w:bodyDiv w:val="1"/>
      <w:marLeft w:val="0"/>
      <w:marRight w:val="0"/>
      <w:marTop w:val="0"/>
      <w:marBottom w:val="0"/>
      <w:divBdr>
        <w:top w:val="none" w:sz="0" w:space="0" w:color="auto"/>
        <w:left w:val="none" w:sz="0" w:space="0" w:color="auto"/>
        <w:bottom w:val="none" w:sz="0" w:space="0" w:color="auto"/>
        <w:right w:val="none" w:sz="0" w:space="0" w:color="auto"/>
      </w:divBdr>
    </w:div>
    <w:div w:id="138841290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121952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32695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666764">
      <w:bodyDiv w:val="1"/>
      <w:marLeft w:val="0"/>
      <w:marRight w:val="0"/>
      <w:marTop w:val="0"/>
      <w:marBottom w:val="0"/>
      <w:divBdr>
        <w:top w:val="none" w:sz="0" w:space="0" w:color="auto"/>
        <w:left w:val="none" w:sz="0" w:space="0" w:color="auto"/>
        <w:bottom w:val="none" w:sz="0" w:space="0" w:color="auto"/>
        <w:right w:val="none" w:sz="0" w:space="0" w:color="auto"/>
      </w:divBdr>
    </w:div>
    <w:div w:id="1768573280">
      <w:bodyDiv w:val="1"/>
      <w:marLeft w:val="0"/>
      <w:marRight w:val="0"/>
      <w:marTop w:val="0"/>
      <w:marBottom w:val="0"/>
      <w:divBdr>
        <w:top w:val="none" w:sz="0" w:space="0" w:color="auto"/>
        <w:left w:val="none" w:sz="0" w:space="0" w:color="auto"/>
        <w:bottom w:val="none" w:sz="0" w:space="0" w:color="auto"/>
        <w:right w:val="none" w:sz="0" w:space="0" w:color="auto"/>
      </w:divBdr>
      <w:divsChild>
        <w:div w:id="232660739">
          <w:marLeft w:val="0"/>
          <w:marRight w:val="0"/>
          <w:marTop w:val="0"/>
          <w:marBottom w:val="0"/>
          <w:divBdr>
            <w:top w:val="none" w:sz="0" w:space="0" w:color="auto"/>
            <w:left w:val="none" w:sz="0" w:space="0" w:color="auto"/>
            <w:bottom w:val="none" w:sz="0" w:space="0" w:color="auto"/>
            <w:right w:val="none" w:sz="0" w:space="0" w:color="auto"/>
          </w:divBdr>
        </w:div>
        <w:div w:id="961229513">
          <w:marLeft w:val="0"/>
          <w:marRight w:val="0"/>
          <w:marTop w:val="0"/>
          <w:marBottom w:val="0"/>
          <w:divBdr>
            <w:top w:val="none" w:sz="0" w:space="0" w:color="auto"/>
            <w:left w:val="none" w:sz="0" w:space="0" w:color="auto"/>
            <w:bottom w:val="none" w:sz="0" w:space="0" w:color="auto"/>
            <w:right w:val="none" w:sz="0" w:space="0" w:color="auto"/>
          </w:divBdr>
        </w:div>
        <w:div w:id="1841458893">
          <w:marLeft w:val="0"/>
          <w:marRight w:val="0"/>
          <w:marTop w:val="0"/>
          <w:marBottom w:val="0"/>
          <w:divBdr>
            <w:top w:val="none" w:sz="0" w:space="0" w:color="auto"/>
            <w:left w:val="none" w:sz="0" w:space="0" w:color="auto"/>
            <w:bottom w:val="none" w:sz="0" w:space="0" w:color="auto"/>
            <w:right w:val="none" w:sz="0" w:space="0" w:color="auto"/>
          </w:divBdr>
        </w:div>
        <w:div w:id="1367025262">
          <w:marLeft w:val="0"/>
          <w:marRight w:val="0"/>
          <w:marTop w:val="0"/>
          <w:marBottom w:val="0"/>
          <w:divBdr>
            <w:top w:val="none" w:sz="0" w:space="0" w:color="auto"/>
            <w:left w:val="none" w:sz="0" w:space="0" w:color="auto"/>
            <w:bottom w:val="none" w:sz="0" w:space="0" w:color="auto"/>
            <w:right w:val="none" w:sz="0" w:space="0" w:color="auto"/>
          </w:divBdr>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4930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174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548882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2" Type="http://schemas.openxmlformats.org/officeDocument/2006/relationships/hyperlink" Target="https://en.cppreference.com/w/c/keyword" TargetMode="External"/><Relationship Id="rId1" Type="http://schemas.openxmlformats.org/officeDocument/2006/relationships/hyperlink" Target="https://en.wiktionary.org/wiki/%CF%80%CE%B1%CF%81%CE%A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kha\AppData\Local\Microsoft\Office\16.0\DTS\de-DE%7b42574AD0-86C4-4905-AB6E-FA1CB9221DA9%7d\%7b6B4749BE-0842-4B1B-AA86-E7090DBE698F%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292E2AB007040A5854DA6BA72B041CD"/>
        <w:category>
          <w:name w:val="Allgemein"/>
          <w:gallery w:val="placeholder"/>
        </w:category>
        <w:types>
          <w:type w:val="bbPlcHdr"/>
        </w:types>
        <w:behaviors>
          <w:behavior w:val="content"/>
        </w:behaviors>
        <w:guid w:val="{46A61874-AC74-4C01-B1FA-9E329A934CBF}"/>
      </w:docPartPr>
      <w:docPartBody>
        <w:p w:rsidR="00943BD1" w:rsidRDefault="00D259B9">
          <w:pPr>
            <w:pStyle w:val="0292E2AB007040A5854DA6BA72B041CD"/>
          </w:pPr>
          <w:r w:rsidRPr="00E40224">
            <w:rPr>
              <w:lang w:bidi="de-DE"/>
            </w:rPr>
            <w:t>[Hier Titel, bis zu 12 Wörter in einer oder zwei Zeilen]</w:t>
          </w:r>
        </w:p>
      </w:docPartBody>
    </w:docPart>
    <w:docPart>
      <w:docPartPr>
        <w:name w:val="021AE5238C8E43C0B2E89497DD839404"/>
        <w:category>
          <w:name w:val="Allgemein"/>
          <w:gallery w:val="placeholder"/>
        </w:category>
        <w:types>
          <w:type w:val="bbPlcHdr"/>
        </w:types>
        <w:behaviors>
          <w:behavior w:val="content"/>
        </w:behaviors>
        <w:guid w:val="{9C75694F-75C2-4113-8E7A-522607090834}"/>
      </w:docPartPr>
      <w:docPartBody>
        <w:p w:rsidR="00943BD1" w:rsidRDefault="00D259B9">
          <w:pPr>
            <w:pStyle w:val="021AE5238C8E43C0B2E89497DD839404"/>
          </w:pPr>
          <w:r w:rsidRPr="00E40224">
            <w:rPr>
              <w:lang w:bidi="de-DE"/>
            </w:rPr>
            <w:t>Abbildungstitel: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B73"/>
    <w:rsid w:val="001731CC"/>
    <w:rsid w:val="001F2544"/>
    <w:rsid w:val="002F3546"/>
    <w:rsid w:val="003708B4"/>
    <w:rsid w:val="003761BF"/>
    <w:rsid w:val="00405F80"/>
    <w:rsid w:val="004A6B73"/>
    <w:rsid w:val="004B3160"/>
    <w:rsid w:val="00571137"/>
    <w:rsid w:val="0058000D"/>
    <w:rsid w:val="00583CEA"/>
    <w:rsid w:val="00596E0A"/>
    <w:rsid w:val="005A6B39"/>
    <w:rsid w:val="005D4BF7"/>
    <w:rsid w:val="005D73C3"/>
    <w:rsid w:val="00600C0E"/>
    <w:rsid w:val="0068274D"/>
    <w:rsid w:val="006B3C80"/>
    <w:rsid w:val="00725696"/>
    <w:rsid w:val="0073399F"/>
    <w:rsid w:val="00744F66"/>
    <w:rsid w:val="00780D19"/>
    <w:rsid w:val="007A0189"/>
    <w:rsid w:val="007A6A13"/>
    <w:rsid w:val="007E3FEA"/>
    <w:rsid w:val="008134AC"/>
    <w:rsid w:val="008373DD"/>
    <w:rsid w:val="00890105"/>
    <w:rsid w:val="00930981"/>
    <w:rsid w:val="009343C0"/>
    <w:rsid w:val="00936B9E"/>
    <w:rsid w:val="00943BD1"/>
    <w:rsid w:val="00951222"/>
    <w:rsid w:val="00984DA9"/>
    <w:rsid w:val="009D7B2B"/>
    <w:rsid w:val="009E2609"/>
    <w:rsid w:val="009F51CB"/>
    <w:rsid w:val="00A34471"/>
    <w:rsid w:val="00A82F9F"/>
    <w:rsid w:val="00AC066C"/>
    <w:rsid w:val="00AF32F7"/>
    <w:rsid w:val="00B076EA"/>
    <w:rsid w:val="00B14D6C"/>
    <w:rsid w:val="00B15449"/>
    <w:rsid w:val="00B46866"/>
    <w:rsid w:val="00BC3A18"/>
    <w:rsid w:val="00BC5A97"/>
    <w:rsid w:val="00C04513"/>
    <w:rsid w:val="00C16120"/>
    <w:rsid w:val="00C17087"/>
    <w:rsid w:val="00C5194B"/>
    <w:rsid w:val="00C5414E"/>
    <w:rsid w:val="00D259B9"/>
    <w:rsid w:val="00D42F60"/>
    <w:rsid w:val="00DA33A2"/>
    <w:rsid w:val="00DC0CC3"/>
    <w:rsid w:val="00DC4F84"/>
    <w:rsid w:val="00DE300B"/>
    <w:rsid w:val="00EC3CC1"/>
    <w:rsid w:val="00F2089C"/>
    <w:rsid w:val="00F2508F"/>
    <w:rsid w:val="00FC41B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92E2AB007040A5854DA6BA72B041CD">
    <w:name w:val="0292E2AB007040A5854DA6BA72B041CD"/>
  </w:style>
  <w:style w:type="character" w:styleId="Emphasis">
    <w:name w:val="Emphasis"/>
    <w:basedOn w:val="DefaultParagraphFont"/>
    <w:uiPriority w:val="4"/>
    <w:unhideWhenUsed/>
    <w:qFormat/>
    <w:rsid w:val="004A6B73"/>
    <w:rPr>
      <w:i/>
      <w:iCs/>
    </w:rPr>
  </w:style>
  <w:style w:type="paragraph" w:customStyle="1" w:styleId="021AE5238C8E43C0B2E89497DD839404">
    <w:name w:val="021AE5238C8E43C0B2E89497DD8394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Para-C:</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{6AF4BEB7-D627-45D3-BF81-173B77E32CB1}</b:Guid>
    <b:Title>Artikeltitel</b:Title>
    <b:Year>Jahr</b:Year>
    <b:JournalName>Titel des Journals</b:JournalName>
    <b:Pages>Seiten von – bis</b:Pages>
    <b:Author>
      <b:Author>
        <b:NameList>
          <b:Person>
            <b:Last>Nachname</b:Last>
            <b:First>Vorname,</b:First>
            <b:Middle>2. Vorname</b:Middle>
          </b:Person>
        </b:NameList>
      </b:Author>
    </b:Author>
    <b:RefOrder>1</b:RefOrder>
  </b:Source>
  <b:Source>
    <b:Tag>Last</b:Tag>
    <b:SourceType>Book</b:SourceType>
    <b:Guid>{20861DDE-7E8E-4530-B241-5144F90AA8F9}</b:Guid>
    <b:Title>Buchtitel</b:Title>
    <b:Year>Jahr</b:Year>
    <b:City>Stadt</b:City>
    <b:Publisher>Verlag</b:Publisher>
    <b:Author>
      <b:Author>
        <b:NameList>
          <b:Person>
            <b:Last>Nachname</b:Last>
            <b:First>Vorname,</b:First>
            <b:Middle>2. Vorname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55EBD8-2BE8-4EE5-A23B-859AF8D49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{6B4749BE-0842-4B1B-AA86-E7090DBE698F}tf03982351_win32.dotx</Template>
  <TotalTime>0</TotalTime>
  <Pages>46</Pages>
  <Words>10111</Words>
  <Characters>57637</Characters>
  <Application>Microsoft Office Word</Application>
  <DocSecurity>0</DocSecurity>
  <Lines>480</Lines>
  <Paragraphs>135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Para-C: C-based Coding for Advanced Management of Programs and Code</vt:lpstr>
      <vt:lpstr>Para-C: C-based Coding designed to be simple and fast</vt:lpstr>
    </vt:vector>
  </TitlesOfParts>
  <Company/>
  <LinksUpToDate>false</LinksUpToDate>
  <CharactersWithSpaces>67613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Para-C: C-based Coding for Advanced Management of Programs and Code</dc:title>
  <dc:subject/>
  <dc:creator>Christian Ekhator</dc:creator>
  <cp:keywords/>
  <dc:description/>
  <cp:lastModifiedBy>Klatzer Nicolas</cp:lastModifiedBy>
  <cp:revision>1940</cp:revision>
  <cp:lastPrinted>2021-05-14T22:20:00Z</cp:lastPrinted>
  <dcterms:created xsi:type="dcterms:W3CDTF">2021-05-07T21:36:00Z</dcterms:created>
  <dcterms:modified xsi:type="dcterms:W3CDTF">2021-10-21T15:53:00Z</dcterms:modified>
</cp:coreProperties>
</file>